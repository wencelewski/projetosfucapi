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A69" w:rsidRDefault="0004734F" w:rsidP="006A620E">
      <w:pPr>
        <w:jc w:val="both"/>
        <w:rPr>
          <w:rFonts w:ascii="Tahoma" w:hAnsi="Tahoma" w:cs="Tahoma"/>
        </w:rPr>
      </w:pPr>
      <w:proofErr w:type="gramStart"/>
      <w:r>
        <w:rPr>
          <w:rFonts w:ascii="Tahoma" w:hAnsi="Tahoma" w:cs="Tahoma"/>
          <w:b/>
        </w:rPr>
        <w:t>1.</w:t>
      </w:r>
      <w:proofErr w:type="gramEnd"/>
      <w:r w:rsidR="00337DFB" w:rsidRPr="00C62924">
        <w:rPr>
          <w:rFonts w:ascii="Tahoma" w:hAnsi="Tahoma" w:cs="Tahoma"/>
          <w:b/>
        </w:rPr>
        <w:t>FINALIDADE:</w:t>
      </w:r>
      <w:r w:rsidR="002F4EF4" w:rsidRPr="00C6292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Fornecer </w:t>
      </w:r>
      <w:r>
        <w:rPr>
          <w:rFonts w:ascii="Arial" w:hAnsi="Arial" w:cs="Arial"/>
          <w:szCs w:val="22"/>
        </w:rPr>
        <w:t>conh</w:t>
      </w:r>
      <w:r w:rsidR="006A620E">
        <w:rPr>
          <w:rFonts w:ascii="Arial" w:hAnsi="Arial" w:cs="Arial"/>
          <w:szCs w:val="22"/>
        </w:rPr>
        <w:t>ecimentos práticos que permitam compreender a analise e diagramação de placas de circuito impresso com o uso de instrumentos.</w:t>
      </w:r>
    </w:p>
    <w:p w:rsidR="00523685" w:rsidRPr="0004734F" w:rsidRDefault="00523685" w:rsidP="0004734F">
      <w:pPr>
        <w:tabs>
          <w:tab w:val="left" w:pos="284"/>
        </w:tabs>
        <w:ind w:right="-857"/>
        <w:jc w:val="both"/>
        <w:rPr>
          <w:rFonts w:ascii="Tahoma" w:hAnsi="Tahoma" w:cs="Tahoma"/>
        </w:rPr>
      </w:pPr>
    </w:p>
    <w:p w:rsidR="007D1F3B" w:rsidRPr="0004734F" w:rsidRDefault="0004734F" w:rsidP="0004734F">
      <w:pPr>
        <w:tabs>
          <w:tab w:val="left" w:pos="0"/>
          <w:tab w:val="left" w:pos="284"/>
        </w:tabs>
        <w:ind w:right="-428"/>
        <w:jc w:val="both"/>
        <w:rPr>
          <w:rFonts w:ascii="Tahoma" w:hAnsi="Tahoma" w:cs="Tahoma"/>
          <w:b/>
        </w:rPr>
      </w:pPr>
      <w:proofErr w:type="gramStart"/>
      <w:r>
        <w:rPr>
          <w:rFonts w:ascii="Tahoma" w:hAnsi="Tahoma" w:cs="Tahoma"/>
          <w:b/>
        </w:rPr>
        <w:t>2.</w:t>
      </w:r>
      <w:proofErr w:type="gramEnd"/>
      <w:r w:rsidR="00670469" w:rsidRPr="0004734F">
        <w:rPr>
          <w:rFonts w:ascii="Tahoma" w:hAnsi="Tahoma" w:cs="Tahoma"/>
          <w:b/>
        </w:rPr>
        <w:t>RECURSOS:</w:t>
      </w:r>
      <w:r w:rsidR="00670469" w:rsidRPr="0004734F">
        <w:rPr>
          <w:rFonts w:ascii="Tahoma" w:hAnsi="Tahoma" w:cs="Tahoma"/>
        </w:rPr>
        <w:t xml:space="preserve"> </w:t>
      </w:r>
    </w:p>
    <w:tbl>
      <w:tblPr>
        <w:tblStyle w:val="Tabelacomgrade"/>
        <w:tblW w:w="9640" w:type="dxa"/>
        <w:tblInd w:w="-34" w:type="dxa"/>
        <w:tblLook w:val="04A0"/>
      </w:tblPr>
      <w:tblGrid>
        <w:gridCol w:w="709"/>
        <w:gridCol w:w="6379"/>
        <w:gridCol w:w="1843"/>
        <w:gridCol w:w="709"/>
      </w:tblGrid>
      <w:tr w:rsidR="007D1F3B" w:rsidTr="00452D78">
        <w:tc>
          <w:tcPr>
            <w:tcW w:w="709" w:type="dxa"/>
          </w:tcPr>
          <w:p w:rsidR="007D1F3B" w:rsidRPr="007D1F3B" w:rsidRDefault="007D1F3B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ITEM</w:t>
            </w:r>
          </w:p>
        </w:tc>
        <w:tc>
          <w:tcPr>
            <w:tcW w:w="6379" w:type="dxa"/>
          </w:tcPr>
          <w:p w:rsidR="007D1F3B" w:rsidRDefault="007D1F3B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DESCRIÇÃO</w:t>
            </w:r>
          </w:p>
        </w:tc>
        <w:tc>
          <w:tcPr>
            <w:tcW w:w="1843" w:type="dxa"/>
          </w:tcPr>
          <w:p w:rsidR="007D1F3B" w:rsidRDefault="007D1F3B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REF. LAB.</w:t>
            </w:r>
          </w:p>
        </w:tc>
        <w:tc>
          <w:tcPr>
            <w:tcW w:w="709" w:type="dxa"/>
          </w:tcPr>
          <w:p w:rsidR="007D1F3B" w:rsidRDefault="007D1F3B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QTD.</w:t>
            </w:r>
          </w:p>
        </w:tc>
      </w:tr>
      <w:tr w:rsidR="007D1F3B" w:rsidTr="00452D78">
        <w:tc>
          <w:tcPr>
            <w:tcW w:w="709" w:type="dxa"/>
          </w:tcPr>
          <w:p w:rsidR="007D1F3B" w:rsidRPr="007D1F3B" w:rsidRDefault="007D1F3B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 w:rsidRPr="007D1F3B">
              <w:rPr>
                <w:rFonts w:ascii="Tahoma" w:hAnsi="Tahoma" w:cs="Tahoma"/>
                <w:sz w:val="22"/>
                <w:szCs w:val="22"/>
              </w:rPr>
              <w:t>01</w:t>
            </w:r>
          </w:p>
        </w:tc>
        <w:tc>
          <w:tcPr>
            <w:tcW w:w="6379" w:type="dxa"/>
          </w:tcPr>
          <w:p w:rsidR="007D1F3B" w:rsidRPr="007D1F3B" w:rsidRDefault="007D1F3B" w:rsidP="00452D7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43" w:type="dxa"/>
          </w:tcPr>
          <w:p w:rsidR="007D1F3B" w:rsidRPr="007D1F3B" w:rsidRDefault="007D1F3B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9" w:type="dxa"/>
          </w:tcPr>
          <w:p w:rsidR="007D1F3B" w:rsidRPr="007D1F3B" w:rsidRDefault="007D1F3B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7D1F3B" w:rsidTr="00452D78">
        <w:tc>
          <w:tcPr>
            <w:tcW w:w="709" w:type="dxa"/>
          </w:tcPr>
          <w:p w:rsidR="007D1F3B" w:rsidRPr="007D1F3B" w:rsidRDefault="007D1F3B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02</w:t>
            </w:r>
          </w:p>
        </w:tc>
        <w:tc>
          <w:tcPr>
            <w:tcW w:w="6379" w:type="dxa"/>
          </w:tcPr>
          <w:p w:rsidR="007D1F3B" w:rsidRPr="007D1F3B" w:rsidRDefault="007D1F3B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43" w:type="dxa"/>
          </w:tcPr>
          <w:p w:rsidR="007D1F3B" w:rsidRDefault="007D1F3B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9" w:type="dxa"/>
          </w:tcPr>
          <w:p w:rsidR="007D1F3B" w:rsidRDefault="007D1F3B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F53FCD" w:rsidTr="00452D78">
        <w:tc>
          <w:tcPr>
            <w:tcW w:w="709" w:type="dxa"/>
          </w:tcPr>
          <w:p w:rsidR="00F53FCD" w:rsidRDefault="00F53FCD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03</w:t>
            </w:r>
          </w:p>
        </w:tc>
        <w:tc>
          <w:tcPr>
            <w:tcW w:w="6379" w:type="dxa"/>
          </w:tcPr>
          <w:p w:rsidR="00F53FCD" w:rsidRDefault="00F53FCD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43" w:type="dxa"/>
          </w:tcPr>
          <w:p w:rsidR="00F53FCD" w:rsidRDefault="00F53FCD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9" w:type="dxa"/>
          </w:tcPr>
          <w:p w:rsidR="00F53FCD" w:rsidRDefault="00F53FCD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F53FCD" w:rsidTr="00452D78">
        <w:tc>
          <w:tcPr>
            <w:tcW w:w="709" w:type="dxa"/>
          </w:tcPr>
          <w:p w:rsidR="00F53FCD" w:rsidRDefault="00F53FCD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04</w:t>
            </w:r>
          </w:p>
        </w:tc>
        <w:tc>
          <w:tcPr>
            <w:tcW w:w="6379" w:type="dxa"/>
          </w:tcPr>
          <w:p w:rsidR="00F53FCD" w:rsidRDefault="00F53FCD" w:rsidP="00C24A09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43" w:type="dxa"/>
          </w:tcPr>
          <w:p w:rsidR="00F53FCD" w:rsidRDefault="00F53FCD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9" w:type="dxa"/>
          </w:tcPr>
          <w:p w:rsidR="00F53FCD" w:rsidRDefault="00F53FCD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F53FCD" w:rsidTr="00452D78">
        <w:tc>
          <w:tcPr>
            <w:tcW w:w="709" w:type="dxa"/>
          </w:tcPr>
          <w:p w:rsidR="00F53FCD" w:rsidRDefault="00F53FCD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05</w:t>
            </w:r>
          </w:p>
        </w:tc>
        <w:tc>
          <w:tcPr>
            <w:tcW w:w="6379" w:type="dxa"/>
          </w:tcPr>
          <w:p w:rsidR="00F53FCD" w:rsidRDefault="00F53FCD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43" w:type="dxa"/>
          </w:tcPr>
          <w:p w:rsidR="00F53FCD" w:rsidRDefault="00F53FCD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9" w:type="dxa"/>
          </w:tcPr>
          <w:p w:rsidR="00F53FCD" w:rsidRDefault="00F53FCD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F53FCD" w:rsidTr="00452D78">
        <w:tc>
          <w:tcPr>
            <w:tcW w:w="709" w:type="dxa"/>
          </w:tcPr>
          <w:p w:rsidR="00F53FCD" w:rsidRDefault="00F53FCD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06</w:t>
            </w:r>
          </w:p>
        </w:tc>
        <w:tc>
          <w:tcPr>
            <w:tcW w:w="6379" w:type="dxa"/>
          </w:tcPr>
          <w:p w:rsidR="00F53FCD" w:rsidRDefault="00F53FCD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43" w:type="dxa"/>
          </w:tcPr>
          <w:p w:rsidR="00F53FCD" w:rsidRDefault="00F53FCD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9" w:type="dxa"/>
          </w:tcPr>
          <w:p w:rsidR="00F53FCD" w:rsidRDefault="00F53FCD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F53FCD" w:rsidTr="00452D78">
        <w:tc>
          <w:tcPr>
            <w:tcW w:w="709" w:type="dxa"/>
          </w:tcPr>
          <w:p w:rsidR="00F53FCD" w:rsidRDefault="00F53FCD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07</w:t>
            </w:r>
          </w:p>
        </w:tc>
        <w:tc>
          <w:tcPr>
            <w:tcW w:w="6379" w:type="dxa"/>
          </w:tcPr>
          <w:p w:rsidR="00F53FCD" w:rsidRDefault="00F53FCD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43" w:type="dxa"/>
          </w:tcPr>
          <w:p w:rsidR="00F53FCD" w:rsidRDefault="00F53FCD" w:rsidP="00F53FCD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9" w:type="dxa"/>
          </w:tcPr>
          <w:p w:rsidR="00F53FCD" w:rsidRDefault="00F53FCD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F53FCD" w:rsidTr="00452D78">
        <w:tc>
          <w:tcPr>
            <w:tcW w:w="709" w:type="dxa"/>
          </w:tcPr>
          <w:p w:rsidR="00F53FCD" w:rsidRDefault="00F53FCD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08</w:t>
            </w:r>
          </w:p>
        </w:tc>
        <w:tc>
          <w:tcPr>
            <w:tcW w:w="6379" w:type="dxa"/>
          </w:tcPr>
          <w:p w:rsidR="00F53FCD" w:rsidRDefault="00F53FCD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43" w:type="dxa"/>
          </w:tcPr>
          <w:p w:rsidR="00F53FCD" w:rsidRDefault="00F53FCD" w:rsidP="00F53FCD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9" w:type="dxa"/>
          </w:tcPr>
          <w:p w:rsidR="00F53FCD" w:rsidRDefault="00F53FCD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1F1CFF" w:rsidTr="00452D78">
        <w:tc>
          <w:tcPr>
            <w:tcW w:w="709" w:type="dxa"/>
          </w:tcPr>
          <w:p w:rsidR="001F1CFF" w:rsidRDefault="001F1CFF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09</w:t>
            </w:r>
          </w:p>
        </w:tc>
        <w:tc>
          <w:tcPr>
            <w:tcW w:w="6379" w:type="dxa"/>
          </w:tcPr>
          <w:p w:rsidR="001F1CFF" w:rsidRDefault="001F1CFF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43" w:type="dxa"/>
          </w:tcPr>
          <w:p w:rsidR="001F1CFF" w:rsidRDefault="001F1CFF" w:rsidP="00F53FCD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9" w:type="dxa"/>
          </w:tcPr>
          <w:p w:rsidR="001F1CFF" w:rsidRDefault="001F1CFF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8B0BF4" w:rsidRDefault="008B0BF4" w:rsidP="008B0BF4">
      <w:pPr>
        <w:pStyle w:val="PargrafodaLista"/>
        <w:tabs>
          <w:tab w:val="left" w:pos="0"/>
          <w:tab w:val="left" w:pos="284"/>
        </w:tabs>
        <w:ind w:left="938" w:right="-428"/>
        <w:jc w:val="both"/>
        <w:rPr>
          <w:rFonts w:ascii="Tahoma" w:hAnsi="Tahoma" w:cs="Tahoma"/>
        </w:rPr>
      </w:pPr>
    </w:p>
    <w:p w:rsidR="00523685" w:rsidRDefault="00523685" w:rsidP="008B0BF4">
      <w:pPr>
        <w:pStyle w:val="PargrafodaLista"/>
        <w:tabs>
          <w:tab w:val="left" w:pos="0"/>
          <w:tab w:val="left" w:pos="284"/>
        </w:tabs>
        <w:ind w:left="938" w:right="-428"/>
        <w:jc w:val="both"/>
        <w:rPr>
          <w:rFonts w:ascii="Tahoma" w:hAnsi="Tahoma" w:cs="Tahoma"/>
        </w:rPr>
      </w:pPr>
    </w:p>
    <w:p w:rsidR="008B0BF4" w:rsidRDefault="001F1CFF" w:rsidP="001F1CFF">
      <w:pPr>
        <w:pStyle w:val="PargrafodaLista"/>
        <w:tabs>
          <w:tab w:val="left" w:pos="0"/>
          <w:tab w:val="left" w:pos="284"/>
        </w:tabs>
        <w:ind w:left="-90"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3. CONCEITOS:</w:t>
      </w:r>
    </w:p>
    <w:p w:rsidR="003876A1" w:rsidRDefault="003876A1" w:rsidP="003876A1">
      <w:pPr>
        <w:pStyle w:val="PargrafodaLista"/>
        <w:tabs>
          <w:tab w:val="left" w:pos="0"/>
          <w:tab w:val="left" w:pos="284"/>
        </w:tabs>
        <w:ind w:left="-90" w:right="-428"/>
        <w:jc w:val="both"/>
        <w:rPr>
          <w:rFonts w:ascii="Tahoma" w:hAnsi="Tahoma" w:cs="Tahoma"/>
          <w:b/>
        </w:rPr>
      </w:pPr>
    </w:p>
    <w:p w:rsidR="00906130" w:rsidRDefault="003876A1" w:rsidP="003876A1">
      <w:pPr>
        <w:pStyle w:val="PargrafodaLista"/>
        <w:tabs>
          <w:tab w:val="left" w:pos="0"/>
          <w:tab w:val="left" w:pos="284"/>
        </w:tabs>
        <w:ind w:left="-90" w:right="-428"/>
        <w:jc w:val="both"/>
        <w:rPr>
          <w:rFonts w:ascii="Arial" w:hAnsi="Arial" w:cs="Arial"/>
          <w:color w:val="000000"/>
          <w:szCs w:val="22"/>
        </w:rPr>
      </w:pPr>
      <w:r>
        <w:rPr>
          <w:rFonts w:ascii="Tahoma" w:hAnsi="Tahoma" w:cs="Tahoma"/>
        </w:rPr>
        <w:t xml:space="preserve">A diagramação elétrica visa ajudar a compreender o principio de funcionamentos de aparelhos eletrônicos, seguindo uma padronização que devem ser conhecida por todos, para iniciantes, </w:t>
      </w:r>
      <w:r w:rsidR="00AA4E12">
        <w:rPr>
          <w:rFonts w:ascii="Tahoma" w:hAnsi="Tahoma" w:cs="Tahoma"/>
        </w:rPr>
        <w:t xml:space="preserve">objetiva </w:t>
      </w:r>
      <w:proofErr w:type="gramStart"/>
      <w:r>
        <w:rPr>
          <w:rFonts w:ascii="Tahoma" w:hAnsi="Tahoma" w:cs="Tahoma"/>
        </w:rPr>
        <w:t>interpretar</w:t>
      </w:r>
      <w:proofErr w:type="gramEnd"/>
      <w:r>
        <w:rPr>
          <w:rFonts w:ascii="Tahoma" w:hAnsi="Tahoma" w:cs="Tahoma"/>
        </w:rPr>
        <w:t xml:space="preserve"> o diagrama que representa um aparelho eletrônico</w:t>
      </w:r>
      <w:r w:rsidR="00AA4E12">
        <w:rPr>
          <w:rFonts w:ascii="Tahoma" w:hAnsi="Tahoma" w:cs="Tahoma"/>
        </w:rPr>
        <w:t>, pois</w:t>
      </w:r>
      <w:r>
        <w:rPr>
          <w:rFonts w:ascii="Tahoma" w:hAnsi="Tahoma" w:cs="Tahoma"/>
        </w:rPr>
        <w:t xml:space="preserve"> é essencial</w:t>
      </w:r>
      <w:r w:rsidR="00AA4E12">
        <w:rPr>
          <w:rFonts w:ascii="Tahoma" w:hAnsi="Tahoma" w:cs="Tahoma"/>
        </w:rPr>
        <w:t xml:space="preserve"> fundamental</w:t>
      </w:r>
      <w:r>
        <w:rPr>
          <w:rFonts w:ascii="Tahoma" w:hAnsi="Tahoma" w:cs="Tahoma"/>
        </w:rPr>
        <w:t>, pois sem a essa informação a montagem é impossível, se não houver um desenho com seguindo a norma padrão, a analise torna-se extremamente complicada.</w:t>
      </w:r>
      <w:r w:rsidR="00267486">
        <w:rPr>
          <w:rFonts w:ascii="Arial" w:hAnsi="Arial" w:cs="Arial"/>
          <w:color w:val="000000"/>
          <w:szCs w:val="22"/>
        </w:rPr>
        <w:t xml:space="preserve">                   </w:t>
      </w:r>
    </w:p>
    <w:p w:rsidR="00AA4E12" w:rsidRPr="00A072E7" w:rsidRDefault="00AA4E12" w:rsidP="003876A1">
      <w:pPr>
        <w:pStyle w:val="PargrafodaLista"/>
        <w:tabs>
          <w:tab w:val="left" w:pos="0"/>
          <w:tab w:val="left" w:pos="284"/>
        </w:tabs>
        <w:ind w:left="-90" w:right="-428"/>
        <w:jc w:val="both"/>
        <w:rPr>
          <w:rFonts w:ascii="Tahoma" w:hAnsi="Tahoma" w:cs="Tahoma"/>
        </w:rPr>
      </w:pPr>
      <w:r>
        <w:rPr>
          <w:rFonts w:ascii="Arial" w:hAnsi="Arial" w:cs="Arial"/>
          <w:color w:val="000000"/>
          <w:szCs w:val="22"/>
        </w:rPr>
        <w:t>Essa diagramação fará uso dos principais instrumentos contidos em uma bancada.</w:t>
      </w:r>
    </w:p>
    <w:p w:rsidR="00267486" w:rsidRDefault="00267486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267486" w:rsidRDefault="00267486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987EA8" w:rsidRDefault="00547D0B" w:rsidP="00547D0B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 xml:space="preserve">4. </w:t>
      </w:r>
      <w:r w:rsidR="006F3B34">
        <w:rPr>
          <w:rFonts w:ascii="Tahoma" w:hAnsi="Tahoma" w:cs="Tahoma"/>
          <w:b/>
        </w:rPr>
        <w:t>PROCEDIMENTOS E ANALISE DO</w:t>
      </w:r>
      <w:r>
        <w:rPr>
          <w:rFonts w:ascii="Tahoma" w:hAnsi="Tahoma" w:cs="Tahoma"/>
          <w:b/>
        </w:rPr>
        <w:t xml:space="preserve"> CIRCUITO</w:t>
      </w:r>
      <w:r w:rsidR="00670469" w:rsidRPr="00267486">
        <w:rPr>
          <w:rFonts w:ascii="Tahoma" w:hAnsi="Tahoma" w:cs="Tahoma"/>
          <w:b/>
        </w:rPr>
        <w:t>:</w:t>
      </w:r>
    </w:p>
    <w:p w:rsidR="00547D0B" w:rsidRDefault="00547D0B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5B6F34" w:rsidRDefault="00547D0B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  <w:r w:rsidRPr="00547D0B">
        <w:rPr>
          <w:rFonts w:ascii="Tahoma" w:hAnsi="Tahoma" w:cs="Tahoma"/>
          <w:u w:val="single"/>
        </w:rPr>
        <w:t>Circuito 01</w:t>
      </w:r>
    </w:p>
    <w:p w:rsidR="00AA4E12" w:rsidRDefault="00AA4E12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AA4E12" w:rsidRPr="00CA1DB0" w:rsidRDefault="00AA4E12" w:rsidP="00AA4E12">
      <w:pPr>
        <w:pStyle w:val="PargrafodaLista"/>
        <w:numPr>
          <w:ilvl w:val="0"/>
          <w:numId w:val="16"/>
        </w:numPr>
        <w:tabs>
          <w:tab w:val="left" w:pos="284"/>
        </w:tabs>
        <w:ind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t xml:space="preserve">Para o circuito abaixo, </w:t>
      </w:r>
      <w:r w:rsidR="00CA1DB0">
        <w:rPr>
          <w:rFonts w:ascii="Tahoma" w:hAnsi="Tahoma" w:cs="Tahoma"/>
        </w:rPr>
        <w:t xml:space="preserve">monte o circuito abaixo para geração do sinal de </w:t>
      </w:r>
      <w:proofErr w:type="spellStart"/>
      <w:r w:rsidR="00CA1DB0">
        <w:rPr>
          <w:rFonts w:ascii="Tahoma" w:hAnsi="Tahoma" w:cs="Tahoma"/>
        </w:rPr>
        <w:t>clock</w:t>
      </w:r>
      <w:proofErr w:type="spellEnd"/>
      <w:r w:rsidR="00CA1DB0">
        <w:rPr>
          <w:rFonts w:ascii="Tahoma" w:hAnsi="Tahoma" w:cs="Tahoma"/>
        </w:rPr>
        <w:t>, conforme indica a imagem abaixo</w:t>
      </w:r>
      <w:r w:rsidR="00F10DD3">
        <w:rPr>
          <w:rFonts w:ascii="Tahoma" w:hAnsi="Tahoma" w:cs="Tahoma"/>
        </w:rPr>
        <w:t>;</w:t>
      </w:r>
    </w:p>
    <w:p w:rsidR="00CA1DB0" w:rsidRDefault="00CA1DB0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  <w:u w:val="single"/>
        </w:rPr>
      </w:pPr>
    </w:p>
    <w:p w:rsidR="00CA1DB0" w:rsidRDefault="00CA1DB0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  <w:u w:val="single"/>
        </w:rPr>
      </w:pPr>
      <w:r w:rsidRPr="00CA1DB0">
        <w:rPr>
          <w:rFonts w:ascii="Tahoma" w:hAnsi="Tahoma" w:cs="Tahoma"/>
          <w:noProof/>
          <w:lang w:eastAsia="pt-BR"/>
        </w:rPr>
        <w:drawing>
          <wp:inline distT="0" distB="0" distL="0" distR="0">
            <wp:extent cx="5101590" cy="3220278"/>
            <wp:effectExtent l="19050" t="0" r="381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8762" t="13212" r="9091" b="21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3220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DB0" w:rsidRDefault="00CA1DB0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  <w:u w:val="single"/>
        </w:rPr>
      </w:pPr>
    </w:p>
    <w:p w:rsidR="00CA1DB0" w:rsidRPr="00CA1DB0" w:rsidRDefault="00CA1DB0" w:rsidP="00CA1DB0">
      <w:pPr>
        <w:pStyle w:val="PargrafodaLista"/>
        <w:numPr>
          <w:ilvl w:val="0"/>
          <w:numId w:val="16"/>
        </w:numPr>
        <w:tabs>
          <w:tab w:val="left" w:pos="284"/>
        </w:tabs>
        <w:ind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t xml:space="preserve">Após realizar a montagem, ajuste a fonte de tensão regulada para </w:t>
      </w:r>
      <w:proofErr w:type="gramStart"/>
      <w:r>
        <w:rPr>
          <w:rFonts w:ascii="Tahoma" w:hAnsi="Tahoma" w:cs="Tahoma"/>
        </w:rPr>
        <w:t>9v</w:t>
      </w:r>
      <w:proofErr w:type="gramEnd"/>
      <w:r>
        <w:rPr>
          <w:rFonts w:ascii="Tahoma" w:hAnsi="Tahoma" w:cs="Tahoma"/>
        </w:rPr>
        <w:t xml:space="preserve">, verifique com um osciloscópio o sinal de </w:t>
      </w:r>
      <w:proofErr w:type="spellStart"/>
      <w:r>
        <w:rPr>
          <w:rFonts w:ascii="Tahoma" w:hAnsi="Tahoma" w:cs="Tahoma"/>
        </w:rPr>
        <w:t>clock</w:t>
      </w:r>
      <w:proofErr w:type="spellEnd"/>
      <w:r>
        <w:rPr>
          <w:rFonts w:ascii="Tahoma" w:hAnsi="Tahoma" w:cs="Tahoma"/>
        </w:rPr>
        <w:t xml:space="preserve"> gerado;</w:t>
      </w:r>
    </w:p>
    <w:p w:rsidR="00CA1DB0" w:rsidRDefault="00CA1DB0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  <w:u w:val="single"/>
        </w:rPr>
      </w:pPr>
    </w:p>
    <w:p w:rsidR="00BF6694" w:rsidRDefault="00BF6694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  <w:u w:val="single"/>
        </w:rPr>
      </w:pPr>
    </w:p>
    <w:p w:rsidR="00BF6694" w:rsidRDefault="00BF6694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  <w:u w:val="single"/>
        </w:rPr>
      </w:pPr>
    </w:p>
    <w:p w:rsidR="00BF6694" w:rsidRDefault="00BF6694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  <w:u w:val="single"/>
        </w:rPr>
      </w:pPr>
    </w:p>
    <w:p w:rsidR="00BF6694" w:rsidRDefault="00BF6694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  <w:u w:val="single"/>
        </w:rPr>
      </w:pPr>
    </w:p>
    <w:p w:rsidR="00BF6694" w:rsidRDefault="00BF6694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  <w:u w:val="single"/>
        </w:rPr>
      </w:pPr>
    </w:p>
    <w:p w:rsidR="00BF6694" w:rsidRDefault="00BF6694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  <w:u w:val="single"/>
        </w:rPr>
      </w:pPr>
    </w:p>
    <w:p w:rsidR="00BF6694" w:rsidRDefault="00BF6694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  <w:u w:val="single"/>
        </w:rPr>
      </w:pPr>
    </w:p>
    <w:p w:rsidR="00BF6694" w:rsidRDefault="00BF6694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  <w:u w:val="single"/>
        </w:rPr>
      </w:pPr>
    </w:p>
    <w:p w:rsidR="00BF6694" w:rsidRDefault="00BF6694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  <w:u w:val="single"/>
        </w:rPr>
      </w:pPr>
    </w:p>
    <w:p w:rsidR="00BF6694" w:rsidRDefault="00BF6694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  <w:u w:val="single"/>
        </w:rPr>
      </w:pPr>
    </w:p>
    <w:p w:rsidR="00BF6694" w:rsidRDefault="00BF6694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  <w:u w:val="single"/>
        </w:rPr>
      </w:pPr>
    </w:p>
    <w:p w:rsidR="00BF6694" w:rsidRPr="00CA1DB0" w:rsidRDefault="00BF6694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  <w:u w:val="single"/>
        </w:rPr>
      </w:pPr>
    </w:p>
    <w:p w:rsidR="00CA1DB0" w:rsidRPr="00CA1DB0" w:rsidRDefault="00CA1DB0" w:rsidP="00CA1DB0">
      <w:pPr>
        <w:pStyle w:val="PargrafodaLista"/>
        <w:numPr>
          <w:ilvl w:val="0"/>
          <w:numId w:val="22"/>
        </w:numPr>
        <w:tabs>
          <w:tab w:val="left" w:pos="284"/>
        </w:tabs>
        <w:ind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lastRenderedPageBreak/>
        <w:t xml:space="preserve">Realize a montagem do circuito abaixo, conforme ilustra a imagem abaixo, ajustando a fonte de tensão regulada para </w:t>
      </w:r>
      <w:proofErr w:type="gramStart"/>
      <w:r>
        <w:rPr>
          <w:rFonts w:ascii="Tahoma" w:hAnsi="Tahoma" w:cs="Tahoma"/>
        </w:rPr>
        <w:t>5v</w:t>
      </w:r>
      <w:proofErr w:type="gramEnd"/>
      <w:r w:rsidR="002B672A">
        <w:rPr>
          <w:rFonts w:ascii="Tahoma" w:hAnsi="Tahoma" w:cs="Tahoma"/>
        </w:rPr>
        <w:t>;</w:t>
      </w:r>
    </w:p>
    <w:p w:rsidR="00CA1DB0" w:rsidRDefault="00CA1DB0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</w:rPr>
      </w:pPr>
    </w:p>
    <w:p w:rsidR="00CA1DB0" w:rsidRPr="00CA1DB0" w:rsidRDefault="00CA1DB0" w:rsidP="00BF6694">
      <w:pPr>
        <w:pStyle w:val="PargrafodaLista"/>
        <w:tabs>
          <w:tab w:val="left" w:pos="284"/>
        </w:tabs>
        <w:ind w:left="644" w:right="-428" w:hanging="1070"/>
        <w:jc w:val="both"/>
        <w:rPr>
          <w:rFonts w:ascii="Tahoma" w:hAnsi="Tahoma" w:cs="Tahoma"/>
          <w:u w:val="single"/>
        </w:rPr>
      </w:pPr>
      <w:r w:rsidRPr="00CA1DB0">
        <w:rPr>
          <w:rFonts w:ascii="Tahoma" w:hAnsi="Tahoma" w:cs="Tahoma"/>
          <w:noProof/>
          <w:lang w:eastAsia="pt-BR"/>
        </w:rPr>
        <w:drawing>
          <wp:inline distT="0" distB="0" distL="0" distR="0">
            <wp:extent cx="6299828" cy="2464904"/>
            <wp:effectExtent l="19050" t="0" r="5722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4846" t="40155" r="3680" b="12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47" cy="246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A69" w:rsidRDefault="00684A69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656065" w:rsidRDefault="002B672A" w:rsidP="002B672A">
      <w:pPr>
        <w:pStyle w:val="PargrafodaLista"/>
        <w:numPr>
          <w:ilvl w:val="0"/>
          <w:numId w:val="22"/>
        </w:numPr>
        <w:tabs>
          <w:tab w:val="left" w:pos="284"/>
        </w:tabs>
        <w:ind w:right="-42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Após realizar a montagem do circuito acima, efetue a ligação do circuito de </w:t>
      </w:r>
      <w:proofErr w:type="spellStart"/>
      <w:r>
        <w:rPr>
          <w:rFonts w:ascii="Tahoma" w:hAnsi="Tahoma" w:cs="Tahoma"/>
        </w:rPr>
        <w:t>clock</w:t>
      </w:r>
      <w:proofErr w:type="spellEnd"/>
      <w:r>
        <w:rPr>
          <w:rFonts w:ascii="Tahoma" w:hAnsi="Tahoma" w:cs="Tahoma"/>
        </w:rPr>
        <w:t>, com o circuito contador, conforme ilustra a imagem abaixo;</w:t>
      </w:r>
    </w:p>
    <w:p w:rsidR="002B672A" w:rsidRDefault="002B672A" w:rsidP="002B672A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EE547A" w:rsidRPr="002B672A" w:rsidRDefault="00EE547A" w:rsidP="002B672A">
      <w:pPr>
        <w:tabs>
          <w:tab w:val="left" w:pos="284"/>
        </w:tabs>
        <w:ind w:right="-428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pt-BR"/>
        </w:rPr>
        <w:drawing>
          <wp:inline distT="0" distB="0" distL="0" distR="0">
            <wp:extent cx="5645962" cy="3657600"/>
            <wp:effectExtent l="19050" t="0" r="0" b="0"/>
            <wp:docPr id="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3077" t="13104" r="9136" b="8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768" cy="366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594" w:rsidRDefault="00F51594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F51594" w:rsidRDefault="00EE547A" w:rsidP="00EE547A">
      <w:pPr>
        <w:pStyle w:val="PargrafodaLista"/>
        <w:numPr>
          <w:ilvl w:val="0"/>
          <w:numId w:val="22"/>
        </w:numPr>
        <w:tabs>
          <w:tab w:val="left" w:pos="284"/>
        </w:tabs>
        <w:ind w:right="-428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Com o osciloscópio, realize a verificação e comparação dos sinais gerados nos circuitos conforme ilustra a imagem abaixo</w:t>
      </w:r>
      <w:r w:rsidR="00ED304D">
        <w:rPr>
          <w:rFonts w:ascii="Tahoma" w:hAnsi="Tahoma" w:cs="Tahoma"/>
        </w:rPr>
        <w:t xml:space="preserve"> e verifique também valores de tensão do circuito</w:t>
      </w:r>
      <w:r w:rsidR="00464E38">
        <w:rPr>
          <w:rFonts w:ascii="Tahoma" w:hAnsi="Tahoma" w:cs="Tahoma"/>
        </w:rPr>
        <w:t xml:space="preserve"> e corrente passante nos resistores do display de sete </w:t>
      </w:r>
      <w:proofErr w:type="spellStart"/>
      <w:r w:rsidR="00464E38">
        <w:rPr>
          <w:rFonts w:ascii="Tahoma" w:hAnsi="Tahoma" w:cs="Tahoma"/>
        </w:rPr>
        <w:t>seguementos</w:t>
      </w:r>
      <w:proofErr w:type="spellEnd"/>
      <w:r w:rsidR="00ED304D">
        <w:rPr>
          <w:rFonts w:ascii="Tahoma" w:hAnsi="Tahoma" w:cs="Tahoma"/>
        </w:rPr>
        <w:t>, conforme ilustra a imagem abaixo;</w:t>
      </w:r>
    </w:p>
    <w:p w:rsidR="00EE547A" w:rsidRDefault="00EE547A" w:rsidP="00EE547A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</w:rPr>
      </w:pPr>
    </w:p>
    <w:p w:rsidR="00EE547A" w:rsidRDefault="00464E38" w:rsidP="00EE547A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5" type="#_x0000_t32" style="position:absolute;left:0;text-align:left;margin-left:331.2pt;margin-top:121.75pt;width:0;height:40.4pt;flip:y;z-index:251674624" o:connectortype="straight" strokecolor="#548dd4 [1951]" strokeweight="1.5pt">
            <v:stroke endarrow="block"/>
          </v:shape>
        </w:pict>
      </w:r>
      <w:r>
        <w:rPr>
          <w:rFonts w:ascii="Tahoma" w:hAnsi="Tahoma" w:cs="Tahoma"/>
          <w:noProof/>
          <w:lang w:eastAsia="pt-BR"/>
        </w:rPr>
        <w:pict>
          <v:roundrect id="_x0000_s1113" style="position:absolute;left:0;text-align:left;margin-left:306.55pt;margin-top:91.2pt;width:69.9pt;height:27.55pt;z-index:251672576" arcsize="10923f"/>
        </w:pict>
      </w:r>
      <w:r>
        <w:rPr>
          <w:rFonts w:ascii="Tahoma" w:hAnsi="Tahoma" w:cs="Tahoma"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4" type="#_x0000_t202" style="position:absolute;left:0;text-align:left;margin-left:308.55pt;margin-top:94.95pt;width:63.4pt;height:20.65pt;z-index:251673600" strokecolor="white [3212]">
            <v:textbox>
              <w:txbxContent>
                <w:p w:rsidR="00464E38" w:rsidRDefault="00464E38" w:rsidP="00ED304D">
                  <w:r>
                    <w:t>Corrente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lang w:eastAsia="pt-BR"/>
        </w:rPr>
        <w:pict>
          <v:shape id="_x0000_s1112" type="#_x0000_t32" style="position:absolute;left:0;text-align:left;margin-left:103.45pt;margin-top:146.25pt;width:13.5pt;height:33pt;flip:x;z-index:251671552" o:connectortype="straight" strokecolor="#548dd4 [1951]" strokeweight="1.5pt">
            <v:stroke endarrow="block"/>
          </v:shape>
        </w:pict>
      </w:r>
      <w:r>
        <w:rPr>
          <w:rFonts w:ascii="Tahoma" w:hAnsi="Tahoma" w:cs="Tahoma"/>
          <w:noProof/>
          <w:lang w:eastAsia="pt-BR"/>
        </w:rPr>
        <w:pict>
          <v:shape id="_x0000_s1111" type="#_x0000_t32" style="position:absolute;left:0;text-align:left;margin-left:64.45pt;margin-top:28.25pt;width:0;height:148pt;z-index:251670528" o:connectortype="straight" strokecolor="#548dd4 [1951]" strokeweight="1.5pt">
            <v:stroke endarrow="block"/>
          </v:shape>
        </w:pict>
      </w:r>
      <w:r w:rsidR="00ED304D">
        <w:rPr>
          <w:rFonts w:ascii="Tahoma" w:hAnsi="Tahoma" w:cs="Tahoma"/>
          <w:noProof/>
          <w:lang w:eastAsia="pt-BR"/>
        </w:rPr>
        <w:pict>
          <v:shape id="_x0000_s1110" type="#_x0000_t202" style="position:absolute;left:0;text-align:left;margin-left:51.05pt;margin-top:185.95pt;width:49.85pt;height:20.65pt;z-index:251669504" strokecolor="white [3212]">
            <v:textbox>
              <w:txbxContent>
                <w:p w:rsidR="00ED304D" w:rsidRDefault="00ED304D" w:rsidP="00ED304D">
                  <w:r>
                    <w:t>Tensão</w:t>
                  </w:r>
                </w:p>
              </w:txbxContent>
            </v:textbox>
          </v:shape>
        </w:pict>
      </w:r>
      <w:r w:rsidR="00ED304D">
        <w:rPr>
          <w:rFonts w:ascii="Tahoma" w:hAnsi="Tahoma" w:cs="Tahoma"/>
          <w:noProof/>
          <w:lang w:eastAsia="pt-BR"/>
        </w:rPr>
        <w:pict>
          <v:roundrect id="_x0000_s1109" style="position:absolute;left:0;text-align:left;margin-left:48.45pt;margin-top:182.2pt;width:63.25pt;height:27.55pt;z-index:251668480" arcsize="10923f"/>
        </w:pict>
      </w:r>
      <w:r w:rsidR="00ED304D">
        <w:rPr>
          <w:rFonts w:ascii="Tahoma" w:hAnsi="Tahoma" w:cs="Tahoma"/>
          <w:noProof/>
          <w:lang w:eastAsia="pt-BR"/>
        </w:rPr>
        <w:pict>
          <v:shape id="_x0000_s1103" type="#_x0000_t32" style="position:absolute;left:0;text-align:left;margin-left:249pt;margin-top:79.5pt;width:.05pt;height:93.95pt;flip:y;z-index:251662336" o:connectortype="straight" strokecolor="#548dd4 [1951]" strokeweight="1.5pt">
            <v:stroke endarrow="block"/>
          </v:shape>
        </w:pict>
      </w:r>
      <w:r w:rsidR="00ED304D">
        <w:rPr>
          <w:rFonts w:ascii="Tahoma" w:hAnsi="Tahoma" w:cs="Tahoma"/>
          <w:noProof/>
          <w:lang w:eastAsia="pt-BR"/>
        </w:rPr>
        <w:pict>
          <v:shape id="_x0000_s1104" type="#_x0000_t32" style="position:absolute;left:0;text-align:left;margin-left:256.05pt;margin-top:79.5pt;width:.05pt;height:96.75pt;flip:y;z-index:251663360" o:connectortype="straight" strokecolor="#548dd4 [1951]" strokeweight="1.5pt">
            <v:stroke endarrow="block"/>
          </v:shape>
        </w:pict>
      </w:r>
      <w:r w:rsidR="00ED304D">
        <w:rPr>
          <w:rFonts w:ascii="Tahoma" w:hAnsi="Tahoma" w:cs="Tahoma"/>
          <w:noProof/>
          <w:lang w:eastAsia="pt-BR"/>
        </w:rPr>
        <w:pict>
          <v:shape id="_x0000_s1099" type="#_x0000_t32" style="position:absolute;left:0;text-align:left;margin-left:235.95pt;margin-top:79.5pt;width:.05pt;height:82.65pt;flip:y;z-index:251658240" o:connectortype="straight" strokecolor="#548dd4 [1951]" strokeweight="1.5pt">
            <v:stroke endarrow="block"/>
          </v:shape>
        </w:pict>
      </w:r>
      <w:r w:rsidR="00ED304D">
        <w:rPr>
          <w:rFonts w:ascii="Tahoma" w:hAnsi="Tahoma" w:cs="Tahoma"/>
          <w:noProof/>
          <w:lang w:eastAsia="pt-BR"/>
        </w:rPr>
        <w:pict>
          <v:shape id="_x0000_s1102" type="#_x0000_t32" style="position:absolute;left:0;text-align:left;margin-left:242.75pt;margin-top:79.5pt;width:.05pt;height:89.55pt;flip:y;z-index:251661312" o:connectortype="straight" strokecolor="#548dd4 [1951]" strokeweight="1.5pt">
            <v:stroke endarrow="block"/>
          </v:shape>
        </w:pict>
      </w:r>
      <w:r w:rsidR="00ED304D">
        <w:rPr>
          <w:rFonts w:ascii="Tahoma" w:hAnsi="Tahoma" w:cs="Tahoma"/>
          <w:noProof/>
          <w:lang w:eastAsia="pt-BR"/>
        </w:rPr>
        <w:pict>
          <v:shape id="_x0000_s1101" type="#_x0000_t202" style="position:absolute;left:0;text-align:left;margin-left:218.6pt;margin-top:52.45pt;width:103.3pt;height:20.65pt;z-index:251660288" strokecolor="white [3212]">
            <v:textbox>
              <w:txbxContent>
                <w:p w:rsidR="00ED304D" w:rsidRDefault="00ED304D" w:rsidP="00ED304D">
                  <w:r>
                    <w:t>OSCILOSCOPIO</w:t>
                  </w:r>
                </w:p>
              </w:txbxContent>
            </v:textbox>
          </v:shape>
        </w:pict>
      </w:r>
      <w:r w:rsidR="00ED304D">
        <w:rPr>
          <w:rFonts w:ascii="Tahoma" w:hAnsi="Tahoma" w:cs="Tahoma"/>
          <w:noProof/>
          <w:lang w:eastAsia="pt-BR"/>
        </w:rPr>
        <w:pict>
          <v:roundrect id="_x0000_s1100" style="position:absolute;left:0;text-align:left;margin-left:3in;margin-top:48.7pt;width:115.2pt;height:27.55pt;z-index:251659264" arcsize="10923f"/>
        </w:pict>
      </w:r>
      <w:r w:rsidR="009A0BA5">
        <w:rPr>
          <w:rFonts w:ascii="Tahoma" w:hAnsi="Tahoma" w:cs="Tahoma"/>
          <w:noProof/>
          <w:lang w:eastAsia="pt-BR"/>
        </w:rPr>
        <w:drawing>
          <wp:inline distT="0" distB="0" distL="0" distR="0">
            <wp:extent cx="4628581" cy="3005593"/>
            <wp:effectExtent l="19050" t="0" r="569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3962" t="14136" r="9438" b="9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554" cy="3008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04D" w:rsidRDefault="00ED304D" w:rsidP="00EE547A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</w:rPr>
      </w:pPr>
    </w:p>
    <w:p w:rsidR="00ED304D" w:rsidRPr="00ED304D" w:rsidRDefault="00ED304D" w:rsidP="00ED304D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51594" w:rsidRDefault="00F51594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71BCE" w:rsidRDefault="00F10DD3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5</w:t>
      </w:r>
      <w:r w:rsidR="00471BCE">
        <w:rPr>
          <w:rFonts w:ascii="Tahoma" w:hAnsi="Tahoma" w:cs="Tahoma"/>
          <w:b/>
        </w:rPr>
        <w:t>. CONCLUSÕES</w:t>
      </w:r>
      <w:r w:rsidR="00471BCE" w:rsidRPr="00267486">
        <w:rPr>
          <w:rFonts w:ascii="Tahoma" w:hAnsi="Tahoma" w:cs="Tahoma"/>
          <w:b/>
        </w:rPr>
        <w:t>:</w:t>
      </w:r>
    </w:p>
    <w:p w:rsidR="00471BCE" w:rsidRPr="00DE6EB1" w:rsidRDefault="00204E55" w:rsidP="00DE6EB1">
      <w:pPr>
        <w:tabs>
          <w:tab w:val="left" w:pos="284"/>
        </w:tabs>
        <w:ind w:right="-428"/>
        <w:jc w:val="both"/>
        <w:rPr>
          <w:rFonts w:ascii="Tahoma" w:hAnsi="Tahoma" w:cs="Tahoma"/>
        </w:rPr>
      </w:pPr>
      <w:r>
        <w:rPr>
          <w:rFonts w:ascii="Arial" w:hAnsi="Arial" w:cs="Arial"/>
          <w:szCs w:val="22"/>
        </w:rPr>
        <w:t>(Resumo do aluno)</w:t>
      </w:r>
    </w:p>
    <w:p w:rsidR="00DE6EB1" w:rsidRDefault="00DE6EB1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714578" w:rsidRDefault="00714578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714578" w:rsidRDefault="00714578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714578" w:rsidRDefault="00714578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714578" w:rsidRDefault="00714578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714578" w:rsidRDefault="00714578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714578" w:rsidRDefault="00714578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714578" w:rsidRDefault="00714578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714578" w:rsidRDefault="00714578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F10DD3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6</w:t>
      </w:r>
      <w:r w:rsidR="00471BCE">
        <w:rPr>
          <w:rFonts w:ascii="Tahoma" w:hAnsi="Tahoma" w:cs="Tahoma"/>
          <w:b/>
        </w:rPr>
        <w:t xml:space="preserve">. </w:t>
      </w:r>
      <w:r w:rsidR="00204E55">
        <w:rPr>
          <w:rFonts w:ascii="Tahoma" w:hAnsi="Tahoma" w:cs="Tahoma"/>
          <w:b/>
        </w:rPr>
        <w:t>BIBLIOGRAFIA</w:t>
      </w:r>
      <w:r w:rsidR="00471BCE" w:rsidRPr="00267486">
        <w:rPr>
          <w:rFonts w:ascii="Tahoma" w:hAnsi="Tahoma" w:cs="Tahoma"/>
          <w:b/>
        </w:rPr>
        <w:t>:</w:t>
      </w:r>
    </w:p>
    <w:p w:rsidR="00204E55" w:rsidRDefault="00204E55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332DBF" w:rsidRPr="005B0106" w:rsidRDefault="00332DBF" w:rsidP="00332DBF">
      <w:pPr>
        <w:pStyle w:val="PargrafodaLista"/>
        <w:numPr>
          <w:ilvl w:val="0"/>
          <w:numId w:val="18"/>
        </w:numPr>
        <w:suppressAutoHyphens w:val="0"/>
        <w:ind w:left="357" w:hanging="357"/>
        <w:jc w:val="both"/>
      </w:pPr>
      <w:r w:rsidRPr="005B0106">
        <w:t xml:space="preserve">CAPUANO, Francisco Gabriel; MARINO, Maria Aparecida Mendes. </w:t>
      </w:r>
      <w:r w:rsidRPr="005B0106">
        <w:rPr>
          <w:b/>
        </w:rPr>
        <w:t xml:space="preserve">Laboratório de Eletricidade e Eletrônica: Teoria e Prática. </w:t>
      </w:r>
      <w:r w:rsidRPr="005B0106">
        <w:t>24. Ed. São Paulo: Editora Érica.  309p.</w:t>
      </w:r>
    </w:p>
    <w:p w:rsidR="00471BCE" w:rsidRPr="00547D0B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sectPr w:rsidR="00471BCE" w:rsidRPr="00547D0B" w:rsidSect="00C24A09">
      <w:headerReference w:type="default" r:id="rId11"/>
      <w:footerReference w:type="default" r:id="rId12"/>
      <w:footnotePr>
        <w:pos w:val="beneathText"/>
      </w:footnotePr>
      <w:pgSz w:w="11905" w:h="16837"/>
      <w:pgMar w:top="1417" w:right="1701" w:bottom="1417" w:left="1701" w:header="708" w:footer="43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4473" w:rsidRDefault="00954473">
      <w:r>
        <w:separator/>
      </w:r>
    </w:p>
  </w:endnote>
  <w:endnote w:type="continuationSeparator" w:id="0">
    <w:p w:rsidR="00954473" w:rsidRDefault="009544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elGothic BT">
    <w:altName w:val="Courier New"/>
    <w:charset w:val="00"/>
    <w:family w:val="decorative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720405"/>
      <w:docPartObj>
        <w:docPartGallery w:val="Page Numbers (Bottom of Page)"/>
        <w:docPartUnique/>
      </w:docPartObj>
    </w:sdtPr>
    <w:sdtContent>
      <w:p w:rsidR="00C24A09" w:rsidRPr="000F5917" w:rsidRDefault="00C24A09" w:rsidP="00C24A09">
        <w:pPr>
          <w:rPr>
            <w:rFonts w:asciiTheme="minorHAnsi" w:hAnsiTheme="minorHAnsi" w:cstheme="minorHAnsi"/>
            <w:i/>
            <w:sz w:val="22"/>
            <w:szCs w:val="22"/>
          </w:rPr>
        </w:pPr>
        <w:r>
          <w:rPr>
            <w:rFonts w:asciiTheme="minorHAnsi" w:hAnsiTheme="minorHAnsi" w:cstheme="minorHAnsi"/>
            <w:i/>
            <w:sz w:val="22"/>
            <w:szCs w:val="22"/>
          </w:rPr>
          <w:t>Proibida a reprodução ou divulgação deste material sem autorização por escrito da FUCAPI</w:t>
        </w:r>
      </w:p>
      <w:p w:rsidR="00C24A09" w:rsidRDefault="00C24A09">
        <w:pPr>
          <w:pStyle w:val="Rodap"/>
          <w:jc w:val="center"/>
        </w:pPr>
      </w:p>
      <w:p w:rsidR="00C24A09" w:rsidRDefault="00736D44">
        <w:pPr>
          <w:pStyle w:val="Rodap"/>
          <w:jc w:val="center"/>
        </w:pPr>
        <w:r>
          <w:fldChar w:fldCharType="begin"/>
        </w:r>
        <w:r w:rsidR="00737792">
          <w:instrText xml:space="preserve"> PAGE   \* MERGEFORMAT </w:instrText>
        </w:r>
        <w:r>
          <w:fldChar w:fldCharType="separate"/>
        </w:r>
        <w:r w:rsidR="00535FCB">
          <w:rPr>
            <w:noProof/>
          </w:rPr>
          <w:t>1</w:t>
        </w:r>
        <w:r>
          <w:rPr>
            <w:noProof/>
          </w:rPr>
          <w:fldChar w:fldCharType="end"/>
        </w:r>
        <w:r w:rsidR="00C24A09">
          <w:t>/3</w:t>
        </w:r>
      </w:p>
    </w:sdtContent>
  </w:sdt>
  <w:p w:rsidR="003B3358" w:rsidRDefault="003B335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4473" w:rsidRDefault="00954473">
      <w:r>
        <w:separator/>
      </w:r>
    </w:p>
  </w:footnote>
  <w:footnote w:type="continuationSeparator" w:id="0">
    <w:p w:rsidR="00954473" w:rsidRDefault="009544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358" w:rsidRDefault="003B3358">
    <w:pPr>
      <w:pStyle w:val="Cabealho"/>
      <w:jc w:val="right"/>
    </w:pPr>
  </w:p>
  <w:tbl>
    <w:tblPr>
      <w:tblW w:w="9924" w:type="dxa"/>
      <w:tblInd w:w="-356" w:type="dxa"/>
      <w:tblBorders>
        <w:top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806"/>
      <w:gridCol w:w="8118"/>
    </w:tblGrid>
    <w:tr w:rsidR="003B3358" w:rsidTr="003B3358">
      <w:trPr>
        <w:trHeight w:val="998"/>
      </w:trPr>
      <w:tc>
        <w:tcPr>
          <w:tcW w:w="180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B3358" w:rsidRDefault="003B3358" w:rsidP="003B3358">
          <w:pPr>
            <w:snapToGrid w:val="0"/>
            <w:jc w:val="center"/>
            <w:rPr>
              <w:rFonts w:ascii="HandelGothic BT" w:hAnsi="HandelGothic BT" w:cs="Arial"/>
              <w:bCs/>
              <w:kern w:val="1"/>
            </w:rPr>
          </w:pPr>
          <w:r>
            <w:rPr>
              <w:noProof/>
              <w:color w:val="000000"/>
              <w:lang w:eastAsia="pt-BR"/>
            </w:rPr>
            <w:drawing>
              <wp:inline distT="0" distB="0" distL="0" distR="0">
                <wp:extent cx="692150" cy="659130"/>
                <wp:effectExtent l="19050" t="0" r="0" b="0"/>
                <wp:docPr id="10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2150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B3358" w:rsidRPr="00C24A09" w:rsidRDefault="003B3358" w:rsidP="003B3358">
          <w:pPr>
            <w:pStyle w:val="Ttulo1"/>
            <w:tabs>
              <w:tab w:val="left" w:pos="0"/>
            </w:tabs>
            <w:snapToGrid w:val="0"/>
            <w:jc w:val="center"/>
            <w:rPr>
              <w:sz w:val="24"/>
              <w:szCs w:val="24"/>
            </w:rPr>
          </w:pPr>
          <w:r w:rsidRPr="00C24A09">
            <w:rPr>
              <w:sz w:val="24"/>
              <w:szCs w:val="24"/>
            </w:rPr>
            <w:t>CENTRO EDUCACIONAL</w:t>
          </w:r>
          <w:proofErr w:type="gramStart"/>
          <w:r w:rsidRPr="00C24A09">
            <w:rPr>
              <w:sz w:val="24"/>
              <w:szCs w:val="24"/>
            </w:rPr>
            <w:t xml:space="preserve">  </w:t>
          </w:r>
          <w:proofErr w:type="gramEnd"/>
          <w:r w:rsidRPr="00C24A09">
            <w:rPr>
              <w:sz w:val="24"/>
              <w:szCs w:val="24"/>
            </w:rPr>
            <w:t>FUCAPI</w:t>
          </w:r>
          <w:r w:rsidRPr="00C24A09">
            <w:rPr>
              <w:sz w:val="24"/>
              <w:szCs w:val="24"/>
            </w:rPr>
            <w:br/>
          </w:r>
          <w:proofErr w:type="spellStart"/>
          <w:r w:rsidRPr="00C24A09">
            <w:rPr>
              <w:sz w:val="24"/>
              <w:szCs w:val="24"/>
            </w:rPr>
            <w:t>Lynaldo</w:t>
          </w:r>
          <w:proofErr w:type="spellEnd"/>
          <w:r w:rsidRPr="00C24A09">
            <w:rPr>
              <w:sz w:val="24"/>
              <w:szCs w:val="24"/>
            </w:rPr>
            <w:t xml:space="preserve"> Cavalcanti de Albuquerque </w:t>
          </w:r>
        </w:p>
        <w:p w:rsidR="00CB41DE" w:rsidRDefault="003B3358" w:rsidP="003B3358">
          <w:pPr>
            <w:jc w:val="center"/>
            <w:rPr>
              <w:rFonts w:ascii="Arial" w:hAnsi="Arial" w:cs="Arial"/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>ROTEIRO DE PRÁTICA</w:t>
          </w:r>
          <w:r w:rsidR="008E6883">
            <w:rPr>
              <w:rFonts w:ascii="Arial" w:hAnsi="Arial" w:cs="Arial"/>
              <w:b/>
              <w:i/>
            </w:rPr>
            <w:t>S DE LABORATÓRIO –</w:t>
          </w:r>
        </w:p>
        <w:p w:rsidR="003B3358" w:rsidRPr="00C24A09" w:rsidRDefault="00CB41DE" w:rsidP="003B3358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ELETRONICA DIGITAL </w:t>
          </w:r>
          <w:r w:rsidR="003B3358" w:rsidRPr="00C24A09">
            <w:rPr>
              <w:rFonts w:ascii="Arial" w:hAnsi="Arial" w:cs="Arial"/>
              <w:b/>
              <w:i/>
            </w:rPr>
            <w:t xml:space="preserve">– MÓDULO </w:t>
          </w:r>
          <w:r>
            <w:rPr>
              <w:rFonts w:ascii="Arial" w:hAnsi="Arial" w:cs="Arial"/>
              <w:b/>
              <w:i/>
            </w:rPr>
            <w:t>I</w:t>
          </w:r>
        </w:p>
        <w:p w:rsidR="003B3358" w:rsidRPr="00C24A09" w:rsidRDefault="00CB41DE" w:rsidP="002174B0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INSTRUMENTAÇÃO E DIAGNOSTICO</w:t>
          </w:r>
          <w:r w:rsidR="003B3358" w:rsidRPr="00C24A09">
            <w:rPr>
              <w:rFonts w:ascii="Arial" w:hAnsi="Arial" w:cs="Arial"/>
              <w:b/>
              <w:i/>
            </w:rPr>
            <w:t xml:space="preserve"> – </w:t>
          </w:r>
          <w:r>
            <w:rPr>
              <w:rFonts w:ascii="Arial" w:hAnsi="Arial" w:cs="Arial"/>
              <w:b/>
              <w:i/>
            </w:rPr>
            <w:t>FONTE REGULADA</w:t>
          </w:r>
        </w:p>
        <w:p w:rsidR="003B3358" w:rsidRDefault="003B3358" w:rsidP="00300299">
          <w:pPr>
            <w:jc w:val="center"/>
            <w:rPr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 xml:space="preserve">Pratica </w:t>
          </w:r>
          <w:r w:rsidR="00684A69">
            <w:rPr>
              <w:rFonts w:ascii="Arial" w:hAnsi="Arial" w:cs="Arial"/>
              <w:b/>
              <w:i/>
            </w:rPr>
            <w:t>X</w:t>
          </w:r>
          <w:r w:rsidR="0004734F">
            <w:rPr>
              <w:rFonts w:ascii="Arial" w:hAnsi="Arial" w:cs="Arial"/>
              <w:b/>
              <w:i/>
            </w:rPr>
            <w:t xml:space="preserve"> </w:t>
          </w:r>
          <w:r w:rsidRPr="00C24A09">
            <w:rPr>
              <w:rFonts w:ascii="Arial" w:hAnsi="Arial" w:cs="Arial"/>
              <w:b/>
              <w:i/>
            </w:rPr>
            <w:t>- 4h –</w:t>
          </w:r>
          <w:proofErr w:type="gramStart"/>
          <w:r w:rsidRPr="00C24A09">
            <w:rPr>
              <w:rFonts w:ascii="Arial" w:hAnsi="Arial" w:cs="Arial"/>
              <w:b/>
              <w:i/>
            </w:rPr>
            <w:t xml:space="preserve">  </w:t>
          </w:r>
          <w:proofErr w:type="spellStart"/>
          <w:proofErr w:type="gramEnd"/>
          <w:r w:rsidRPr="00C24A09">
            <w:rPr>
              <w:rFonts w:ascii="Arial" w:hAnsi="Arial" w:cs="Arial"/>
              <w:b/>
              <w:i/>
            </w:rPr>
            <w:t>Rev</w:t>
          </w:r>
          <w:proofErr w:type="spellEnd"/>
          <w:r w:rsidRPr="00C24A09">
            <w:rPr>
              <w:rFonts w:ascii="Arial" w:hAnsi="Arial" w:cs="Arial"/>
              <w:b/>
              <w:i/>
            </w:rPr>
            <w:t>:01</w:t>
          </w:r>
        </w:p>
      </w:tc>
    </w:tr>
  </w:tbl>
  <w:p w:rsidR="003B3358" w:rsidRDefault="003B335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9734411"/>
    <w:multiLevelType w:val="hybridMultilevel"/>
    <w:tmpl w:val="15B4E4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83C57"/>
    <w:multiLevelType w:val="multilevel"/>
    <w:tmpl w:val="1390C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797819"/>
    <w:multiLevelType w:val="hybridMultilevel"/>
    <w:tmpl w:val="7F1CCD1E"/>
    <w:lvl w:ilvl="0" w:tplc="F5EA96C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AC28C7"/>
    <w:multiLevelType w:val="hybridMultilevel"/>
    <w:tmpl w:val="2BBC538C"/>
    <w:lvl w:ilvl="0" w:tplc="55262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AB7350"/>
    <w:multiLevelType w:val="hybridMultilevel"/>
    <w:tmpl w:val="9BBC0DF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455096"/>
    <w:multiLevelType w:val="hybridMultilevel"/>
    <w:tmpl w:val="EDDEEED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79752C"/>
    <w:multiLevelType w:val="hybridMultilevel"/>
    <w:tmpl w:val="D78A85F2"/>
    <w:lvl w:ilvl="0" w:tplc="D16CA078">
      <w:start w:val="1"/>
      <w:numFmt w:val="decimal"/>
      <w:lvlText w:val="1.%1"/>
      <w:lvlJc w:val="left"/>
      <w:pPr>
        <w:ind w:left="6881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7601" w:hanging="360"/>
      </w:pPr>
    </w:lvl>
    <w:lvl w:ilvl="2" w:tplc="0416001B" w:tentative="1">
      <w:start w:val="1"/>
      <w:numFmt w:val="lowerRoman"/>
      <w:lvlText w:val="%3."/>
      <w:lvlJc w:val="right"/>
      <w:pPr>
        <w:ind w:left="8321" w:hanging="180"/>
      </w:pPr>
    </w:lvl>
    <w:lvl w:ilvl="3" w:tplc="0416000F" w:tentative="1">
      <w:start w:val="1"/>
      <w:numFmt w:val="decimal"/>
      <w:lvlText w:val="%4."/>
      <w:lvlJc w:val="left"/>
      <w:pPr>
        <w:ind w:left="9041" w:hanging="360"/>
      </w:pPr>
    </w:lvl>
    <w:lvl w:ilvl="4" w:tplc="04160019" w:tentative="1">
      <w:start w:val="1"/>
      <w:numFmt w:val="lowerLetter"/>
      <w:lvlText w:val="%5."/>
      <w:lvlJc w:val="left"/>
      <w:pPr>
        <w:ind w:left="9761" w:hanging="360"/>
      </w:pPr>
    </w:lvl>
    <w:lvl w:ilvl="5" w:tplc="0416001B" w:tentative="1">
      <w:start w:val="1"/>
      <w:numFmt w:val="lowerRoman"/>
      <w:lvlText w:val="%6."/>
      <w:lvlJc w:val="right"/>
      <w:pPr>
        <w:ind w:left="10481" w:hanging="180"/>
      </w:pPr>
    </w:lvl>
    <w:lvl w:ilvl="6" w:tplc="0416000F" w:tentative="1">
      <w:start w:val="1"/>
      <w:numFmt w:val="decimal"/>
      <w:lvlText w:val="%7."/>
      <w:lvlJc w:val="left"/>
      <w:pPr>
        <w:ind w:left="11201" w:hanging="360"/>
      </w:pPr>
    </w:lvl>
    <w:lvl w:ilvl="7" w:tplc="04160019" w:tentative="1">
      <w:start w:val="1"/>
      <w:numFmt w:val="lowerLetter"/>
      <w:lvlText w:val="%8."/>
      <w:lvlJc w:val="left"/>
      <w:pPr>
        <w:ind w:left="11921" w:hanging="360"/>
      </w:pPr>
    </w:lvl>
    <w:lvl w:ilvl="8" w:tplc="0416001B" w:tentative="1">
      <w:start w:val="1"/>
      <w:numFmt w:val="lowerRoman"/>
      <w:lvlText w:val="%9."/>
      <w:lvlJc w:val="right"/>
      <w:pPr>
        <w:ind w:left="12641" w:hanging="180"/>
      </w:pPr>
    </w:lvl>
  </w:abstractNum>
  <w:abstractNum w:abstractNumId="9">
    <w:nsid w:val="476E0A38"/>
    <w:multiLevelType w:val="hybridMultilevel"/>
    <w:tmpl w:val="419415D4"/>
    <w:lvl w:ilvl="0" w:tplc="D980B72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853CA6"/>
    <w:multiLevelType w:val="multilevel"/>
    <w:tmpl w:val="B17C761C"/>
    <w:lvl w:ilvl="0">
      <w:start w:val="1"/>
      <w:numFmt w:val="decimal"/>
      <w:lvlText w:val="%1."/>
      <w:lvlJc w:val="left"/>
      <w:pPr>
        <w:ind w:left="578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30" w:hanging="108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96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922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348" w:hanging="180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414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84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266" w:hanging="2520"/>
      </w:pPr>
      <w:rPr>
        <w:rFonts w:hint="default"/>
        <w:b/>
      </w:rPr>
    </w:lvl>
  </w:abstractNum>
  <w:abstractNum w:abstractNumId="11">
    <w:nsid w:val="52A7282B"/>
    <w:multiLevelType w:val="hybridMultilevel"/>
    <w:tmpl w:val="8BBAE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2003E9"/>
    <w:multiLevelType w:val="hybridMultilevel"/>
    <w:tmpl w:val="087498FC"/>
    <w:lvl w:ilvl="0" w:tplc="56E634A4">
      <w:start w:val="3"/>
      <w:numFmt w:val="decimal"/>
      <w:lvlText w:val="%1."/>
      <w:lvlJc w:val="left"/>
      <w:pPr>
        <w:ind w:left="93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3">
    <w:nsid w:val="63783846"/>
    <w:multiLevelType w:val="hybridMultilevel"/>
    <w:tmpl w:val="AA0AAEDC"/>
    <w:lvl w:ilvl="0" w:tplc="763C5C7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D0E0546"/>
    <w:multiLevelType w:val="hybridMultilevel"/>
    <w:tmpl w:val="C7C2E250"/>
    <w:lvl w:ilvl="0" w:tplc="DEC6170E">
      <w:start w:val="3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74EC48BA"/>
    <w:multiLevelType w:val="hybridMultilevel"/>
    <w:tmpl w:val="06F65050"/>
    <w:lvl w:ilvl="0" w:tplc="9250B550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7A350A4F"/>
    <w:multiLevelType w:val="hybridMultilevel"/>
    <w:tmpl w:val="8822EAB2"/>
    <w:lvl w:ilvl="0" w:tplc="EBDABD8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7D1D0EA9"/>
    <w:multiLevelType w:val="hybridMultilevel"/>
    <w:tmpl w:val="4D2C03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6249FE"/>
    <w:multiLevelType w:val="hybridMultilevel"/>
    <w:tmpl w:val="C854C2E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7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10"/>
  </w:num>
  <w:num w:numId="10">
    <w:abstractNumId w:val="6"/>
  </w:num>
  <w:num w:numId="11">
    <w:abstractNumId w:val="12"/>
  </w:num>
  <w:num w:numId="12">
    <w:abstractNumId w:val="16"/>
  </w:num>
  <w:num w:numId="13">
    <w:abstractNumId w:val="7"/>
  </w:num>
  <w:num w:numId="14">
    <w:abstractNumId w:val="13"/>
  </w:num>
  <w:num w:numId="15">
    <w:abstractNumId w:val="4"/>
  </w:num>
  <w:num w:numId="16">
    <w:abstractNumId w:val="15"/>
  </w:num>
  <w:num w:numId="17">
    <w:abstractNumId w:val="3"/>
  </w:num>
  <w:num w:numId="18">
    <w:abstractNumId w:val="18"/>
  </w:num>
  <w:num w:numId="19">
    <w:abstractNumId w:val="15"/>
  </w:num>
  <w:num w:numId="20">
    <w:abstractNumId w:val="15"/>
  </w:num>
  <w:num w:numId="21">
    <w:abstractNumId w:val="15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defaultTabStop w:val="708"/>
  <w:hyphenationZone w:val="425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355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421EAC"/>
    <w:rsid w:val="00005B48"/>
    <w:rsid w:val="00014061"/>
    <w:rsid w:val="000148D5"/>
    <w:rsid w:val="00017567"/>
    <w:rsid w:val="00017C45"/>
    <w:rsid w:val="00046BA8"/>
    <w:rsid w:val="0004734F"/>
    <w:rsid w:val="00053035"/>
    <w:rsid w:val="00054C67"/>
    <w:rsid w:val="000570EE"/>
    <w:rsid w:val="00067F92"/>
    <w:rsid w:val="000869EB"/>
    <w:rsid w:val="00091A02"/>
    <w:rsid w:val="000940EC"/>
    <w:rsid w:val="000B027D"/>
    <w:rsid w:val="000B2DE0"/>
    <w:rsid w:val="000B718D"/>
    <w:rsid w:val="000B7D87"/>
    <w:rsid w:val="000C2CB1"/>
    <w:rsid w:val="000C3925"/>
    <w:rsid w:val="000C6ED3"/>
    <w:rsid w:val="000D1764"/>
    <w:rsid w:val="000D2BA6"/>
    <w:rsid w:val="000F682E"/>
    <w:rsid w:val="000F7AE7"/>
    <w:rsid w:val="0011031D"/>
    <w:rsid w:val="001148F9"/>
    <w:rsid w:val="00122043"/>
    <w:rsid w:val="00137ABD"/>
    <w:rsid w:val="0014746D"/>
    <w:rsid w:val="0016386C"/>
    <w:rsid w:val="00170032"/>
    <w:rsid w:val="0019047D"/>
    <w:rsid w:val="00191A22"/>
    <w:rsid w:val="00193D01"/>
    <w:rsid w:val="00197FEE"/>
    <w:rsid w:val="001B44B6"/>
    <w:rsid w:val="001B74C9"/>
    <w:rsid w:val="001C3ECA"/>
    <w:rsid w:val="001C5F56"/>
    <w:rsid w:val="001C763E"/>
    <w:rsid w:val="001D5CC4"/>
    <w:rsid w:val="001F1CFF"/>
    <w:rsid w:val="002037C2"/>
    <w:rsid w:val="00204E55"/>
    <w:rsid w:val="002174B0"/>
    <w:rsid w:val="002333B6"/>
    <w:rsid w:val="00242B42"/>
    <w:rsid w:val="00263462"/>
    <w:rsid w:val="00267486"/>
    <w:rsid w:val="002773B6"/>
    <w:rsid w:val="00283CDA"/>
    <w:rsid w:val="002942E7"/>
    <w:rsid w:val="002B3DCB"/>
    <w:rsid w:val="002B672A"/>
    <w:rsid w:val="002D710E"/>
    <w:rsid w:val="002E3E85"/>
    <w:rsid w:val="002E79DB"/>
    <w:rsid w:val="002F4EF4"/>
    <w:rsid w:val="00300299"/>
    <w:rsid w:val="00304708"/>
    <w:rsid w:val="00305135"/>
    <w:rsid w:val="003167A8"/>
    <w:rsid w:val="00321E00"/>
    <w:rsid w:val="0032278B"/>
    <w:rsid w:val="00326200"/>
    <w:rsid w:val="00331C8D"/>
    <w:rsid w:val="00332DBF"/>
    <w:rsid w:val="00337DFB"/>
    <w:rsid w:val="0034494E"/>
    <w:rsid w:val="00346073"/>
    <w:rsid w:val="00347350"/>
    <w:rsid w:val="00353D81"/>
    <w:rsid w:val="00363B06"/>
    <w:rsid w:val="00371CEE"/>
    <w:rsid w:val="00380248"/>
    <w:rsid w:val="003876A1"/>
    <w:rsid w:val="00391EFE"/>
    <w:rsid w:val="003A4381"/>
    <w:rsid w:val="003B3358"/>
    <w:rsid w:val="003D0BAB"/>
    <w:rsid w:val="003D1530"/>
    <w:rsid w:val="003D518B"/>
    <w:rsid w:val="003E05F5"/>
    <w:rsid w:val="003E5842"/>
    <w:rsid w:val="003E72E9"/>
    <w:rsid w:val="003F2170"/>
    <w:rsid w:val="00405DEB"/>
    <w:rsid w:val="00421EAC"/>
    <w:rsid w:val="004457E2"/>
    <w:rsid w:val="00452D78"/>
    <w:rsid w:val="00463CFE"/>
    <w:rsid w:val="00464E38"/>
    <w:rsid w:val="004712DE"/>
    <w:rsid w:val="00471BCE"/>
    <w:rsid w:val="00485FEE"/>
    <w:rsid w:val="004D683B"/>
    <w:rsid w:val="00507B01"/>
    <w:rsid w:val="00510831"/>
    <w:rsid w:val="00511712"/>
    <w:rsid w:val="00512DCC"/>
    <w:rsid w:val="00521353"/>
    <w:rsid w:val="00523685"/>
    <w:rsid w:val="00532A40"/>
    <w:rsid w:val="00533651"/>
    <w:rsid w:val="00535FCB"/>
    <w:rsid w:val="00545B99"/>
    <w:rsid w:val="00546C8E"/>
    <w:rsid w:val="00547D0B"/>
    <w:rsid w:val="005501EC"/>
    <w:rsid w:val="00550CF8"/>
    <w:rsid w:val="005530AB"/>
    <w:rsid w:val="0056550E"/>
    <w:rsid w:val="0057095D"/>
    <w:rsid w:val="005718A0"/>
    <w:rsid w:val="0058758E"/>
    <w:rsid w:val="005A3535"/>
    <w:rsid w:val="005B086A"/>
    <w:rsid w:val="005B6F34"/>
    <w:rsid w:val="005D3291"/>
    <w:rsid w:val="005D3514"/>
    <w:rsid w:val="005E1F9E"/>
    <w:rsid w:val="005E2246"/>
    <w:rsid w:val="005E5DFA"/>
    <w:rsid w:val="005E6616"/>
    <w:rsid w:val="005F2158"/>
    <w:rsid w:val="00603873"/>
    <w:rsid w:val="00605AC5"/>
    <w:rsid w:val="00617099"/>
    <w:rsid w:val="00627414"/>
    <w:rsid w:val="006305C1"/>
    <w:rsid w:val="00634949"/>
    <w:rsid w:val="006434F2"/>
    <w:rsid w:val="00647FF9"/>
    <w:rsid w:val="0065547F"/>
    <w:rsid w:val="00656065"/>
    <w:rsid w:val="0065775C"/>
    <w:rsid w:val="006637D2"/>
    <w:rsid w:val="00670469"/>
    <w:rsid w:val="00682378"/>
    <w:rsid w:val="00684A69"/>
    <w:rsid w:val="00693416"/>
    <w:rsid w:val="006942B1"/>
    <w:rsid w:val="006A078B"/>
    <w:rsid w:val="006A2344"/>
    <w:rsid w:val="006A620E"/>
    <w:rsid w:val="006B2D7D"/>
    <w:rsid w:val="006C0FE2"/>
    <w:rsid w:val="006C27C5"/>
    <w:rsid w:val="006C734E"/>
    <w:rsid w:val="006D2251"/>
    <w:rsid w:val="006D5DC1"/>
    <w:rsid w:val="006D6EA6"/>
    <w:rsid w:val="006E080F"/>
    <w:rsid w:val="006F3B34"/>
    <w:rsid w:val="007042B5"/>
    <w:rsid w:val="00710A66"/>
    <w:rsid w:val="00714578"/>
    <w:rsid w:val="00721F9C"/>
    <w:rsid w:val="007239F7"/>
    <w:rsid w:val="0072729F"/>
    <w:rsid w:val="00730894"/>
    <w:rsid w:val="007327E8"/>
    <w:rsid w:val="00735DAA"/>
    <w:rsid w:val="00736D44"/>
    <w:rsid w:val="00737792"/>
    <w:rsid w:val="00752A28"/>
    <w:rsid w:val="00752D46"/>
    <w:rsid w:val="00771450"/>
    <w:rsid w:val="00780FBA"/>
    <w:rsid w:val="0078234C"/>
    <w:rsid w:val="00782A0B"/>
    <w:rsid w:val="00797456"/>
    <w:rsid w:val="007B276A"/>
    <w:rsid w:val="007B53D6"/>
    <w:rsid w:val="007C2897"/>
    <w:rsid w:val="007C2DCF"/>
    <w:rsid w:val="007C7BFD"/>
    <w:rsid w:val="007D11F8"/>
    <w:rsid w:val="007D1F3B"/>
    <w:rsid w:val="007F6F79"/>
    <w:rsid w:val="0080449E"/>
    <w:rsid w:val="00806521"/>
    <w:rsid w:val="0081629E"/>
    <w:rsid w:val="00830232"/>
    <w:rsid w:val="0083630D"/>
    <w:rsid w:val="00870823"/>
    <w:rsid w:val="008727F8"/>
    <w:rsid w:val="00880AB0"/>
    <w:rsid w:val="0088512E"/>
    <w:rsid w:val="00890658"/>
    <w:rsid w:val="00891841"/>
    <w:rsid w:val="0089740F"/>
    <w:rsid w:val="008A7AF4"/>
    <w:rsid w:val="008B0BF4"/>
    <w:rsid w:val="008B38BD"/>
    <w:rsid w:val="008B74CD"/>
    <w:rsid w:val="008C2C9A"/>
    <w:rsid w:val="008C33BB"/>
    <w:rsid w:val="008C69FE"/>
    <w:rsid w:val="008D1123"/>
    <w:rsid w:val="008D32B7"/>
    <w:rsid w:val="008D58A7"/>
    <w:rsid w:val="008E53A6"/>
    <w:rsid w:val="008E6883"/>
    <w:rsid w:val="008F435D"/>
    <w:rsid w:val="008F5722"/>
    <w:rsid w:val="00902C1D"/>
    <w:rsid w:val="00906130"/>
    <w:rsid w:val="00911DF5"/>
    <w:rsid w:val="0094083F"/>
    <w:rsid w:val="00944C38"/>
    <w:rsid w:val="00947CFA"/>
    <w:rsid w:val="00954473"/>
    <w:rsid w:val="00965D25"/>
    <w:rsid w:val="00972254"/>
    <w:rsid w:val="00987EA8"/>
    <w:rsid w:val="0099658B"/>
    <w:rsid w:val="009A0BA5"/>
    <w:rsid w:val="009A1385"/>
    <w:rsid w:val="009A1520"/>
    <w:rsid w:val="009A2701"/>
    <w:rsid w:val="009A3CE0"/>
    <w:rsid w:val="009C7554"/>
    <w:rsid w:val="009C7C1F"/>
    <w:rsid w:val="009D56D4"/>
    <w:rsid w:val="009D6D04"/>
    <w:rsid w:val="009F45DD"/>
    <w:rsid w:val="009F624E"/>
    <w:rsid w:val="00A0075F"/>
    <w:rsid w:val="00A033B1"/>
    <w:rsid w:val="00A05142"/>
    <w:rsid w:val="00A072E7"/>
    <w:rsid w:val="00A242DB"/>
    <w:rsid w:val="00A254AB"/>
    <w:rsid w:val="00A33129"/>
    <w:rsid w:val="00A33228"/>
    <w:rsid w:val="00A35091"/>
    <w:rsid w:val="00A43B87"/>
    <w:rsid w:val="00A44C28"/>
    <w:rsid w:val="00A5749B"/>
    <w:rsid w:val="00A616C6"/>
    <w:rsid w:val="00A624B1"/>
    <w:rsid w:val="00A8431E"/>
    <w:rsid w:val="00A851C5"/>
    <w:rsid w:val="00A948B2"/>
    <w:rsid w:val="00A969CC"/>
    <w:rsid w:val="00AA4E12"/>
    <w:rsid w:val="00AC7D39"/>
    <w:rsid w:val="00AD09D3"/>
    <w:rsid w:val="00AF3892"/>
    <w:rsid w:val="00AF7A52"/>
    <w:rsid w:val="00B177A9"/>
    <w:rsid w:val="00B2113F"/>
    <w:rsid w:val="00B22727"/>
    <w:rsid w:val="00B262EF"/>
    <w:rsid w:val="00B373B6"/>
    <w:rsid w:val="00B401AD"/>
    <w:rsid w:val="00B41F0C"/>
    <w:rsid w:val="00B42D82"/>
    <w:rsid w:val="00B518CC"/>
    <w:rsid w:val="00B550D1"/>
    <w:rsid w:val="00B603AF"/>
    <w:rsid w:val="00B75769"/>
    <w:rsid w:val="00B81533"/>
    <w:rsid w:val="00B81DB0"/>
    <w:rsid w:val="00B83DC1"/>
    <w:rsid w:val="00B85A70"/>
    <w:rsid w:val="00B91DBD"/>
    <w:rsid w:val="00BC03DC"/>
    <w:rsid w:val="00BC0F81"/>
    <w:rsid w:val="00BC47BB"/>
    <w:rsid w:val="00BC6A0D"/>
    <w:rsid w:val="00BE6C22"/>
    <w:rsid w:val="00BF6694"/>
    <w:rsid w:val="00C03861"/>
    <w:rsid w:val="00C1181C"/>
    <w:rsid w:val="00C15705"/>
    <w:rsid w:val="00C24A09"/>
    <w:rsid w:val="00C35476"/>
    <w:rsid w:val="00C43930"/>
    <w:rsid w:val="00C52F50"/>
    <w:rsid w:val="00C577BC"/>
    <w:rsid w:val="00C62924"/>
    <w:rsid w:val="00C7093C"/>
    <w:rsid w:val="00C8297B"/>
    <w:rsid w:val="00C84D9A"/>
    <w:rsid w:val="00C87BB6"/>
    <w:rsid w:val="00CA1DB0"/>
    <w:rsid w:val="00CA5F70"/>
    <w:rsid w:val="00CB31A6"/>
    <w:rsid w:val="00CB41DE"/>
    <w:rsid w:val="00CC4F36"/>
    <w:rsid w:val="00CD70F7"/>
    <w:rsid w:val="00CD7197"/>
    <w:rsid w:val="00CE06A8"/>
    <w:rsid w:val="00CE1147"/>
    <w:rsid w:val="00CE256A"/>
    <w:rsid w:val="00CF4BE4"/>
    <w:rsid w:val="00D013BC"/>
    <w:rsid w:val="00D16F7B"/>
    <w:rsid w:val="00D22721"/>
    <w:rsid w:val="00D25212"/>
    <w:rsid w:val="00D276C0"/>
    <w:rsid w:val="00D3016E"/>
    <w:rsid w:val="00D32B2B"/>
    <w:rsid w:val="00D33277"/>
    <w:rsid w:val="00D33BDE"/>
    <w:rsid w:val="00D44A2E"/>
    <w:rsid w:val="00D45FC0"/>
    <w:rsid w:val="00D52DC4"/>
    <w:rsid w:val="00D539F1"/>
    <w:rsid w:val="00D57D13"/>
    <w:rsid w:val="00D912E3"/>
    <w:rsid w:val="00DA7DC0"/>
    <w:rsid w:val="00DC3E2B"/>
    <w:rsid w:val="00DD7D73"/>
    <w:rsid w:val="00DE1074"/>
    <w:rsid w:val="00DE4450"/>
    <w:rsid w:val="00DE6A63"/>
    <w:rsid w:val="00DE6EB1"/>
    <w:rsid w:val="00DF4CA3"/>
    <w:rsid w:val="00E05EA6"/>
    <w:rsid w:val="00E07CFF"/>
    <w:rsid w:val="00E13E3C"/>
    <w:rsid w:val="00E21F8E"/>
    <w:rsid w:val="00E2255B"/>
    <w:rsid w:val="00E2267C"/>
    <w:rsid w:val="00E2644A"/>
    <w:rsid w:val="00E33FC9"/>
    <w:rsid w:val="00E5156E"/>
    <w:rsid w:val="00E51C71"/>
    <w:rsid w:val="00E55C5D"/>
    <w:rsid w:val="00E61E81"/>
    <w:rsid w:val="00E6373A"/>
    <w:rsid w:val="00E81693"/>
    <w:rsid w:val="00E825EF"/>
    <w:rsid w:val="00E9154D"/>
    <w:rsid w:val="00E968D0"/>
    <w:rsid w:val="00E96A00"/>
    <w:rsid w:val="00EA2F3D"/>
    <w:rsid w:val="00EA5119"/>
    <w:rsid w:val="00EA7826"/>
    <w:rsid w:val="00ED304D"/>
    <w:rsid w:val="00ED49D2"/>
    <w:rsid w:val="00ED6B0D"/>
    <w:rsid w:val="00EE547A"/>
    <w:rsid w:val="00EE5FEA"/>
    <w:rsid w:val="00EF4661"/>
    <w:rsid w:val="00EF7271"/>
    <w:rsid w:val="00F00856"/>
    <w:rsid w:val="00F04C35"/>
    <w:rsid w:val="00F10DD3"/>
    <w:rsid w:val="00F10FE4"/>
    <w:rsid w:val="00F13302"/>
    <w:rsid w:val="00F34107"/>
    <w:rsid w:val="00F40F59"/>
    <w:rsid w:val="00F42048"/>
    <w:rsid w:val="00F45B88"/>
    <w:rsid w:val="00F47D2D"/>
    <w:rsid w:val="00F51594"/>
    <w:rsid w:val="00F52567"/>
    <w:rsid w:val="00F53FCD"/>
    <w:rsid w:val="00F61DA1"/>
    <w:rsid w:val="00F623B3"/>
    <w:rsid w:val="00F71AB8"/>
    <w:rsid w:val="00F73FBF"/>
    <w:rsid w:val="00F74E0F"/>
    <w:rsid w:val="00F83BEC"/>
    <w:rsid w:val="00F83EF6"/>
    <w:rsid w:val="00F87D8C"/>
    <w:rsid w:val="00F94039"/>
    <w:rsid w:val="00F97DE1"/>
    <w:rsid w:val="00FB1627"/>
    <w:rsid w:val="00FB3AB3"/>
    <w:rsid w:val="00FC128B"/>
    <w:rsid w:val="00FC7E96"/>
    <w:rsid w:val="00FD3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42" type="connector" idref="#_x0000_s1099"/>
        <o:r id="V:Rule43" type="connector" idref="#_x0000_s1102"/>
        <o:r id="V:Rule44" type="connector" idref="#_x0000_s1103"/>
        <o:r id="V:Rule45" type="connector" idref="#_x0000_s1104"/>
        <o:r id="V:Rule46" type="connector" idref="#_x0000_s1111"/>
        <o:r id="V:Rule47" type="connector" idref="#_x0000_s1112"/>
        <o:r id="V:Rule48" type="connector" idref="#_x0000_s111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F7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CD70F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CD70F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CD70F7"/>
    <w:rPr>
      <w:rFonts w:ascii="Wingdings" w:hAnsi="Wingdings"/>
    </w:rPr>
  </w:style>
  <w:style w:type="character" w:customStyle="1" w:styleId="WW8Num1z1">
    <w:name w:val="WW8Num1z1"/>
    <w:rsid w:val="00CD70F7"/>
    <w:rPr>
      <w:rFonts w:ascii="Courier New" w:hAnsi="Courier New" w:cs="Courier New"/>
    </w:rPr>
  </w:style>
  <w:style w:type="character" w:customStyle="1" w:styleId="WW8Num1z3">
    <w:name w:val="WW8Num1z3"/>
    <w:rsid w:val="00CD70F7"/>
    <w:rPr>
      <w:rFonts w:ascii="Symbol" w:hAnsi="Symbol"/>
    </w:rPr>
  </w:style>
  <w:style w:type="character" w:customStyle="1" w:styleId="Fontepargpadro1">
    <w:name w:val="Fonte parág. padrão1"/>
    <w:rsid w:val="00CD70F7"/>
  </w:style>
  <w:style w:type="character" w:styleId="Nmerodepgina">
    <w:name w:val="page number"/>
    <w:basedOn w:val="Fontepargpadro1"/>
    <w:semiHidden/>
    <w:rsid w:val="00CD70F7"/>
  </w:style>
  <w:style w:type="paragraph" w:customStyle="1" w:styleId="Captulo">
    <w:name w:val="Capítulo"/>
    <w:basedOn w:val="Normal"/>
    <w:next w:val="Corpodetexto"/>
    <w:rsid w:val="00CD70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rsid w:val="00CD70F7"/>
    <w:pPr>
      <w:spacing w:after="120"/>
    </w:pPr>
  </w:style>
  <w:style w:type="paragraph" w:styleId="Lista">
    <w:name w:val="List"/>
    <w:basedOn w:val="Corpodetexto"/>
    <w:semiHidden/>
    <w:rsid w:val="00CD70F7"/>
    <w:rPr>
      <w:rFonts w:cs="Tahoma"/>
    </w:rPr>
  </w:style>
  <w:style w:type="paragraph" w:customStyle="1" w:styleId="Legenda1">
    <w:name w:val="Legenda1"/>
    <w:basedOn w:val="Normal"/>
    <w:rsid w:val="00CD70F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CD70F7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uiPriority w:val="99"/>
    <w:rsid w:val="00CD70F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CD70F7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CD70F7"/>
    <w:pPr>
      <w:suppressLineNumbers/>
    </w:pPr>
  </w:style>
  <w:style w:type="paragraph" w:customStyle="1" w:styleId="Ttulodatabela">
    <w:name w:val="Título da tabela"/>
    <w:basedOn w:val="Contedodatabela"/>
    <w:rsid w:val="00CD70F7"/>
    <w:pPr>
      <w:jc w:val="center"/>
    </w:pPr>
    <w:rPr>
      <w:b/>
      <w:bCs/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6ED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6ED3"/>
    <w:rPr>
      <w:rFonts w:ascii="Tahoma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6C0FE2"/>
    <w:pPr>
      <w:ind w:left="720"/>
      <w:contextualSpacing/>
    </w:pPr>
  </w:style>
  <w:style w:type="table" w:styleId="Tabelacomgrade">
    <w:name w:val="Table Grid"/>
    <w:basedOn w:val="Tabelanormal"/>
    <w:uiPriority w:val="59"/>
    <w:rsid w:val="00A85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basedOn w:val="Fontepargpadro"/>
    <w:link w:val="Rodap"/>
    <w:uiPriority w:val="99"/>
    <w:rsid w:val="0058758E"/>
    <w:rPr>
      <w:sz w:val="24"/>
      <w:szCs w:val="24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FC128B"/>
    <w:rPr>
      <w:sz w:val="24"/>
      <w:szCs w:val="24"/>
      <w:lang w:eastAsia="ar-SA"/>
    </w:rPr>
  </w:style>
  <w:style w:type="character" w:customStyle="1" w:styleId="Ttulo1Char">
    <w:name w:val="Título 1 Char"/>
    <w:basedOn w:val="Fontepargpadro"/>
    <w:link w:val="Ttulo1"/>
    <w:rsid w:val="005530AB"/>
    <w:rPr>
      <w:rFonts w:ascii="Arial" w:hAnsi="Arial" w:cs="Arial"/>
      <w:b/>
      <w:bCs/>
      <w:kern w:val="1"/>
      <w:sz w:val="32"/>
      <w:szCs w:val="32"/>
      <w:lang w:eastAsia="ar-SA"/>
    </w:rPr>
  </w:style>
  <w:style w:type="character" w:customStyle="1" w:styleId="WW8Num6z1">
    <w:name w:val="WW8Num6z1"/>
    <w:rsid w:val="00E07CFF"/>
    <w:rPr>
      <w:rFonts w:ascii="Symbol" w:hAnsi="Symbol"/>
    </w:rPr>
  </w:style>
  <w:style w:type="character" w:styleId="Hyperlink">
    <w:name w:val="Hyperlink"/>
    <w:rsid w:val="00204E55"/>
    <w:rPr>
      <w:color w:val="006600"/>
      <w:u w:val="single"/>
    </w:rPr>
  </w:style>
  <w:style w:type="paragraph" w:styleId="NormalWeb">
    <w:name w:val="Normal (Web)"/>
    <w:basedOn w:val="Normal"/>
    <w:uiPriority w:val="99"/>
    <w:semiHidden/>
    <w:unhideWhenUsed/>
    <w:rsid w:val="003876A1"/>
    <w:pPr>
      <w:suppressAutoHyphens w:val="0"/>
      <w:spacing w:before="100" w:beforeAutospacing="1" w:after="100" w:afterAutospacing="1"/>
    </w:pPr>
    <w:rPr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2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triz\Desktop\FUCAPI_PRATICAS_LAB_ELETROTECNICA_MOD1\Eletrotecnica\Eletrotecnica_%201\Praticas%20TEC.%20Manut_16h\0003-ALICATE%20AMPERIMETR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B0527A-AB84-43F5-A39A-DE2CFDF14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0003-ALICATE AMPERIMETRO</Template>
  <TotalTime>1</TotalTime>
  <Pages>6</Pages>
  <Words>306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fucapi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Beatriz</dc:creator>
  <cp:lastModifiedBy>Acer</cp:lastModifiedBy>
  <cp:revision>2</cp:revision>
  <cp:lastPrinted>2113-01-01T04:00:00Z</cp:lastPrinted>
  <dcterms:created xsi:type="dcterms:W3CDTF">2014-05-14T19:26:00Z</dcterms:created>
  <dcterms:modified xsi:type="dcterms:W3CDTF">2014-05-14T19:26:00Z</dcterms:modified>
</cp:coreProperties>
</file>