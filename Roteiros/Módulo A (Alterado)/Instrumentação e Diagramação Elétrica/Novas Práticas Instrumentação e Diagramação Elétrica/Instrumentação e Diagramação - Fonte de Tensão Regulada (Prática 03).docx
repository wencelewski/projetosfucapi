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69" w:rsidRDefault="0004734F" w:rsidP="006A620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1.</w:t>
      </w:r>
      <w:r w:rsidR="00337DFB" w:rsidRPr="00C62924">
        <w:rPr>
          <w:rFonts w:ascii="Tahoma" w:hAnsi="Tahoma" w:cs="Tahoma"/>
          <w:b/>
        </w:rPr>
        <w:t>FINALIDADE:</w:t>
      </w:r>
      <w:r w:rsidR="002F4EF4" w:rsidRPr="00C6292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Fornecer </w:t>
      </w:r>
      <w:r>
        <w:rPr>
          <w:rFonts w:ascii="Arial" w:hAnsi="Arial" w:cs="Arial"/>
          <w:szCs w:val="22"/>
        </w:rPr>
        <w:t>conh</w:t>
      </w:r>
      <w:r w:rsidR="006A620E">
        <w:rPr>
          <w:rFonts w:ascii="Arial" w:hAnsi="Arial" w:cs="Arial"/>
          <w:szCs w:val="22"/>
        </w:rPr>
        <w:t xml:space="preserve">ecimentos práticos que permitam compreender a </w:t>
      </w:r>
      <w:r w:rsidR="00634983">
        <w:rPr>
          <w:rFonts w:ascii="Arial" w:hAnsi="Arial" w:cs="Arial"/>
          <w:szCs w:val="22"/>
        </w:rPr>
        <w:t>análise</w:t>
      </w:r>
      <w:r w:rsidR="006A620E">
        <w:rPr>
          <w:rFonts w:ascii="Arial" w:hAnsi="Arial" w:cs="Arial"/>
          <w:szCs w:val="22"/>
        </w:rPr>
        <w:t xml:space="preserve"> e diagramação de placas de circuito impresso com o uso de instrumentos.</w:t>
      </w:r>
    </w:p>
    <w:p w:rsidR="00523685" w:rsidRPr="0004734F" w:rsidRDefault="00523685" w:rsidP="0004734F">
      <w:pPr>
        <w:tabs>
          <w:tab w:val="left" w:pos="284"/>
        </w:tabs>
        <w:ind w:right="-857"/>
        <w:jc w:val="both"/>
        <w:rPr>
          <w:rFonts w:ascii="Tahoma" w:hAnsi="Tahoma" w:cs="Tahoma"/>
        </w:rPr>
      </w:pPr>
    </w:p>
    <w:p w:rsidR="007D1F3B" w:rsidRPr="0004734F" w:rsidRDefault="0004734F" w:rsidP="0004734F">
      <w:pPr>
        <w:tabs>
          <w:tab w:val="left" w:pos="0"/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</w:t>
      </w:r>
      <w:r w:rsidR="00670469" w:rsidRPr="0004734F">
        <w:rPr>
          <w:rFonts w:ascii="Tahoma" w:hAnsi="Tahoma" w:cs="Tahoma"/>
          <w:b/>
        </w:rPr>
        <w:t>RECURSOS:</w:t>
      </w:r>
      <w:r w:rsidR="00670469" w:rsidRPr="0004734F">
        <w:rPr>
          <w:rFonts w:ascii="Tahoma" w:hAnsi="Tahoma" w:cs="Tahoma"/>
        </w:rPr>
        <w:t xml:space="preserve"> </w:t>
      </w:r>
    </w:p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720"/>
        <w:gridCol w:w="6320"/>
        <w:gridCol w:w="1838"/>
        <w:gridCol w:w="762"/>
      </w:tblGrid>
      <w:tr w:rsidR="007D1F3B" w:rsidTr="00452D78">
        <w:tc>
          <w:tcPr>
            <w:tcW w:w="709" w:type="dxa"/>
          </w:tcPr>
          <w:p w:rsidR="007D1F3B" w:rsidRP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ITEM</w:t>
            </w:r>
          </w:p>
        </w:tc>
        <w:tc>
          <w:tcPr>
            <w:tcW w:w="637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1843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REF. LAB.</w:t>
            </w:r>
          </w:p>
        </w:tc>
        <w:tc>
          <w:tcPr>
            <w:tcW w:w="709" w:type="dxa"/>
          </w:tcPr>
          <w:p w:rsidR="007D1F3B" w:rsidRDefault="007D1F3B" w:rsidP="007D1F3B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QTD.</w:t>
            </w:r>
          </w:p>
        </w:tc>
      </w:tr>
      <w:tr w:rsidR="001252BD" w:rsidRPr="00515E2D" w:rsidTr="00452D78">
        <w:tc>
          <w:tcPr>
            <w:tcW w:w="709" w:type="dxa"/>
          </w:tcPr>
          <w:p w:rsidR="001252BD" w:rsidRPr="00515E2D" w:rsidRDefault="001252BD" w:rsidP="00515E2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01</w:t>
            </w:r>
          </w:p>
        </w:tc>
        <w:tc>
          <w:tcPr>
            <w:tcW w:w="637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Fonte DC</w:t>
            </w:r>
          </w:p>
        </w:tc>
        <w:tc>
          <w:tcPr>
            <w:tcW w:w="1843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FDC</w:t>
            </w:r>
          </w:p>
        </w:tc>
        <w:tc>
          <w:tcPr>
            <w:tcW w:w="70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1252BD" w:rsidRPr="00515E2D" w:rsidTr="00452D78">
        <w:tc>
          <w:tcPr>
            <w:tcW w:w="709" w:type="dxa"/>
          </w:tcPr>
          <w:p w:rsidR="001252BD" w:rsidRPr="00515E2D" w:rsidRDefault="001252BD" w:rsidP="00515E2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02</w:t>
            </w:r>
          </w:p>
        </w:tc>
        <w:tc>
          <w:tcPr>
            <w:tcW w:w="637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Protoboard</w:t>
            </w:r>
            <w:bookmarkStart w:id="0" w:name="_GoBack"/>
            <w:bookmarkEnd w:id="0"/>
          </w:p>
        </w:tc>
        <w:tc>
          <w:tcPr>
            <w:tcW w:w="1843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PRB</w:t>
            </w:r>
          </w:p>
        </w:tc>
        <w:tc>
          <w:tcPr>
            <w:tcW w:w="70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1252BD" w:rsidRPr="00515E2D" w:rsidTr="00452D78">
        <w:tc>
          <w:tcPr>
            <w:tcW w:w="709" w:type="dxa"/>
          </w:tcPr>
          <w:p w:rsidR="001252BD" w:rsidRPr="00515E2D" w:rsidRDefault="001252BD" w:rsidP="00515E2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03</w:t>
            </w:r>
          </w:p>
        </w:tc>
        <w:tc>
          <w:tcPr>
            <w:tcW w:w="637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Multímetro Digital</w:t>
            </w:r>
          </w:p>
        </w:tc>
        <w:tc>
          <w:tcPr>
            <w:tcW w:w="1843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MTD</w:t>
            </w:r>
          </w:p>
        </w:tc>
        <w:tc>
          <w:tcPr>
            <w:tcW w:w="70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1252BD" w:rsidRPr="00515E2D" w:rsidTr="00452D78">
        <w:tc>
          <w:tcPr>
            <w:tcW w:w="709" w:type="dxa"/>
          </w:tcPr>
          <w:p w:rsidR="001252BD" w:rsidRPr="00515E2D" w:rsidRDefault="001252BD" w:rsidP="00515E2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04</w:t>
            </w:r>
          </w:p>
        </w:tc>
        <w:tc>
          <w:tcPr>
            <w:tcW w:w="637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Bico</w:t>
            </w:r>
          </w:p>
        </w:tc>
        <w:tc>
          <w:tcPr>
            <w:tcW w:w="1843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ALB</w:t>
            </w:r>
          </w:p>
        </w:tc>
        <w:tc>
          <w:tcPr>
            <w:tcW w:w="70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1252BD" w:rsidRPr="00515E2D" w:rsidTr="00452D78">
        <w:tc>
          <w:tcPr>
            <w:tcW w:w="709" w:type="dxa"/>
          </w:tcPr>
          <w:p w:rsidR="001252BD" w:rsidRPr="00515E2D" w:rsidRDefault="001252BD" w:rsidP="00515E2D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05</w:t>
            </w:r>
          </w:p>
        </w:tc>
        <w:tc>
          <w:tcPr>
            <w:tcW w:w="637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Alicate de Corte</w:t>
            </w:r>
          </w:p>
        </w:tc>
        <w:tc>
          <w:tcPr>
            <w:tcW w:w="1843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ALC</w:t>
            </w:r>
          </w:p>
        </w:tc>
        <w:tc>
          <w:tcPr>
            <w:tcW w:w="709" w:type="dxa"/>
          </w:tcPr>
          <w:p w:rsidR="001252BD" w:rsidRPr="005B0106" w:rsidRDefault="001252BD" w:rsidP="001252BD">
            <w:pPr>
              <w:jc w:val="center"/>
              <w:rPr>
                <w:rFonts w:ascii="Arial" w:hAnsi="Arial" w:cs="Arial"/>
              </w:rPr>
            </w:pPr>
            <w:r w:rsidRPr="005B0106">
              <w:rPr>
                <w:rFonts w:ascii="Arial" w:hAnsi="Arial" w:cs="Arial"/>
              </w:rPr>
              <w:t>1</w:t>
            </w:r>
          </w:p>
        </w:tc>
      </w:tr>
      <w:tr w:rsidR="001252BD" w:rsidRPr="00515E2D" w:rsidTr="00452D78">
        <w:tc>
          <w:tcPr>
            <w:tcW w:w="709" w:type="dxa"/>
          </w:tcPr>
          <w:p w:rsidR="001252BD" w:rsidRPr="00515E2D" w:rsidRDefault="00DD66A3" w:rsidP="00515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379" w:type="dxa"/>
          </w:tcPr>
          <w:p w:rsidR="001252BD" w:rsidRDefault="00DD66A3" w:rsidP="00515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Analógico</w:t>
            </w:r>
          </w:p>
        </w:tc>
        <w:tc>
          <w:tcPr>
            <w:tcW w:w="1843" w:type="dxa"/>
          </w:tcPr>
          <w:p w:rsidR="001252BD" w:rsidRPr="00E06C4F" w:rsidRDefault="00DD66A3" w:rsidP="001252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OSCANL</w:t>
            </w:r>
          </w:p>
        </w:tc>
        <w:tc>
          <w:tcPr>
            <w:tcW w:w="709" w:type="dxa"/>
          </w:tcPr>
          <w:p w:rsidR="001252BD" w:rsidRDefault="00DD66A3" w:rsidP="001252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379" w:type="dxa"/>
          </w:tcPr>
          <w:p w:rsidR="00DD66A3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Osciloscópio Digital</w:t>
            </w:r>
          </w:p>
        </w:tc>
        <w:tc>
          <w:tcPr>
            <w:tcW w:w="1843" w:type="dxa"/>
          </w:tcPr>
          <w:p w:rsidR="00DD66A3" w:rsidRPr="00E06C4F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OSCDIG</w:t>
            </w:r>
          </w:p>
        </w:tc>
        <w:tc>
          <w:tcPr>
            <w:tcW w:w="709" w:type="dxa"/>
          </w:tcPr>
          <w:p w:rsidR="00DD66A3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379" w:type="dxa"/>
          </w:tcPr>
          <w:p w:rsidR="00DD66A3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Transformador 12V+12V</w:t>
            </w:r>
          </w:p>
        </w:tc>
        <w:tc>
          <w:tcPr>
            <w:tcW w:w="1843" w:type="dxa"/>
          </w:tcPr>
          <w:p w:rsidR="00DD66A3" w:rsidRPr="00E06C4F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TRAFO12</w:t>
            </w:r>
          </w:p>
        </w:tc>
        <w:tc>
          <w:tcPr>
            <w:tcW w:w="709" w:type="dxa"/>
          </w:tcPr>
          <w:p w:rsidR="00DD66A3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Diodo Retificador 1N4007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1N4007</w:t>
            </w:r>
          </w:p>
        </w:tc>
        <w:tc>
          <w:tcPr>
            <w:tcW w:w="709" w:type="dxa"/>
          </w:tcPr>
          <w:p w:rsidR="00DD66A3" w:rsidRPr="00515E2D" w:rsidRDefault="00E2349A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C84C8C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Eletrolítico 2200uF x 35V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CAP2200U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C84C8C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Cerâmico 100nF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CAP100N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2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C84C8C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Capacitor Eletrolítico 100u x 35V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CAP100U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1</w:t>
            </w:r>
          </w:p>
        </w:tc>
      </w:tr>
      <w:tr w:rsidR="00E2349A" w:rsidRPr="00515E2D" w:rsidTr="00452D78">
        <w:tc>
          <w:tcPr>
            <w:tcW w:w="709" w:type="dxa"/>
          </w:tcPr>
          <w:p w:rsidR="00E2349A" w:rsidRDefault="00E2349A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379" w:type="dxa"/>
          </w:tcPr>
          <w:p w:rsidR="00E2349A" w:rsidRPr="00515E2D" w:rsidRDefault="00E2349A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Capacitor Eletrolítico 470</w:t>
            </w:r>
            <w:r w:rsidRPr="00515E2D">
              <w:rPr>
                <w:rFonts w:ascii="Arial" w:hAnsi="Arial" w:cs="Arial"/>
              </w:rPr>
              <w:t>u x 35V</w:t>
            </w:r>
          </w:p>
        </w:tc>
        <w:tc>
          <w:tcPr>
            <w:tcW w:w="1843" w:type="dxa"/>
          </w:tcPr>
          <w:p w:rsidR="00E2349A" w:rsidRPr="00515E2D" w:rsidRDefault="00E2349A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CAP470U</w:t>
            </w:r>
          </w:p>
        </w:tc>
        <w:tc>
          <w:tcPr>
            <w:tcW w:w="709" w:type="dxa"/>
          </w:tcPr>
          <w:p w:rsidR="00E2349A" w:rsidRPr="00515E2D" w:rsidRDefault="00E2349A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DD66A3" w:rsidP="00DD66A3">
            <w:pPr>
              <w:tabs>
                <w:tab w:val="center" w:pos="2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C84C8C">
              <w:rPr>
                <w:rFonts w:ascii="Arial" w:hAnsi="Arial" w:cs="Arial"/>
              </w:rPr>
              <w:t>13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Resistor 2k2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RES2k2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 w:rsidRPr="00515E2D"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C84C8C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 330R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RES330R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C84C8C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Vermelho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D66A3" w:rsidRPr="00515E2D" w:rsidTr="00452D78">
        <w:tc>
          <w:tcPr>
            <w:tcW w:w="709" w:type="dxa"/>
          </w:tcPr>
          <w:p w:rsidR="00DD66A3" w:rsidRPr="00515E2D" w:rsidRDefault="00C84C8C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37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de Tensão 7805</w:t>
            </w:r>
          </w:p>
        </w:tc>
        <w:tc>
          <w:tcPr>
            <w:tcW w:w="1843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7805</w:t>
            </w:r>
          </w:p>
        </w:tc>
        <w:tc>
          <w:tcPr>
            <w:tcW w:w="709" w:type="dxa"/>
          </w:tcPr>
          <w:p w:rsidR="00DD66A3" w:rsidRPr="00515E2D" w:rsidRDefault="00DD66A3" w:rsidP="00DD66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B0BF4" w:rsidRPr="00515E2D" w:rsidRDefault="008B0BF4" w:rsidP="00515E2D">
      <w:pPr>
        <w:jc w:val="center"/>
        <w:rPr>
          <w:rFonts w:ascii="Arial" w:hAnsi="Arial" w:cs="Arial"/>
        </w:rPr>
      </w:pPr>
    </w:p>
    <w:p w:rsidR="00523685" w:rsidRDefault="00523685" w:rsidP="008B0BF4">
      <w:pPr>
        <w:pStyle w:val="PargrafodaLista"/>
        <w:tabs>
          <w:tab w:val="left" w:pos="0"/>
          <w:tab w:val="left" w:pos="284"/>
        </w:tabs>
        <w:ind w:left="938" w:right="-428"/>
        <w:jc w:val="both"/>
        <w:rPr>
          <w:rFonts w:ascii="Tahoma" w:hAnsi="Tahoma" w:cs="Tahoma"/>
        </w:rPr>
      </w:pPr>
    </w:p>
    <w:p w:rsidR="008B0BF4" w:rsidRDefault="001F1CFF" w:rsidP="001F1CFF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CONCEITOS:</w:t>
      </w:r>
    </w:p>
    <w:p w:rsidR="003876A1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  <w:b/>
        </w:rPr>
      </w:pPr>
    </w:p>
    <w:p w:rsidR="00906130" w:rsidRDefault="003876A1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Arial" w:hAnsi="Arial" w:cs="Arial"/>
          <w:color w:val="000000"/>
          <w:szCs w:val="22"/>
        </w:rPr>
      </w:pPr>
      <w:r>
        <w:rPr>
          <w:rFonts w:ascii="Tahoma" w:hAnsi="Tahoma" w:cs="Tahoma"/>
        </w:rPr>
        <w:t xml:space="preserve">A diagramação elétrica visa ajudar a compreender o </w:t>
      </w:r>
      <w:r w:rsidR="00634983">
        <w:rPr>
          <w:rFonts w:ascii="Tahoma" w:hAnsi="Tahoma" w:cs="Tahoma"/>
        </w:rPr>
        <w:t>princípio</w:t>
      </w:r>
      <w:r>
        <w:rPr>
          <w:rFonts w:ascii="Tahoma" w:hAnsi="Tahoma" w:cs="Tahoma"/>
        </w:rPr>
        <w:t xml:space="preserve"> de funcionamentos de aparelhos eletrônicos, seguindo uma padronização que devem ser conhecida por todos, para iniciantes, </w:t>
      </w:r>
      <w:r w:rsidR="00AA4E12">
        <w:rPr>
          <w:rFonts w:ascii="Tahoma" w:hAnsi="Tahoma" w:cs="Tahoma"/>
        </w:rPr>
        <w:t xml:space="preserve">objetiva </w:t>
      </w:r>
      <w:r>
        <w:rPr>
          <w:rFonts w:ascii="Tahoma" w:hAnsi="Tahoma" w:cs="Tahoma"/>
        </w:rPr>
        <w:t>interpretar o diagrama que representa um aparelho eletrônico</w:t>
      </w:r>
      <w:r w:rsidR="00AA4E12">
        <w:rPr>
          <w:rFonts w:ascii="Tahoma" w:hAnsi="Tahoma" w:cs="Tahoma"/>
        </w:rPr>
        <w:t>, pois</w:t>
      </w:r>
      <w:r>
        <w:rPr>
          <w:rFonts w:ascii="Tahoma" w:hAnsi="Tahoma" w:cs="Tahoma"/>
        </w:rPr>
        <w:t xml:space="preserve"> é essencial</w:t>
      </w:r>
      <w:r w:rsidR="00AA4E12">
        <w:rPr>
          <w:rFonts w:ascii="Tahoma" w:hAnsi="Tahoma" w:cs="Tahoma"/>
        </w:rPr>
        <w:t xml:space="preserve"> fundamental</w:t>
      </w:r>
      <w:r>
        <w:rPr>
          <w:rFonts w:ascii="Tahoma" w:hAnsi="Tahoma" w:cs="Tahoma"/>
        </w:rPr>
        <w:t>, pois sem a essa informação a montagem é impossível, se não houver um desenho com seguindo a norma padrão, a analise torna-se extremamente complicada.</w:t>
      </w:r>
      <w:r w:rsidR="00267486">
        <w:rPr>
          <w:rFonts w:ascii="Arial" w:hAnsi="Arial" w:cs="Arial"/>
          <w:color w:val="000000"/>
          <w:szCs w:val="22"/>
        </w:rPr>
        <w:t xml:space="preserve">                   </w:t>
      </w:r>
    </w:p>
    <w:p w:rsidR="00AA4E12" w:rsidRPr="00A072E7" w:rsidRDefault="00AA4E12" w:rsidP="003876A1">
      <w:pPr>
        <w:pStyle w:val="PargrafodaLista"/>
        <w:tabs>
          <w:tab w:val="left" w:pos="0"/>
          <w:tab w:val="left" w:pos="284"/>
        </w:tabs>
        <w:ind w:left="-90" w:right="-428"/>
        <w:jc w:val="both"/>
        <w:rPr>
          <w:rFonts w:ascii="Tahoma" w:hAnsi="Tahoma" w:cs="Tahoma"/>
        </w:rPr>
      </w:pPr>
      <w:r>
        <w:rPr>
          <w:rFonts w:ascii="Arial" w:hAnsi="Arial" w:cs="Arial"/>
          <w:color w:val="000000"/>
          <w:szCs w:val="22"/>
        </w:rPr>
        <w:t>Essa diagramação fará uso dos principais instrumentos contidos em uma bancada.</w:t>
      </w: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AA4E12" w:rsidRDefault="00AA4E12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267486" w:rsidRDefault="00267486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987EA8" w:rsidRDefault="00547D0B" w:rsidP="00547D0B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r w:rsidR="006F3B34">
        <w:rPr>
          <w:rFonts w:ascii="Tahoma" w:hAnsi="Tahoma" w:cs="Tahoma"/>
          <w:b/>
        </w:rPr>
        <w:t>PROCEDIMENTOS E ANALISE DO</w:t>
      </w:r>
      <w:r>
        <w:rPr>
          <w:rFonts w:ascii="Tahoma" w:hAnsi="Tahoma" w:cs="Tahoma"/>
          <w:b/>
        </w:rPr>
        <w:t xml:space="preserve"> CIRCUITO</w:t>
      </w:r>
      <w:r w:rsidR="00670469" w:rsidRPr="00267486">
        <w:rPr>
          <w:rFonts w:ascii="Tahoma" w:hAnsi="Tahoma" w:cs="Tahoma"/>
          <w:b/>
        </w:rPr>
        <w:t>:</w:t>
      </w:r>
    </w:p>
    <w:p w:rsidR="00547D0B" w:rsidRDefault="00547D0B" w:rsidP="00267486">
      <w:pPr>
        <w:tabs>
          <w:tab w:val="left" w:pos="284"/>
        </w:tabs>
        <w:ind w:left="578" w:right="-428"/>
        <w:jc w:val="both"/>
        <w:rPr>
          <w:rFonts w:ascii="Tahoma" w:hAnsi="Tahoma" w:cs="Tahoma"/>
          <w:b/>
        </w:rPr>
      </w:pPr>
    </w:p>
    <w:p w:rsidR="005B6F34" w:rsidRDefault="00547D0B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 w:rsidRPr="00547D0B">
        <w:rPr>
          <w:rFonts w:ascii="Tahoma" w:hAnsi="Tahoma" w:cs="Tahoma"/>
          <w:u w:val="single"/>
        </w:rPr>
        <w:t>Circuito 01</w:t>
      </w:r>
    </w:p>
    <w:p w:rsidR="00AA4E12" w:rsidRDefault="00AA4E12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AA4E12" w:rsidRPr="00ED6B0D" w:rsidRDefault="00AA4E12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Para o circuito abaixo, verificar com osciloscópio os sinais nos seguintes pontos indicados abaixo</w:t>
      </w:r>
      <w:r w:rsidR="00656065">
        <w:rPr>
          <w:rFonts w:ascii="Tahoma" w:hAnsi="Tahoma" w:cs="Tahoma"/>
        </w:rPr>
        <w:t xml:space="preserve">, ou seja, antes e depois da ponte retificadora, assim como também </w:t>
      </w:r>
      <w:r>
        <w:rPr>
          <w:rFonts w:ascii="Tahoma" w:hAnsi="Tahoma" w:cs="Tahoma"/>
        </w:rPr>
        <w:t>analisar os sinais encontrados nestes pontos</w:t>
      </w:r>
      <w:r w:rsidR="00F10DD3">
        <w:rPr>
          <w:rFonts w:ascii="Tahoma" w:hAnsi="Tahoma" w:cs="Tahoma"/>
        </w:rPr>
        <w:t>, devendo o mesmo estar conectado corretamente no circuito;</w:t>
      </w:r>
    </w:p>
    <w:p w:rsidR="00B42D82" w:rsidRPr="000F7AE7" w:rsidRDefault="00ED6B0D" w:rsidP="00AA4E12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 w:rsidRPr="000F7AE7">
        <w:rPr>
          <w:rFonts w:ascii="Tahoma" w:hAnsi="Tahoma" w:cs="Tahoma"/>
        </w:rPr>
        <w:t>Com o multiteste, verificar os sinais de tensão encontrado nos seguintes pontos indicados na figura abaixo</w:t>
      </w:r>
      <w:r w:rsidR="00F10DD3" w:rsidRPr="000F7AE7">
        <w:rPr>
          <w:rFonts w:ascii="Tahoma" w:hAnsi="Tahoma" w:cs="Tahoma"/>
        </w:rPr>
        <w:t>,</w:t>
      </w:r>
      <w:r w:rsidR="00B42D82" w:rsidRPr="000F7AE7">
        <w:rPr>
          <w:rFonts w:ascii="Tahoma" w:hAnsi="Tahoma" w:cs="Tahoma"/>
        </w:rPr>
        <w:t xml:space="preserve"> ou seja, antes e depois da tensão regulada</w:t>
      </w:r>
      <w:r w:rsidR="000F7AE7">
        <w:rPr>
          <w:rFonts w:ascii="Tahoma" w:hAnsi="Tahoma" w:cs="Tahoma"/>
        </w:rPr>
        <w:t xml:space="preserve"> e para o ponto 4, verificar a queda de tensão no resistor e </w:t>
      </w:r>
      <w:proofErr w:type="spellStart"/>
      <w:r w:rsidR="000F7AE7">
        <w:rPr>
          <w:rFonts w:ascii="Tahoma" w:hAnsi="Tahoma" w:cs="Tahoma"/>
        </w:rPr>
        <w:t>led</w:t>
      </w:r>
      <w:proofErr w:type="spellEnd"/>
      <w:r w:rsidR="000F7AE7">
        <w:rPr>
          <w:rFonts w:ascii="Tahoma" w:hAnsi="Tahoma" w:cs="Tahoma"/>
        </w:rPr>
        <w:t>;</w:t>
      </w:r>
    </w:p>
    <w:p w:rsidR="00AA4E12" w:rsidRDefault="005058C9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58420</wp:posOffset>
                </wp:positionV>
                <wp:extent cx="762635" cy="238125"/>
                <wp:effectExtent l="12700" t="5715" r="5715" b="13335"/>
                <wp:wrapNone/>
                <wp:docPr id="5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>Ponto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4.95pt;margin-top:4.6pt;width:60.0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" strokecolor="white [3212]">
                <v:textbox>
                  <w:txbxContent>
                    <w:p w:rsidR="00656065" w:rsidRDefault="00656065">
                      <w:r>
                        <w:t>Ponto 1</w:t>
                      </w:r>
                    </w:p>
                  </w:txbxContent>
                </v:textbox>
              </v:shape>
            </w:pict>
          </mc:Fallback>
        </mc:AlternateContent>
      </w:r>
    </w:p>
    <w:p w:rsidR="00AA4E12" w:rsidRDefault="005058C9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112395</wp:posOffset>
                </wp:positionV>
                <wp:extent cx="762635" cy="238125"/>
                <wp:effectExtent l="12700" t="5080" r="5715" b="13970"/>
                <wp:wrapNone/>
                <wp:docPr id="5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 xml:space="preserve">Ponto </w:t>
                            </w:r>
                            <w:r w:rsidR="00B42D82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223.45pt;margin-top:8.85pt;width:60.0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" strokecolor="white [3212]">
                <v:textbox>
                  <w:txbxContent>
                    <w:p w:rsidR="00656065" w:rsidRDefault="00656065">
                      <w:r>
                        <w:t xml:space="preserve">Ponto </w:t>
                      </w:r>
                      <w:r w:rsidR="00B42D82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159385</wp:posOffset>
                </wp:positionV>
                <wp:extent cx="762635" cy="238125"/>
                <wp:effectExtent l="6350" t="13970" r="12065" b="5080"/>
                <wp:wrapNone/>
                <wp:docPr id="5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 xml:space="preserve">Ponto </w:t>
                            </w:r>
                            <w:r w:rsidR="000F7AE7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365.45pt;margin-top:12.55pt;width:60.0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" strokecolor="white [3212]">
                <v:textbox>
                  <w:txbxContent>
                    <w:p w:rsidR="00656065" w:rsidRDefault="00656065">
                      <w:r>
                        <w:t xml:space="preserve">Ponto </w:t>
                      </w:r>
                      <w:r w:rsidR="000F7AE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A4E12" w:rsidRDefault="005058C9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45085</wp:posOffset>
                </wp:positionV>
                <wp:extent cx="996315" cy="252095"/>
                <wp:effectExtent l="6350" t="7620" r="6985" b="6985"/>
                <wp:wrapNone/>
                <wp:docPr id="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0D" w:rsidRDefault="00ED6B0D" w:rsidP="00ED6B0D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5.45pt;margin-top:3.55pt;width:78.4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" strokecolor="white [3212]">
                <v:textbox>
                  <w:txbxContent>
                    <w:p w:rsidR="00ED6B0D" w:rsidRDefault="00ED6B0D" w:rsidP="00ED6B0D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11430</wp:posOffset>
                </wp:positionV>
                <wp:extent cx="1242060" cy="327025"/>
                <wp:effectExtent l="13335" t="12065" r="11430" b="13335"/>
                <wp:wrapNone/>
                <wp:docPr id="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08CAF5" id="AutoShape 7" o:spid="_x0000_s1026" style="position:absolute;margin-left:24.75pt;margin-top:.9pt;width:97.8pt;height:2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"/>
            </w:pict>
          </mc:Fallback>
        </mc:AlternateContent>
      </w:r>
    </w:p>
    <w:p w:rsidR="00AA4E12" w:rsidRDefault="005058C9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154940</wp:posOffset>
                </wp:positionV>
                <wp:extent cx="449580" cy="1117600"/>
                <wp:effectExtent l="62230" t="44450" r="21590" b="19050"/>
                <wp:wrapNone/>
                <wp:docPr id="5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9580" cy="11176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2B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92.35pt;margin-top:12.2pt;width:35.4pt;height:8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64770</wp:posOffset>
                </wp:positionV>
                <wp:extent cx="1242060" cy="327025"/>
                <wp:effectExtent l="10795" t="11430" r="13970" b="13970"/>
                <wp:wrapNone/>
                <wp:docPr id="5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A03DD" id="AutoShape 9" o:spid="_x0000_s1026" style="position:absolute;margin-left:346.3pt;margin-top:5.1pt;width:97.8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99695</wp:posOffset>
                </wp:positionV>
                <wp:extent cx="996315" cy="252095"/>
                <wp:effectExtent l="5715" t="8255" r="7620" b="6350"/>
                <wp:wrapNone/>
                <wp:docPr id="5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0D" w:rsidRDefault="00ED6B0D" w:rsidP="00ED6B0D">
                            <w:r>
                              <w:t>Multiteste</w:t>
                            </w:r>
                          </w:p>
                          <w:p w:rsidR="00ED6B0D" w:rsidRPr="00ED6B0D" w:rsidRDefault="00ED6B0D" w:rsidP="00ED6B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354.9pt;margin-top:7.85pt;width:78.4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" strokecolor="white [3212]">
                <v:textbox>
                  <w:txbxContent>
                    <w:p w:rsidR="00ED6B0D" w:rsidRDefault="00ED6B0D" w:rsidP="00ED6B0D">
                      <w:r>
                        <w:t>Multiteste</w:t>
                      </w:r>
                    </w:p>
                    <w:p w:rsidR="00ED6B0D" w:rsidRPr="00ED6B0D" w:rsidRDefault="00ED6B0D" w:rsidP="00ED6B0D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64770</wp:posOffset>
                </wp:positionV>
                <wp:extent cx="996315" cy="252095"/>
                <wp:effectExtent l="7620" t="11430" r="5715" b="12700"/>
                <wp:wrapNone/>
                <wp:docPr id="5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D3" w:rsidRDefault="00F10DD3">
                            <w:r>
                              <w:t>Multiteste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05.05pt;margin-top:5.1pt;width:78.45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" strokecolor="white [3212]">
                <v:textbox>
                  <w:txbxContent>
                    <w:p w:rsidR="00F10DD3" w:rsidRDefault="00F10DD3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29845</wp:posOffset>
                </wp:positionV>
                <wp:extent cx="1242060" cy="327025"/>
                <wp:effectExtent l="13335" t="5080" r="11430" b="10795"/>
                <wp:wrapNone/>
                <wp:docPr id="5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A4ED0A" id="AutoShape 20" o:spid="_x0000_s1026" style="position:absolute;margin-left:198pt;margin-top:2.35pt;width:97.8pt;height: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"/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154940</wp:posOffset>
                </wp:positionV>
                <wp:extent cx="0" cy="702945"/>
                <wp:effectExtent l="63500" t="25400" r="60325" b="14605"/>
                <wp:wrapNone/>
                <wp:docPr id="4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1B4F6" id="AutoShape 4" o:spid="_x0000_s1026" type="#_x0000_t32" style="position:absolute;margin-left:35.45pt;margin-top:12.2pt;width:0;height:55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" strokecolor="red" strokeweight="2pt">
                <v:stroke endarrow="block"/>
              </v:shape>
            </w:pict>
          </mc:Fallback>
        </mc:AlternateContent>
      </w:r>
    </w:p>
    <w:p w:rsidR="00AA4E12" w:rsidRPr="00AA4E12" w:rsidRDefault="005058C9" w:rsidP="00AA4E12">
      <w:pPr>
        <w:tabs>
          <w:tab w:val="left" w:pos="284"/>
        </w:tabs>
        <w:ind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60960</wp:posOffset>
                </wp:positionV>
                <wp:extent cx="816610" cy="287020"/>
                <wp:effectExtent l="8255" t="10160" r="13335" b="7620"/>
                <wp:wrapNone/>
                <wp:docPr id="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B42D82">
                            <w:r>
                              <w:t>Ponto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left:0;text-align:left;margin-left:97.85pt;margin-top:4.8pt;width:64.3pt;height:22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" strokecolor="white [3212]">
                <v:textbox>
                  <w:txbxContent>
                    <w:p w:rsidR="00656065" w:rsidRDefault="00B42D82">
                      <w:r>
                        <w:t>Ponto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60960</wp:posOffset>
                </wp:positionV>
                <wp:extent cx="1471930" cy="287020"/>
                <wp:effectExtent l="11430" t="10160" r="12065" b="7620"/>
                <wp:wrapNone/>
                <wp:docPr id="4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>
                            <w:r>
                              <w:t>Ponto1, Canal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-60.15pt;margin-top:4.8pt;width:115.9pt;height:22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" strokecolor="white [3212]">
                <v:textbox>
                  <w:txbxContent>
                    <w:p w:rsidR="00656065" w:rsidRDefault="00656065">
                      <w:r>
                        <w:t>Ponto1, Canal A</w:t>
                      </w:r>
                    </w:p>
                  </w:txbxContent>
                </v:textbox>
              </v:shape>
            </w:pict>
          </mc:Fallback>
        </mc:AlternateContent>
      </w:r>
    </w:p>
    <w:p w:rsidR="006F3B34" w:rsidRDefault="005058C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58420</wp:posOffset>
                </wp:positionV>
                <wp:extent cx="248285" cy="863600"/>
                <wp:effectExtent l="19050" t="39370" r="66040" b="20955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8285" cy="8636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7445B" id="AutoShape 18" o:spid="_x0000_s1026" type="#_x0000_t32" style="position:absolute;margin-left:342.45pt;margin-top:4.6pt;width:19.55pt;height:6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58420</wp:posOffset>
                </wp:positionV>
                <wp:extent cx="0" cy="845820"/>
                <wp:effectExtent l="66040" t="29845" r="67310" b="19685"/>
                <wp:wrapNone/>
                <wp:docPr id="4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39C8" id="AutoShape 19" o:spid="_x0000_s1026" type="#_x0000_t32" style="position:absolute;margin-left:388.9pt;margin-top:4.6pt;width:0;height:66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58420</wp:posOffset>
                </wp:positionV>
                <wp:extent cx="206375" cy="803910"/>
                <wp:effectExtent l="62865" t="39370" r="16510" b="1397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6375" cy="80391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944F1" id="AutoShape 17" o:spid="_x0000_s1026" type="#_x0000_t32" style="position:absolute;margin-left:288.15pt;margin-top:4.6pt;width:16.25pt;height:63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58420</wp:posOffset>
                </wp:positionV>
                <wp:extent cx="0" cy="873125"/>
                <wp:effectExtent l="65405" t="29845" r="67945" b="20955"/>
                <wp:wrapNone/>
                <wp:docPr id="4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849D8" id="AutoShape 16" o:spid="_x0000_s1026" type="#_x0000_t32" style="position:absolute;margin-left:207.35pt;margin-top:4.6pt;width:0;height:68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" strokecolor="red" strokeweight="2pt">
                <v:stroke endarrow="block"/>
              </v:shape>
            </w:pict>
          </mc:Fallback>
        </mc:AlternateContent>
      </w:r>
    </w:p>
    <w:p w:rsidR="006F3B34" w:rsidRDefault="005058C9" w:rsidP="00AA4E12">
      <w:pPr>
        <w:pStyle w:val="PargrafodaLista"/>
        <w:tabs>
          <w:tab w:val="left" w:pos="284"/>
        </w:tabs>
        <w:ind w:left="-993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747395</wp:posOffset>
                </wp:positionV>
                <wp:extent cx="379095" cy="1401445"/>
                <wp:effectExtent l="66040" t="17145" r="21590" b="38735"/>
                <wp:wrapNone/>
                <wp:docPr id="4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9095" cy="14014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319C9" id="AutoShape 27" o:spid="_x0000_s1026" type="#_x0000_t32" style="position:absolute;margin-left:97.9pt;margin-top:58.85pt;width:29.85pt;height:110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" strokecolor="#548dd4 [1951]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1047750</wp:posOffset>
                </wp:positionV>
                <wp:extent cx="635" cy="1146810"/>
                <wp:effectExtent l="59690" t="12700" r="63500" b="31115"/>
                <wp:wrapNone/>
                <wp:docPr id="4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681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01403" id="AutoShape 26" o:spid="_x0000_s1026" type="#_x0000_t32" style="position:absolute;margin-left:44.9pt;margin-top:82.5pt;width:.05pt;height:9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" strokecolor="red" strokeweight="2pt">
                <v:stroke endarrow="block"/>
              </v:shape>
            </w:pict>
          </mc:Fallback>
        </mc:AlternateContent>
      </w:r>
      <w:r w:rsidR="000F7AE7" w:rsidRPr="000F7AE7">
        <w:rPr>
          <w:rFonts w:ascii="Tahoma" w:hAnsi="Tahoma" w:cs="Tahoma"/>
          <w:noProof/>
          <w:u w:val="single"/>
          <w:lang w:eastAsia="pt-BR"/>
        </w:rPr>
        <w:drawing>
          <wp:inline distT="0" distB="0" distL="0" distR="0">
            <wp:extent cx="6238627" cy="207142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515" t="31675" b="23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90" cy="207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69" w:rsidRDefault="005058C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141605</wp:posOffset>
                </wp:positionV>
                <wp:extent cx="762635" cy="238125"/>
                <wp:effectExtent l="7620" t="8890" r="10795" b="10160"/>
                <wp:wrapNone/>
                <wp:docPr id="4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65" w:rsidRDefault="00656065" w:rsidP="000F7AE7">
                            <w:r>
                              <w:t xml:space="preserve">Ponto </w:t>
                            </w:r>
                            <w:r w:rsidR="000F7AE7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117.3pt;margin-top:11.15pt;width:60.0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" strokecolor="white [3212]">
                <v:textbox>
                  <w:txbxContent>
                    <w:p w:rsidR="00656065" w:rsidRDefault="00656065" w:rsidP="000F7AE7">
                      <w:r>
                        <w:t xml:space="preserve">Ponto </w:t>
                      </w:r>
                      <w:r w:rsidR="000F7AE7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141605</wp:posOffset>
                </wp:positionV>
                <wp:extent cx="996315" cy="252095"/>
                <wp:effectExtent l="7620" t="8890" r="5715" b="5715"/>
                <wp:wrapNone/>
                <wp:docPr id="3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D3" w:rsidRDefault="00F10DD3">
                            <w:r>
                              <w:t>Multiteste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26.55pt;margin-top:11.15pt;width:78.45pt;height:1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" strokecolor="white [3212]">
                <v:textbox>
                  <w:txbxContent>
                    <w:p w:rsidR="00F10DD3" w:rsidRDefault="00F10DD3">
                      <w:r>
                        <w:t>Multiteste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91440</wp:posOffset>
                </wp:positionV>
                <wp:extent cx="1242060" cy="327025"/>
                <wp:effectExtent l="8255" t="6350" r="6985" b="9525"/>
                <wp:wrapNone/>
                <wp:docPr id="3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6B722C" id="AutoShape 24" o:spid="_x0000_s1026" style="position:absolute;margin-left:16.1pt;margin-top:7.2pt;width:97.8pt;height:2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"/>
            </w:pict>
          </mc:Fallback>
        </mc:AlternateContent>
      </w:r>
    </w:p>
    <w:p w:rsidR="00684A69" w:rsidRDefault="00332DBF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 </w:t>
      </w:r>
    </w:p>
    <w:p w:rsidR="00684A69" w:rsidRDefault="00684A69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C84C8C" w:rsidRDefault="00C84C8C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p w:rsidR="00656065" w:rsidRPr="00547D0B" w:rsidRDefault="00656065" w:rsidP="005B6F34">
      <w:pPr>
        <w:pStyle w:val="PargrafodaLista"/>
        <w:tabs>
          <w:tab w:val="left" w:pos="284"/>
        </w:tabs>
        <w:ind w:left="284" w:right="-428"/>
        <w:jc w:val="both"/>
        <w:rPr>
          <w:rFonts w:ascii="Tahoma" w:hAnsi="Tahoma" w:cs="Tahoma"/>
          <w:u w:val="single"/>
        </w:rPr>
      </w:pPr>
    </w:p>
    <w:tbl>
      <w:tblPr>
        <w:tblStyle w:val="Tabelacomgrade"/>
        <w:tblW w:w="9640" w:type="dxa"/>
        <w:tblInd w:w="-176" w:type="dxa"/>
        <w:tblLook w:val="04A0" w:firstRow="1" w:lastRow="0" w:firstColumn="1" w:lastColumn="0" w:noHBand="0" w:noVBand="1"/>
      </w:tblPr>
      <w:tblGrid>
        <w:gridCol w:w="1985"/>
        <w:gridCol w:w="2268"/>
        <w:gridCol w:w="2268"/>
        <w:gridCol w:w="3119"/>
      </w:tblGrid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 xml:space="preserve">Pontos </w:t>
            </w:r>
          </w:p>
        </w:tc>
        <w:tc>
          <w:tcPr>
            <w:tcW w:w="2268" w:type="dxa"/>
          </w:tcPr>
          <w:p w:rsidR="00B42D82" w:rsidRPr="001B74C9" w:rsidRDefault="005058C9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89535</wp:posOffset>
                      </wp:positionV>
                      <wp:extent cx="635" cy="226060"/>
                      <wp:effectExtent l="61595" t="26035" r="61595" b="14605"/>
                      <wp:wrapNone/>
                      <wp:docPr id="3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4B9F2" id="AutoShape 38" o:spid="_x0000_s1026" type="#_x0000_t32" style="position:absolute;margin-left:91.1pt;margin-top:7.05pt;width:.05pt;height:17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" strokecolor="red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 xml:space="preserve">Multiteste tensão </w:t>
            </w:r>
          </w:p>
          <w:p w:rsidR="00B42D82" w:rsidRPr="001B74C9" w:rsidRDefault="00B42D82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proofErr w:type="spellStart"/>
            <w:r w:rsidRPr="001B74C9">
              <w:t>Pré</w:t>
            </w:r>
            <w:proofErr w:type="spellEnd"/>
            <w:r w:rsidRPr="001B74C9">
              <w:t>-regulada</w:t>
            </w:r>
          </w:p>
        </w:tc>
        <w:tc>
          <w:tcPr>
            <w:tcW w:w="2268" w:type="dxa"/>
          </w:tcPr>
          <w:p w:rsidR="00B42D82" w:rsidRPr="001B74C9" w:rsidRDefault="005058C9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3216910</wp:posOffset>
                      </wp:positionH>
                      <wp:positionV relativeFrom="paragraph">
                        <wp:posOffset>415290</wp:posOffset>
                      </wp:positionV>
                      <wp:extent cx="635" cy="226060"/>
                      <wp:effectExtent l="66040" t="27940" r="66675" b="12700"/>
                      <wp:wrapNone/>
                      <wp:docPr id="36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4B9A1" id="AutoShape 47" o:spid="_x0000_s1026" type="#_x0000_t32" style="position:absolute;margin-left:253.3pt;margin-top:32.7pt;width:.05pt;height:17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" strokecolor="red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>Multiteste tensão</w:t>
            </w:r>
          </w:p>
          <w:p w:rsidR="00B42D82" w:rsidRPr="001B74C9" w:rsidRDefault="00B42D82" w:rsidP="00B42D8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 w:rsidRPr="001B74C9">
              <w:t>Pós-regulada</w:t>
            </w: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 w:rsidRPr="001B74C9">
              <w:t>Osciloscópio</w:t>
            </w:r>
          </w:p>
        </w:tc>
      </w:tr>
      <w:tr w:rsidR="00B42D82" w:rsidTr="000F7AE7">
        <w:trPr>
          <w:trHeight w:val="508"/>
        </w:trPr>
        <w:tc>
          <w:tcPr>
            <w:tcW w:w="1985" w:type="dxa"/>
          </w:tcPr>
          <w:p w:rsidR="00B42D82" w:rsidRPr="001B74C9" w:rsidRDefault="005058C9" w:rsidP="00B42D82">
            <w:pPr>
              <w:rPr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16510</wp:posOffset>
                      </wp:positionV>
                      <wp:extent cx="635" cy="226060"/>
                      <wp:effectExtent l="60325" t="24130" r="62865" b="16510"/>
                      <wp:wrapNone/>
                      <wp:docPr id="35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FD1F2" id="AutoShape 42" o:spid="_x0000_s1026" type="#_x0000_t32" style="position:absolute;margin-left:89pt;margin-top:1.3pt;width:.05pt;height:17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" strokecolor="red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>Ponto1, Canal A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  <w:tr w:rsidR="00B42D82" w:rsidTr="00B42D82">
        <w:tc>
          <w:tcPr>
            <w:tcW w:w="1985" w:type="dxa"/>
          </w:tcPr>
          <w:p w:rsidR="00B42D82" w:rsidRPr="001B74C9" w:rsidRDefault="005058C9" w:rsidP="00B42D82"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67310</wp:posOffset>
                      </wp:positionV>
                      <wp:extent cx="0" cy="264160"/>
                      <wp:effectExtent l="68580" t="22860" r="64770" b="17780"/>
                      <wp:wrapNone/>
                      <wp:docPr id="34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7AB99" id="AutoShape 43" o:spid="_x0000_s1026" type="#_x0000_t32" style="position:absolute;margin-left:82.15pt;margin-top:5.3pt;width:0;height:20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B42D82" w:rsidRPr="001B74C9">
              <w:t>Ponto2, tensão</w:t>
            </w:r>
          </w:p>
          <w:p w:rsidR="00B42D82" w:rsidRPr="001B74C9" w:rsidRDefault="00B42D82" w:rsidP="00B42D82">
            <w:proofErr w:type="gramStart"/>
            <w:r w:rsidRPr="001B74C9">
              <w:lastRenderedPageBreak/>
              <w:t>retificada</w:t>
            </w:r>
            <w:proofErr w:type="gramEnd"/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5058C9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-634365</wp:posOffset>
                      </wp:positionV>
                      <wp:extent cx="0" cy="264160"/>
                      <wp:effectExtent l="62230" t="26035" r="61595" b="14605"/>
                      <wp:wrapNone/>
                      <wp:docPr id="33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1E2B4" id="AutoShape 48" o:spid="_x0000_s1026" type="#_x0000_t32" style="position:absolute;margin-left:-17.9pt;margin-top:-49.95pt;width:0;height:20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" strokecolor="#548dd4 [1951]" strokeweight="2pt">
                      <v:stroke endarrow="block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u w:val="single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67310</wp:posOffset>
                      </wp:positionV>
                      <wp:extent cx="0" cy="264160"/>
                      <wp:effectExtent l="69215" t="22860" r="64135" b="17780"/>
                      <wp:wrapNone/>
                      <wp:docPr id="32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4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FEAA" id="AutoShape 39" o:spid="_x0000_s1026" type="#_x0000_t32" style="position:absolute;margin-left:134.9pt;margin-top:5.3pt;width:0;height:20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" strokecolor="#548dd4 [1951]" strokeweight="2pt">
                      <v:stroke endarrow="block"/>
                    </v:shape>
                  </w:pict>
                </mc:Fallback>
              </mc:AlternateContent>
            </w:r>
          </w:p>
        </w:tc>
      </w:tr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lastRenderedPageBreak/>
              <w:t>Ponto 3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</w:p>
        </w:tc>
      </w:tr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4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b/>
                <w:sz w:val="22"/>
                <w:szCs w:val="22"/>
              </w:rPr>
            </w:pPr>
          </w:p>
        </w:tc>
      </w:tr>
      <w:tr w:rsidR="00B42D82" w:rsidTr="00B42D82">
        <w:tc>
          <w:tcPr>
            <w:tcW w:w="1985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  <w:r w:rsidRPr="001B74C9">
              <w:rPr>
                <w:sz w:val="22"/>
                <w:szCs w:val="22"/>
              </w:rPr>
              <w:t>Ponto 5</w:t>
            </w: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42D82" w:rsidRPr="001B74C9" w:rsidRDefault="00B42D82" w:rsidP="00345D32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E20946" w:rsidRDefault="00E20946" w:rsidP="00FF1CCA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 w:rsidRPr="00FF1CCA">
        <w:rPr>
          <w:rFonts w:ascii="Tahoma" w:hAnsi="Tahoma" w:cs="Tahoma"/>
        </w:rPr>
        <w:t>Verifique os sinais nos capacitores com o osciloscópio, con</w:t>
      </w:r>
      <w:r w:rsidR="00FF1CCA">
        <w:rPr>
          <w:rFonts w:ascii="Tahoma" w:hAnsi="Tahoma" w:cs="Tahoma"/>
        </w:rPr>
        <w:t>forme indicado na imagem abaixo;</w:t>
      </w:r>
    </w:p>
    <w:p w:rsidR="00FF1CCA" w:rsidRPr="00FF1CCA" w:rsidRDefault="00FF1CCA" w:rsidP="00FF1CCA">
      <w:pPr>
        <w:pStyle w:val="PargrafodaLista"/>
        <w:tabs>
          <w:tab w:val="left" w:pos="284"/>
        </w:tabs>
        <w:ind w:left="644" w:right="-428"/>
        <w:jc w:val="both"/>
        <w:rPr>
          <w:rFonts w:ascii="Tahoma" w:hAnsi="Tahoma" w:cs="Tahoma"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F1CCA" w:rsidRDefault="00FF1CC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F1CCA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3810</wp:posOffset>
                </wp:positionV>
                <wp:extent cx="1242060" cy="327025"/>
                <wp:effectExtent l="5715" t="5715" r="9525" b="10160"/>
                <wp:wrapNone/>
                <wp:docPr id="3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B4B029" id="AutoShape 50" o:spid="_x0000_s1026" style="position:absolute;margin-left:111.9pt;margin-top:.3pt;width:97.8pt;height: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37465</wp:posOffset>
                </wp:positionV>
                <wp:extent cx="996315" cy="252095"/>
                <wp:effectExtent l="8255" t="10795" r="5080" b="13335"/>
                <wp:wrapNone/>
                <wp:docPr id="3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CA" w:rsidRDefault="00FF1CCA" w:rsidP="00FF1CCA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left:0;text-align:left;margin-left:122.6pt;margin-top:2.95pt;width:78.4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" strokecolor="white [3212]">
                <v:textbox>
                  <w:txbxContent>
                    <w:p w:rsidR="00FF1CCA" w:rsidRDefault="00FF1CCA" w:rsidP="00FF1CCA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</w:p>
    <w:p w:rsidR="00FF1CCA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138430</wp:posOffset>
                </wp:positionV>
                <wp:extent cx="635" cy="669290"/>
                <wp:effectExtent l="65405" t="29210" r="67310" b="15875"/>
                <wp:wrapNone/>
                <wp:docPr id="2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69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F1B4" id="AutoShape 53" o:spid="_x0000_s1026" type="#_x0000_t32" style="position:absolute;margin-left:165.35pt;margin-top:10.9pt;width:.05pt;height:52.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146685</wp:posOffset>
                </wp:positionV>
                <wp:extent cx="635" cy="669290"/>
                <wp:effectExtent l="65405" t="27940" r="67310" b="17145"/>
                <wp:wrapNone/>
                <wp:docPr id="2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692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4C234" id="AutoShape 52" o:spid="_x0000_s1026" type="#_x0000_t32" style="position:absolute;margin-left:187.85pt;margin-top:11.55pt;width:.05pt;height:52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" strokecolor="red" strokeweight="2pt">
                <v:stroke endarrow="block"/>
              </v:shape>
            </w:pict>
          </mc:Fallback>
        </mc:AlternateContent>
      </w:r>
    </w:p>
    <w:p w:rsidR="00E20946" w:rsidRDefault="00FF1CC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 w:rsidRPr="00FF1CCA"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5399405" cy="179277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515" t="31675" b="23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9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C84C8C" w:rsidRDefault="00C84C8C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F1CCA" w:rsidRPr="00FF1CCA" w:rsidRDefault="00FF1CCA" w:rsidP="00FF1CCA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</w:rPr>
      </w:pPr>
      <w:r w:rsidRPr="00FF1CCA">
        <w:rPr>
          <w:rFonts w:ascii="Tahoma" w:hAnsi="Tahoma" w:cs="Tahoma"/>
        </w:rPr>
        <w:lastRenderedPageBreak/>
        <w:t>Troque o capacitor C1 de 2200u, por um de 470u, verifique os sinais nos capacitores com osciloscópio e a tensão com multiteste nos pontos indicados, observando as mudanças, conforme indicado na imagem abaixo;</w:t>
      </w: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F1CCA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162560</wp:posOffset>
                </wp:positionV>
                <wp:extent cx="885825" cy="347980"/>
                <wp:effectExtent l="10160" t="6985" r="8890" b="6985"/>
                <wp:wrapNone/>
                <wp:docPr id="2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47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F995A3" id="AutoShape 63" o:spid="_x0000_s1026" style="position:absolute;margin-left:178.25pt;margin-top:12.8pt;width:69.75pt;height:2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179705</wp:posOffset>
                </wp:positionV>
                <wp:extent cx="749935" cy="276225"/>
                <wp:effectExtent l="12700" t="5080" r="8890" b="13970"/>
                <wp:wrapNone/>
                <wp:docPr id="2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CF1" w:rsidRDefault="001C6CF1" w:rsidP="00FF1CCA">
                            <w:r>
                              <w:t xml:space="preserve">Tensão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7" type="#_x0000_t202" style="position:absolute;left:0;text-align:left;margin-left:188.95pt;margin-top:14.15pt;width:59.0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" strokecolor="white [3212]">
                <v:textbox>
                  <w:txbxContent>
                    <w:p w:rsidR="001C6CF1" w:rsidRDefault="001C6CF1" w:rsidP="00FF1CCA">
                      <w:r>
                        <w:t xml:space="preserve">Tensão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162560</wp:posOffset>
                </wp:positionV>
                <wp:extent cx="1434465" cy="347980"/>
                <wp:effectExtent l="10795" t="6985" r="12065" b="6985"/>
                <wp:wrapNone/>
                <wp:docPr id="2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4465" cy="347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C233E6" id="AutoShape 60" o:spid="_x0000_s1026" style="position:absolute;margin-left:329.8pt;margin-top:12.8pt;width:112.95pt;height:2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179705</wp:posOffset>
                </wp:positionV>
                <wp:extent cx="1258570" cy="276225"/>
                <wp:effectExtent l="13335" t="5080" r="13970" b="1397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CF1" w:rsidRDefault="001C6CF1" w:rsidP="00FF1CCA">
                            <w:r>
                              <w:t>Tensão na 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left:0;text-align:left;margin-left:340.5pt;margin-top:14.15pt;width:99.1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" strokecolor="white [3212]">
                <v:textbox>
                  <w:txbxContent>
                    <w:p w:rsidR="001C6CF1" w:rsidRDefault="001C6CF1" w:rsidP="00FF1CCA">
                      <w:r>
                        <w:t>Tensão na carga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128905</wp:posOffset>
                </wp:positionV>
                <wp:extent cx="1242060" cy="327025"/>
                <wp:effectExtent l="5080" t="11430" r="10160" b="13970"/>
                <wp:wrapNone/>
                <wp:docPr id="2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7A73C8" id="AutoShape 57" o:spid="_x0000_s1026" style="position:absolute;margin-left:51.85pt;margin-top:10.15pt;width:97.8pt;height:2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"/>
            </w:pict>
          </mc:Fallback>
        </mc:AlternateContent>
      </w:r>
      <w:r>
        <w:rPr>
          <w:rFonts w:ascii="Tahoma" w:hAnsi="Tahoma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162560</wp:posOffset>
                </wp:positionV>
                <wp:extent cx="996315" cy="252095"/>
                <wp:effectExtent l="7620" t="6985" r="5715" b="7620"/>
                <wp:wrapNone/>
                <wp:docPr id="2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CF1" w:rsidRDefault="001C6CF1" w:rsidP="00FF1CCA">
                            <w:r>
                              <w:t>Osciloscópio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left:0;text-align:left;margin-left:62.55pt;margin-top:12.8pt;width:78.4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" strokecolor="white [3212]">
                <v:textbox>
                  <w:txbxContent>
                    <w:p w:rsidR="001C6CF1" w:rsidRDefault="001C6CF1" w:rsidP="00FF1CCA">
                      <w:r>
                        <w:t>Osciloscópio</w:t>
                      </w:r>
                    </w:p>
                  </w:txbxContent>
                </v:textbox>
              </v:shape>
            </w:pict>
          </mc:Fallback>
        </mc:AlternateContent>
      </w:r>
    </w:p>
    <w:p w:rsidR="00FF1CCA" w:rsidRDefault="00FF1CC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FF1CCA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142875</wp:posOffset>
                </wp:positionV>
                <wp:extent cx="0" cy="614680"/>
                <wp:effectExtent l="63500" t="22225" r="60325" b="20320"/>
                <wp:wrapNone/>
                <wp:docPr id="2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4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37B6A" id="AutoShape 62" o:spid="_x0000_s1026" type="#_x0000_t32" style="position:absolute;margin-left:204.2pt;margin-top:11.25pt;width:0;height:48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222250</wp:posOffset>
                </wp:positionV>
                <wp:extent cx="0" cy="614680"/>
                <wp:effectExtent l="66040" t="25400" r="67310" b="17145"/>
                <wp:wrapNone/>
                <wp:docPr id="2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4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00AC8" id="AutoShape 59" o:spid="_x0000_s1026" type="#_x0000_t32" style="position:absolute;margin-left:381.4pt;margin-top:17.5pt;width:0;height:48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" strokecolor="red" strokeweight="2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142875</wp:posOffset>
                </wp:positionV>
                <wp:extent cx="0" cy="614680"/>
                <wp:effectExtent l="67945" t="22225" r="65405" b="20320"/>
                <wp:wrapNone/>
                <wp:docPr id="1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46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4C1C0" id="AutoShape 56" o:spid="_x0000_s1026" type="#_x0000_t32" style="position:absolute;margin-left:119.05pt;margin-top:11.25pt;width:0;height:48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" strokecolor="red" strokeweight="2pt">
                <v:stroke endarrow="block"/>
              </v:shape>
            </w:pict>
          </mc:Fallback>
        </mc:AlternateContent>
      </w:r>
    </w:p>
    <w:p w:rsidR="00FF1CCA" w:rsidRDefault="00FF1CCA" w:rsidP="00FF1CCA">
      <w:pPr>
        <w:tabs>
          <w:tab w:val="left" w:pos="284"/>
        </w:tabs>
        <w:ind w:right="-428" w:hanging="851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6106872" cy="2043485"/>
            <wp:effectExtent l="19050" t="0" r="8178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162" t="34293" r="4277" b="21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80" cy="204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Pr="001C6CF1" w:rsidRDefault="001C6CF1" w:rsidP="001C6CF1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 w:rsidRPr="001C6CF1">
        <w:rPr>
          <w:rFonts w:ascii="Tahoma" w:hAnsi="Tahoma" w:cs="Tahoma"/>
        </w:rPr>
        <w:t>Com capacitor C1 de 2200u, faça a medida das correntes, conforme ilustra a imagem abaixo;</w:t>
      </w: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C6CF1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3810</wp:posOffset>
                </wp:positionV>
                <wp:extent cx="1455420" cy="318135"/>
                <wp:effectExtent l="8890" t="10160" r="12065" b="5080"/>
                <wp:wrapNone/>
                <wp:docPr id="1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3FA" w:rsidRDefault="009413FA" w:rsidP="009413FA">
                            <w:r>
                              <w:t>Corrente na carga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0" type="#_x0000_t202" style="position:absolute;left:0;text-align:left;margin-left:331.9pt;margin-top:.3pt;width:114.6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" strokecolor="white [3212]">
                <v:textbox>
                  <w:txbxContent>
                    <w:p w:rsidR="009413FA" w:rsidRDefault="009413FA" w:rsidP="009413FA">
                      <w:r>
                        <w:t>Corrente na carga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-4445</wp:posOffset>
                </wp:positionV>
                <wp:extent cx="1455420" cy="318135"/>
                <wp:effectExtent l="9525" t="11430" r="11430" b="13335"/>
                <wp:wrapNone/>
                <wp:docPr id="1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3FA" w:rsidRDefault="009413FA" w:rsidP="009413FA">
                            <w:r>
                              <w:t>Corrente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1" type="#_x0000_t202" style="position:absolute;left:0;text-align:left;margin-left:85.2pt;margin-top:-.35pt;width:114.6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" strokecolor="white [3212]">
                <v:textbox>
                  <w:txbxContent>
                    <w:p w:rsidR="009413FA" w:rsidRDefault="009413FA" w:rsidP="009413FA">
                      <w:r>
                        <w:t>Corrente de entrada</w:t>
                      </w:r>
                    </w:p>
                  </w:txbxContent>
                </v:textbox>
              </v:shape>
            </w:pict>
          </mc:Fallback>
        </mc:AlternateContent>
      </w:r>
    </w:p>
    <w:p w:rsidR="009413FA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129540</wp:posOffset>
                </wp:positionV>
                <wp:extent cx="635" cy="751205"/>
                <wp:effectExtent l="77470" t="34290" r="74295" b="24130"/>
                <wp:wrapNone/>
                <wp:docPr id="1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512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79059" id="AutoShape 68" o:spid="_x0000_s1026" type="#_x0000_t32" style="position:absolute;margin-left:365.05pt;margin-top:10.2pt;width:.05pt;height:59.1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" strokecolor="#548dd4 [1951]" strokeweight="2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129540</wp:posOffset>
                </wp:positionV>
                <wp:extent cx="635" cy="623570"/>
                <wp:effectExtent l="78105" t="34290" r="73660" b="18415"/>
                <wp:wrapNone/>
                <wp:docPr id="1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235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F5EE3" id="AutoShape 66" o:spid="_x0000_s1026" type="#_x0000_t32" style="position:absolute;margin-left:118.35pt;margin-top:10.2pt;width:.05pt;height:49.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" strokecolor="red" strokeweight="2.5pt">
                <v:stroke endarrow="block"/>
              </v:shape>
            </w:pict>
          </mc:Fallback>
        </mc:AlternateContent>
      </w:r>
    </w:p>
    <w:p w:rsidR="001C6CF1" w:rsidRDefault="009413FA" w:rsidP="009413FA">
      <w:pPr>
        <w:tabs>
          <w:tab w:val="left" w:pos="284"/>
        </w:tabs>
        <w:ind w:right="-428" w:hanging="70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6133404" cy="2115047"/>
            <wp:effectExtent l="19050" t="0" r="696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193" t="24869" r="737" b="27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56" cy="211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F1" w:rsidRDefault="001C6CF1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tbl>
      <w:tblPr>
        <w:tblStyle w:val="Tabelacomgrade"/>
        <w:tblW w:w="7655" w:type="dxa"/>
        <w:jc w:val="center"/>
        <w:tblLook w:val="04A0" w:firstRow="1" w:lastRow="0" w:firstColumn="1" w:lastColumn="0" w:noHBand="0" w:noVBand="1"/>
      </w:tblPr>
      <w:tblGrid>
        <w:gridCol w:w="2694"/>
        <w:gridCol w:w="2835"/>
        <w:gridCol w:w="2126"/>
      </w:tblGrid>
      <w:tr w:rsidR="009413FA" w:rsidTr="009413FA">
        <w:trPr>
          <w:trHeight w:val="48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A" w:rsidRDefault="009413FA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FA" w:rsidRDefault="005058C9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-1905</wp:posOffset>
                      </wp:positionV>
                      <wp:extent cx="0" cy="270510"/>
                      <wp:effectExtent l="63500" t="22860" r="60325" b="20955"/>
                      <wp:wrapNone/>
                      <wp:docPr id="14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ED819" id="AutoShape 70" o:spid="_x0000_s1026" type="#_x0000_t32" style="position:absolute;margin-left:117.9pt;margin-top:-.15pt;width:0;height:21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" strokecolor="red" strokeweight="2pt">
                      <v:stroke endarrow="block"/>
                    </v:shape>
                  </w:pict>
                </mc:Fallback>
              </mc:AlternateContent>
            </w:r>
            <w:r w:rsidR="009413FA">
              <w:t>Corrente de entrada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FA" w:rsidRDefault="005058C9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-1905</wp:posOffset>
                      </wp:positionV>
                      <wp:extent cx="0" cy="252095"/>
                      <wp:effectExtent l="69215" t="22860" r="64135" b="20320"/>
                      <wp:wrapNone/>
                      <wp:docPr id="13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81D44" id="AutoShape 69" o:spid="_x0000_s1026" type="#_x0000_t32" style="position:absolute;margin-left:95.1pt;margin-top:-.15pt;width:0;height:19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9413FA">
              <w:t>Corrente de saída</w:t>
            </w:r>
          </w:p>
        </w:tc>
      </w:tr>
      <w:tr w:rsidR="009413FA" w:rsidTr="009413FA">
        <w:trPr>
          <w:trHeight w:val="57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FA" w:rsidRDefault="009413FA">
            <w:pPr>
              <w:rPr>
                <w:sz w:val="22"/>
                <w:szCs w:val="22"/>
              </w:rPr>
            </w:pPr>
            <w:r>
              <w:t>Correntes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A" w:rsidRDefault="009413FA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A" w:rsidRDefault="009413FA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1C6CF1" w:rsidRPr="001C6CF1" w:rsidRDefault="001C6CF1" w:rsidP="001C6CF1">
      <w:pPr>
        <w:pStyle w:val="PargrafodaLista"/>
        <w:numPr>
          <w:ilvl w:val="0"/>
          <w:numId w:val="16"/>
        </w:num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 w:rsidRPr="001C6CF1">
        <w:rPr>
          <w:rFonts w:ascii="Tahoma" w:hAnsi="Tahoma" w:cs="Tahoma"/>
        </w:rPr>
        <w:t>Troque o capacitor C1 de 2200u, por um de 470u, faça a medida das correntes, devendo observar a mudança, conforme ilustra a imagem abaixo;</w:t>
      </w: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413FA" w:rsidRDefault="005058C9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167005</wp:posOffset>
                </wp:positionV>
                <wp:extent cx="1455420" cy="318135"/>
                <wp:effectExtent l="8255" t="13970" r="12700" b="10795"/>
                <wp:wrapNone/>
                <wp:docPr id="1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3FA" w:rsidRDefault="009413FA" w:rsidP="009413FA">
                            <w:r>
                              <w:t>Corrente de 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2" type="#_x0000_t202" style="position:absolute;left:0;text-align:left;margin-left:332.6pt;margin-top:13.15pt;width:114.6pt;height:2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" strokecolor="white [3212]">
                <v:textbox>
                  <w:txbxContent>
                    <w:p w:rsidR="009413FA" w:rsidRDefault="009413FA" w:rsidP="009413FA">
                      <w:r>
                        <w:t>Corrente de saída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485775</wp:posOffset>
                </wp:positionV>
                <wp:extent cx="635" cy="623570"/>
                <wp:effectExtent l="77470" t="27940" r="74295" b="24765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235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B3BFD" id="AutoShape 78" o:spid="_x0000_s1026" type="#_x0000_t32" style="position:absolute;margin-left:380.8pt;margin-top:38.25pt;width:.05pt;height:49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" strokecolor="#548dd4 [1951]" strokeweight="2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167005</wp:posOffset>
                </wp:positionV>
                <wp:extent cx="1455420" cy="318135"/>
                <wp:effectExtent l="8255" t="13970" r="12700" b="10795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3FA" w:rsidRDefault="009413FA" w:rsidP="009413FA">
                            <w:r>
                              <w:t>Corrente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left:0;text-align:left;margin-left:89.6pt;margin-top:13.15pt;width:114.6pt;height:2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" strokecolor="white [3212]">
                <v:textbox>
                  <w:txbxContent>
                    <w:p w:rsidR="009413FA" w:rsidRDefault="009413FA" w:rsidP="009413FA">
                      <w:r>
                        <w:t>Corrente de 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436880</wp:posOffset>
                </wp:positionV>
                <wp:extent cx="635" cy="623570"/>
                <wp:effectExtent l="73025" t="26670" r="78740" b="1651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235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A3D5A" id="AutoShape 74" o:spid="_x0000_s1026" type="#_x0000_t32" style="position:absolute;margin-left:147.2pt;margin-top:34.4pt;width:.05pt;height:49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" strokecolor="red" strokeweight="2.5pt">
                <v:stroke endarrow="block"/>
              </v:shape>
            </w:pict>
          </mc:Fallback>
        </mc:AlternateContent>
      </w: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eastAsia="pt-BR"/>
        </w:rPr>
        <w:drawing>
          <wp:inline distT="0" distB="0" distL="0" distR="0">
            <wp:extent cx="5771081" cy="1916265"/>
            <wp:effectExtent l="19050" t="0" r="1069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635" t="30366" r="885" b="24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81" cy="191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3FA" w:rsidRDefault="009413FA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tbl>
      <w:tblPr>
        <w:tblStyle w:val="Tabelacomgrade"/>
        <w:tblW w:w="7655" w:type="dxa"/>
        <w:jc w:val="center"/>
        <w:tblLook w:val="04A0" w:firstRow="1" w:lastRow="0" w:firstColumn="1" w:lastColumn="0" w:noHBand="0" w:noVBand="1"/>
      </w:tblPr>
      <w:tblGrid>
        <w:gridCol w:w="2694"/>
        <w:gridCol w:w="2835"/>
        <w:gridCol w:w="2126"/>
      </w:tblGrid>
      <w:tr w:rsidR="009413FA" w:rsidTr="00834DA3">
        <w:trPr>
          <w:trHeight w:val="48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A" w:rsidRDefault="009413FA" w:rsidP="00834DA3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FA" w:rsidRDefault="005058C9" w:rsidP="00834DA3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-1905</wp:posOffset>
                      </wp:positionV>
                      <wp:extent cx="0" cy="270510"/>
                      <wp:effectExtent l="63500" t="29210" r="60325" b="14605"/>
                      <wp:wrapNone/>
                      <wp:docPr id="6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C6C9F" id="AutoShape 72" o:spid="_x0000_s1026" type="#_x0000_t32" style="position:absolute;margin-left:117.9pt;margin-top:-.15pt;width:0;height:21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" strokecolor="red" strokeweight="2pt">
                      <v:stroke endarrow="block"/>
                    </v:shape>
                  </w:pict>
                </mc:Fallback>
              </mc:AlternateContent>
            </w:r>
            <w:r w:rsidR="009413FA">
              <w:t>Corrente de entrada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FA" w:rsidRDefault="005058C9" w:rsidP="00834DA3">
            <w:pPr>
              <w:pStyle w:val="PargrafodaLista"/>
              <w:tabs>
                <w:tab w:val="left" w:pos="0"/>
                <w:tab w:val="left" w:pos="284"/>
              </w:tabs>
              <w:ind w:left="0" w:right="-42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-1905</wp:posOffset>
                      </wp:positionV>
                      <wp:extent cx="0" cy="252095"/>
                      <wp:effectExtent l="69215" t="29210" r="64135" b="13970"/>
                      <wp:wrapNone/>
                      <wp:docPr id="5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935F" id="AutoShape 71" o:spid="_x0000_s1026" type="#_x0000_t32" style="position:absolute;margin-left:95.1pt;margin-top:-.15pt;width:0;height:19.8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" strokecolor="#548dd4 [1951]" strokeweight="2pt">
                      <v:stroke endarrow="block"/>
                    </v:shape>
                  </w:pict>
                </mc:Fallback>
              </mc:AlternateContent>
            </w:r>
            <w:r w:rsidR="009413FA">
              <w:t>Corrente de saída</w:t>
            </w:r>
          </w:p>
        </w:tc>
      </w:tr>
      <w:tr w:rsidR="009413FA" w:rsidTr="00834DA3">
        <w:trPr>
          <w:trHeight w:val="57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FA" w:rsidRDefault="009413FA" w:rsidP="00834DA3">
            <w:pPr>
              <w:rPr>
                <w:sz w:val="22"/>
                <w:szCs w:val="22"/>
              </w:rPr>
            </w:pPr>
            <w:r>
              <w:t>Correntes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A" w:rsidRDefault="009413FA" w:rsidP="00834DA3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A" w:rsidRDefault="009413FA" w:rsidP="00834DA3">
            <w:pPr>
              <w:pStyle w:val="PargrafodaLista"/>
              <w:tabs>
                <w:tab w:val="left" w:pos="0"/>
                <w:tab w:val="left" w:pos="284"/>
              </w:tabs>
              <w:ind w:left="0" w:right="-428"/>
              <w:rPr>
                <w:sz w:val="22"/>
                <w:szCs w:val="22"/>
              </w:rPr>
            </w:pPr>
          </w:p>
        </w:tc>
      </w:tr>
    </w:tbl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E20946" w:rsidRDefault="00E20946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5</w:t>
      </w:r>
      <w:r w:rsidR="00471BCE">
        <w:rPr>
          <w:rFonts w:ascii="Tahoma" w:hAnsi="Tahoma" w:cs="Tahoma"/>
          <w:b/>
        </w:rPr>
        <w:t>. CONCLUSÕES</w:t>
      </w:r>
      <w:r w:rsidR="00471BCE" w:rsidRPr="00267486">
        <w:rPr>
          <w:rFonts w:ascii="Tahoma" w:hAnsi="Tahoma" w:cs="Tahoma"/>
          <w:b/>
        </w:rPr>
        <w:t>:</w:t>
      </w:r>
    </w:p>
    <w:p w:rsidR="00471BCE" w:rsidRPr="00DE6EB1" w:rsidRDefault="00204E55" w:rsidP="00DE6EB1">
      <w:pPr>
        <w:tabs>
          <w:tab w:val="left" w:pos="284"/>
        </w:tabs>
        <w:ind w:right="-428"/>
        <w:jc w:val="both"/>
        <w:rPr>
          <w:rFonts w:ascii="Tahoma" w:hAnsi="Tahoma" w:cs="Tahoma"/>
        </w:rPr>
      </w:pPr>
      <w:r>
        <w:rPr>
          <w:rFonts w:ascii="Arial" w:hAnsi="Arial" w:cs="Arial"/>
          <w:szCs w:val="22"/>
        </w:rPr>
        <w:t>(Resumo do aluno)</w:t>
      </w:r>
    </w:p>
    <w:p w:rsidR="00DE6EB1" w:rsidRDefault="00DE6EB1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1B74C9" w:rsidRDefault="001B74C9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p w:rsidR="00471BCE" w:rsidRDefault="00F10DD3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6</w:t>
      </w:r>
      <w:r w:rsidR="00471BCE">
        <w:rPr>
          <w:rFonts w:ascii="Tahoma" w:hAnsi="Tahoma" w:cs="Tahoma"/>
          <w:b/>
        </w:rPr>
        <w:t xml:space="preserve">. </w:t>
      </w:r>
      <w:r w:rsidR="00204E55">
        <w:rPr>
          <w:rFonts w:ascii="Tahoma" w:hAnsi="Tahoma" w:cs="Tahoma"/>
          <w:b/>
        </w:rPr>
        <w:t>BIBLIOGRAFIA</w:t>
      </w:r>
      <w:r w:rsidR="00471BCE" w:rsidRPr="00267486">
        <w:rPr>
          <w:rFonts w:ascii="Tahoma" w:hAnsi="Tahoma" w:cs="Tahoma"/>
          <w:b/>
        </w:rPr>
        <w:t>:</w:t>
      </w:r>
    </w:p>
    <w:p w:rsidR="00204E55" w:rsidRDefault="00204E55" w:rsidP="00471BCE">
      <w:pPr>
        <w:tabs>
          <w:tab w:val="left" w:pos="284"/>
        </w:tabs>
        <w:ind w:right="-428"/>
        <w:jc w:val="both"/>
        <w:rPr>
          <w:rFonts w:ascii="Tahoma" w:hAnsi="Tahoma" w:cs="Tahoma"/>
          <w:b/>
        </w:rPr>
      </w:pPr>
    </w:p>
    <w:p w:rsidR="00332DBF" w:rsidRPr="005B0106" w:rsidRDefault="00332DBF" w:rsidP="00332DBF">
      <w:pPr>
        <w:pStyle w:val="PargrafodaLista"/>
        <w:numPr>
          <w:ilvl w:val="0"/>
          <w:numId w:val="18"/>
        </w:numPr>
        <w:suppressAutoHyphens w:val="0"/>
        <w:ind w:left="357" w:hanging="357"/>
        <w:jc w:val="both"/>
      </w:pPr>
      <w:r w:rsidRPr="005B0106">
        <w:t xml:space="preserve">CAPUANO, Francisco Gabriel; MARINO, Maria Aparecida Mendes. </w:t>
      </w:r>
      <w:r w:rsidRPr="005B0106">
        <w:rPr>
          <w:b/>
        </w:rPr>
        <w:t xml:space="preserve">Laboratório de Eletricidade e Eletrônica: Teoria e Prática. </w:t>
      </w:r>
      <w:r w:rsidRPr="005B0106">
        <w:t>24. Ed. São Paulo: Editora Érica.  309p.</w:t>
      </w:r>
    </w:p>
    <w:p w:rsidR="00471BCE" w:rsidRPr="00547D0B" w:rsidRDefault="00471BCE" w:rsidP="00547D0B">
      <w:pPr>
        <w:tabs>
          <w:tab w:val="left" w:pos="284"/>
        </w:tabs>
        <w:ind w:right="-428"/>
        <w:jc w:val="both"/>
        <w:rPr>
          <w:rFonts w:ascii="Tahoma" w:hAnsi="Tahoma" w:cs="Tahoma"/>
        </w:rPr>
      </w:pPr>
    </w:p>
    <w:sectPr w:rsidR="00471BCE" w:rsidRPr="00547D0B" w:rsidSect="00C24A09">
      <w:headerReference w:type="default" r:id="rId12"/>
      <w:footerReference w:type="default" r:id="rId13"/>
      <w:footnotePr>
        <w:pos w:val="beneathText"/>
      </w:footnotePr>
      <w:pgSz w:w="11905" w:h="16837"/>
      <w:pgMar w:top="1417" w:right="1701" w:bottom="1417" w:left="1701" w:header="708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79" w:rsidRDefault="00681879">
      <w:r>
        <w:separator/>
      </w:r>
    </w:p>
  </w:endnote>
  <w:endnote w:type="continuationSeparator" w:id="0">
    <w:p w:rsidR="00681879" w:rsidRDefault="0068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hic BT">
    <w:altName w:val="Courier New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0405"/>
      <w:docPartObj>
        <w:docPartGallery w:val="Page Numbers (Bottom of Page)"/>
        <w:docPartUnique/>
      </w:docPartObj>
    </w:sdtPr>
    <w:sdtEndPr/>
    <w:sdtContent>
      <w:p w:rsidR="00C24A09" w:rsidRPr="000F5917" w:rsidRDefault="00C24A09" w:rsidP="00C24A09">
        <w:pPr>
          <w:rPr>
            <w:rFonts w:asciiTheme="minorHAnsi" w:hAnsiTheme="minorHAnsi" w:cstheme="minorHAnsi"/>
            <w:i/>
            <w:sz w:val="22"/>
            <w:szCs w:val="22"/>
          </w:rPr>
        </w:pPr>
        <w:r>
          <w:rPr>
            <w:rFonts w:asciiTheme="minorHAnsi" w:hAnsiTheme="minorHAnsi" w:cstheme="minorHAnsi"/>
            <w:i/>
            <w:sz w:val="22"/>
            <w:szCs w:val="22"/>
          </w:rPr>
          <w:t>Proibida a reprodução ou divulgação deste material sem autorização por escrito da FUCAPI</w:t>
        </w:r>
      </w:p>
      <w:p w:rsidR="00C24A09" w:rsidRDefault="00C24A09">
        <w:pPr>
          <w:pStyle w:val="Rodap"/>
          <w:jc w:val="center"/>
        </w:pPr>
      </w:p>
      <w:p w:rsidR="00C24A09" w:rsidRDefault="00521D88">
        <w:pPr>
          <w:pStyle w:val="Rodap"/>
          <w:jc w:val="center"/>
        </w:pPr>
        <w:r>
          <w:fldChar w:fldCharType="begin"/>
        </w:r>
        <w:r w:rsidR="00737792">
          <w:instrText xml:space="preserve"> PAGE   \* MERGEFORMAT </w:instrText>
        </w:r>
        <w:r>
          <w:fldChar w:fldCharType="separate"/>
        </w:r>
        <w:r w:rsidR="0090232F">
          <w:rPr>
            <w:noProof/>
          </w:rPr>
          <w:t>7</w:t>
        </w:r>
        <w:r>
          <w:rPr>
            <w:noProof/>
          </w:rPr>
          <w:fldChar w:fldCharType="end"/>
        </w:r>
        <w:r w:rsidR="00C24A09">
          <w:t>/3</w:t>
        </w:r>
      </w:p>
    </w:sdtContent>
  </w:sdt>
  <w:p w:rsidR="003B3358" w:rsidRDefault="003B33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79" w:rsidRDefault="00681879">
      <w:r>
        <w:separator/>
      </w:r>
    </w:p>
  </w:footnote>
  <w:footnote w:type="continuationSeparator" w:id="0">
    <w:p w:rsidR="00681879" w:rsidRDefault="00681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358" w:rsidRDefault="003B3358">
    <w:pPr>
      <w:pStyle w:val="Cabealho"/>
      <w:jc w:val="right"/>
    </w:pPr>
  </w:p>
  <w:tbl>
    <w:tblPr>
      <w:tblW w:w="9924" w:type="dxa"/>
      <w:tblInd w:w="-356" w:type="dxa"/>
      <w:tblBorders>
        <w:top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6"/>
      <w:gridCol w:w="8118"/>
    </w:tblGrid>
    <w:tr w:rsidR="003B3358" w:rsidTr="003B3358">
      <w:trPr>
        <w:trHeight w:val="998"/>
      </w:trPr>
      <w:tc>
        <w:tcPr>
          <w:tcW w:w="180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Default="003B3358" w:rsidP="003B3358">
          <w:pPr>
            <w:snapToGrid w:val="0"/>
            <w:jc w:val="center"/>
            <w:rPr>
              <w:rFonts w:ascii="HandelGothic BT" w:hAnsi="HandelGothic BT" w:cs="Arial"/>
              <w:bCs/>
              <w:kern w:val="1"/>
            </w:rPr>
          </w:pPr>
          <w:r>
            <w:rPr>
              <w:noProof/>
              <w:color w:val="000000"/>
              <w:lang w:eastAsia="pt-BR"/>
            </w:rPr>
            <w:drawing>
              <wp:inline distT="0" distB="0" distL="0" distR="0">
                <wp:extent cx="692150" cy="659130"/>
                <wp:effectExtent l="19050" t="0" r="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B3358" w:rsidRPr="00C24A09" w:rsidRDefault="003B3358" w:rsidP="003B3358">
          <w:pPr>
            <w:pStyle w:val="Ttulo1"/>
            <w:tabs>
              <w:tab w:val="left" w:pos="0"/>
            </w:tabs>
            <w:snapToGrid w:val="0"/>
            <w:jc w:val="center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proofErr w:type="gramStart"/>
          <w:r w:rsidRPr="00C24A09">
            <w:rPr>
              <w:sz w:val="24"/>
              <w:szCs w:val="24"/>
            </w:rPr>
            <w:t>EDUCACIONAL  FUCAPI</w:t>
          </w:r>
          <w:proofErr w:type="gramEnd"/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 </w:t>
          </w:r>
        </w:p>
        <w:p w:rsidR="00CB41DE" w:rsidRDefault="003B3358" w:rsidP="003B3358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 w:rsidR="008E6883">
            <w:rPr>
              <w:rFonts w:ascii="Arial" w:hAnsi="Arial" w:cs="Arial"/>
              <w:b/>
              <w:i/>
            </w:rPr>
            <w:t>S DE LABORATÓRIO –</w:t>
          </w:r>
        </w:p>
        <w:p w:rsidR="003B3358" w:rsidRPr="00C24A09" w:rsidRDefault="00CB41DE" w:rsidP="003B3358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ELETRONICA DIGITAL </w:t>
          </w:r>
          <w:r w:rsidR="003B3358" w:rsidRPr="00C24A09">
            <w:rPr>
              <w:rFonts w:ascii="Arial" w:hAnsi="Arial" w:cs="Arial"/>
              <w:b/>
              <w:i/>
            </w:rPr>
            <w:t xml:space="preserve">– MÓDULO </w:t>
          </w:r>
          <w:r>
            <w:rPr>
              <w:rFonts w:ascii="Arial" w:hAnsi="Arial" w:cs="Arial"/>
              <w:b/>
              <w:i/>
            </w:rPr>
            <w:t>I</w:t>
          </w:r>
        </w:p>
        <w:p w:rsidR="003B3358" w:rsidRPr="00C24A09" w:rsidRDefault="003322E2" w:rsidP="002174B0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INSTRUMENTAÇÃO E DIAGRAMAÇÃO</w:t>
          </w:r>
          <w:r w:rsidR="003B3358" w:rsidRPr="00C24A09">
            <w:rPr>
              <w:rFonts w:ascii="Arial" w:hAnsi="Arial" w:cs="Arial"/>
              <w:b/>
              <w:i/>
            </w:rPr>
            <w:t xml:space="preserve"> – </w:t>
          </w:r>
          <w:r w:rsidR="00CB41DE">
            <w:rPr>
              <w:rFonts w:ascii="Arial" w:hAnsi="Arial" w:cs="Arial"/>
              <w:b/>
              <w:i/>
            </w:rPr>
            <w:t>FONTE REGULADA</w:t>
          </w:r>
        </w:p>
        <w:p w:rsidR="003B3358" w:rsidRDefault="003B3358" w:rsidP="00300299">
          <w:pPr>
            <w:jc w:val="center"/>
            <w:rPr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 xml:space="preserve">Pratica </w:t>
          </w:r>
          <w:r w:rsidR="003322E2">
            <w:rPr>
              <w:rFonts w:ascii="Arial" w:hAnsi="Arial" w:cs="Arial"/>
              <w:b/>
              <w:i/>
            </w:rPr>
            <w:t>3</w:t>
          </w:r>
          <w:r w:rsidR="0004734F">
            <w:rPr>
              <w:rFonts w:ascii="Arial" w:hAnsi="Arial" w:cs="Arial"/>
              <w:b/>
              <w:i/>
            </w:rPr>
            <w:t xml:space="preserve"> </w:t>
          </w:r>
          <w:r w:rsidRPr="00C24A09">
            <w:rPr>
              <w:rFonts w:ascii="Arial" w:hAnsi="Arial" w:cs="Arial"/>
              <w:b/>
              <w:i/>
            </w:rPr>
            <w:t xml:space="preserve">- 4h </w:t>
          </w:r>
          <w:proofErr w:type="gramStart"/>
          <w:r w:rsidRPr="00C24A09">
            <w:rPr>
              <w:rFonts w:ascii="Arial" w:hAnsi="Arial" w:cs="Arial"/>
              <w:b/>
              <w:i/>
            </w:rPr>
            <w:t>–  Rev</w:t>
          </w:r>
          <w:proofErr w:type="gramEnd"/>
          <w:r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3B3358" w:rsidRDefault="003B33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9734411"/>
    <w:multiLevelType w:val="hybridMultilevel"/>
    <w:tmpl w:val="15B4E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797819"/>
    <w:multiLevelType w:val="hybridMultilevel"/>
    <w:tmpl w:val="7F1CCD1E"/>
    <w:lvl w:ilvl="0" w:tplc="F5EA96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C28C7"/>
    <w:multiLevelType w:val="hybridMultilevel"/>
    <w:tmpl w:val="2BBC538C"/>
    <w:lvl w:ilvl="0" w:tplc="5526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7350"/>
    <w:multiLevelType w:val="hybridMultilevel"/>
    <w:tmpl w:val="9BBC0D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455096"/>
    <w:multiLevelType w:val="hybridMultilevel"/>
    <w:tmpl w:val="EDDEEE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9752C"/>
    <w:multiLevelType w:val="hybridMultilevel"/>
    <w:tmpl w:val="D78A85F2"/>
    <w:lvl w:ilvl="0" w:tplc="D16CA078">
      <w:start w:val="1"/>
      <w:numFmt w:val="decimal"/>
      <w:lvlText w:val="1.%1"/>
      <w:lvlJc w:val="left"/>
      <w:pPr>
        <w:ind w:left="6881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601" w:hanging="360"/>
      </w:pPr>
    </w:lvl>
    <w:lvl w:ilvl="2" w:tplc="0416001B" w:tentative="1">
      <w:start w:val="1"/>
      <w:numFmt w:val="lowerRoman"/>
      <w:lvlText w:val="%3."/>
      <w:lvlJc w:val="right"/>
      <w:pPr>
        <w:ind w:left="8321" w:hanging="180"/>
      </w:pPr>
    </w:lvl>
    <w:lvl w:ilvl="3" w:tplc="0416000F" w:tentative="1">
      <w:start w:val="1"/>
      <w:numFmt w:val="decimal"/>
      <w:lvlText w:val="%4."/>
      <w:lvlJc w:val="left"/>
      <w:pPr>
        <w:ind w:left="9041" w:hanging="360"/>
      </w:pPr>
    </w:lvl>
    <w:lvl w:ilvl="4" w:tplc="04160019" w:tentative="1">
      <w:start w:val="1"/>
      <w:numFmt w:val="lowerLetter"/>
      <w:lvlText w:val="%5."/>
      <w:lvlJc w:val="left"/>
      <w:pPr>
        <w:ind w:left="9761" w:hanging="360"/>
      </w:pPr>
    </w:lvl>
    <w:lvl w:ilvl="5" w:tplc="0416001B" w:tentative="1">
      <w:start w:val="1"/>
      <w:numFmt w:val="lowerRoman"/>
      <w:lvlText w:val="%6."/>
      <w:lvlJc w:val="right"/>
      <w:pPr>
        <w:ind w:left="10481" w:hanging="180"/>
      </w:pPr>
    </w:lvl>
    <w:lvl w:ilvl="6" w:tplc="0416000F" w:tentative="1">
      <w:start w:val="1"/>
      <w:numFmt w:val="decimal"/>
      <w:lvlText w:val="%7."/>
      <w:lvlJc w:val="left"/>
      <w:pPr>
        <w:ind w:left="11201" w:hanging="360"/>
      </w:pPr>
    </w:lvl>
    <w:lvl w:ilvl="7" w:tplc="04160019" w:tentative="1">
      <w:start w:val="1"/>
      <w:numFmt w:val="lowerLetter"/>
      <w:lvlText w:val="%8."/>
      <w:lvlJc w:val="left"/>
      <w:pPr>
        <w:ind w:left="11921" w:hanging="360"/>
      </w:pPr>
    </w:lvl>
    <w:lvl w:ilvl="8" w:tplc="0416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9">
    <w:nsid w:val="476E0A38"/>
    <w:multiLevelType w:val="hybridMultilevel"/>
    <w:tmpl w:val="419415D4"/>
    <w:lvl w:ilvl="0" w:tplc="D980B7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53CA6"/>
    <w:multiLevelType w:val="multilevel"/>
    <w:tmpl w:val="B17C761C"/>
    <w:lvl w:ilvl="0">
      <w:start w:val="1"/>
      <w:numFmt w:val="decimal"/>
      <w:lvlText w:val="%1."/>
      <w:lvlJc w:val="left"/>
      <w:pPr>
        <w:ind w:left="57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96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2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8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1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66" w:hanging="2520"/>
      </w:pPr>
      <w:rPr>
        <w:rFonts w:hint="default"/>
        <w:b/>
      </w:rPr>
    </w:lvl>
  </w:abstractNum>
  <w:abstractNum w:abstractNumId="11">
    <w:nsid w:val="52A7282B"/>
    <w:multiLevelType w:val="hybridMultilevel"/>
    <w:tmpl w:val="8BBAE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03E9"/>
    <w:multiLevelType w:val="hybridMultilevel"/>
    <w:tmpl w:val="087498FC"/>
    <w:lvl w:ilvl="0" w:tplc="56E634A4">
      <w:start w:val="3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3783846"/>
    <w:multiLevelType w:val="hybridMultilevel"/>
    <w:tmpl w:val="AA0AAEDC"/>
    <w:lvl w:ilvl="0" w:tplc="763C5C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C48BA"/>
    <w:multiLevelType w:val="hybridMultilevel"/>
    <w:tmpl w:val="F57C43CC"/>
    <w:lvl w:ilvl="0" w:tplc="73B2EA8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A350A4F"/>
    <w:multiLevelType w:val="hybridMultilevel"/>
    <w:tmpl w:val="8822EAB2"/>
    <w:lvl w:ilvl="0" w:tplc="EBDABD8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D1D0EA9"/>
    <w:multiLevelType w:val="hybridMultilevel"/>
    <w:tmpl w:val="4D2C0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249FE"/>
    <w:multiLevelType w:val="hybridMultilevel"/>
    <w:tmpl w:val="C854C2E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13"/>
  </w:num>
  <w:num w:numId="15">
    <w:abstractNumId w:val="4"/>
  </w:num>
  <w:num w:numId="16">
    <w:abstractNumId w:val="14"/>
  </w:num>
  <w:num w:numId="17">
    <w:abstractNumId w:val="3"/>
  </w:num>
  <w:num w:numId="18">
    <w:abstractNumId w:val="17"/>
  </w:num>
  <w:num w:numId="19">
    <w:abstractNumId w:val="1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560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AC"/>
    <w:rsid w:val="00005B48"/>
    <w:rsid w:val="00014061"/>
    <w:rsid w:val="000148D5"/>
    <w:rsid w:val="00017567"/>
    <w:rsid w:val="00017C45"/>
    <w:rsid w:val="00046BA8"/>
    <w:rsid w:val="0004734F"/>
    <w:rsid w:val="00053035"/>
    <w:rsid w:val="00054C67"/>
    <w:rsid w:val="00067F92"/>
    <w:rsid w:val="000869EB"/>
    <w:rsid w:val="00091A02"/>
    <w:rsid w:val="000940EC"/>
    <w:rsid w:val="000B027D"/>
    <w:rsid w:val="000B2DE0"/>
    <w:rsid w:val="000B718D"/>
    <w:rsid w:val="000B7D87"/>
    <w:rsid w:val="000C2CB1"/>
    <w:rsid w:val="000C3925"/>
    <w:rsid w:val="000C6ED3"/>
    <w:rsid w:val="000D1764"/>
    <w:rsid w:val="000D2BA6"/>
    <w:rsid w:val="000F682E"/>
    <w:rsid w:val="000F7AE7"/>
    <w:rsid w:val="0011031D"/>
    <w:rsid w:val="00122043"/>
    <w:rsid w:val="001252BD"/>
    <w:rsid w:val="00137ABD"/>
    <w:rsid w:val="0014746D"/>
    <w:rsid w:val="0016386C"/>
    <w:rsid w:val="00170032"/>
    <w:rsid w:val="0019047D"/>
    <w:rsid w:val="00191A22"/>
    <w:rsid w:val="00193D01"/>
    <w:rsid w:val="00197FEE"/>
    <w:rsid w:val="001B44B6"/>
    <w:rsid w:val="001B74C9"/>
    <w:rsid w:val="001C3ECA"/>
    <w:rsid w:val="001C5F56"/>
    <w:rsid w:val="001C6CF1"/>
    <w:rsid w:val="001C763E"/>
    <w:rsid w:val="001D5CC4"/>
    <w:rsid w:val="001F1CFF"/>
    <w:rsid w:val="002037C2"/>
    <w:rsid w:val="00204E55"/>
    <w:rsid w:val="002174B0"/>
    <w:rsid w:val="002333B6"/>
    <w:rsid w:val="00242B42"/>
    <w:rsid w:val="00267486"/>
    <w:rsid w:val="002773B6"/>
    <w:rsid w:val="00283CDA"/>
    <w:rsid w:val="002942E7"/>
    <w:rsid w:val="002B3DCB"/>
    <w:rsid w:val="002D710E"/>
    <w:rsid w:val="002E3E85"/>
    <w:rsid w:val="002E79DB"/>
    <w:rsid w:val="002F4EF4"/>
    <w:rsid w:val="00300299"/>
    <w:rsid w:val="00304708"/>
    <w:rsid w:val="00305135"/>
    <w:rsid w:val="003167A8"/>
    <w:rsid w:val="00321E00"/>
    <w:rsid w:val="0032278B"/>
    <w:rsid w:val="00326200"/>
    <w:rsid w:val="00331C8D"/>
    <w:rsid w:val="003322E2"/>
    <w:rsid w:val="00332DBF"/>
    <w:rsid w:val="00337DFB"/>
    <w:rsid w:val="0034494E"/>
    <w:rsid w:val="00346073"/>
    <w:rsid w:val="00347350"/>
    <w:rsid w:val="00353D81"/>
    <w:rsid w:val="00363B06"/>
    <w:rsid w:val="00371CEE"/>
    <w:rsid w:val="003876A1"/>
    <w:rsid w:val="00391EFE"/>
    <w:rsid w:val="003A4381"/>
    <w:rsid w:val="003B3358"/>
    <w:rsid w:val="003C38FC"/>
    <w:rsid w:val="003D0BAB"/>
    <w:rsid w:val="003D1530"/>
    <w:rsid w:val="003D518B"/>
    <w:rsid w:val="003E5842"/>
    <w:rsid w:val="003E72E9"/>
    <w:rsid w:val="003F2170"/>
    <w:rsid w:val="00405DEB"/>
    <w:rsid w:val="00421EAC"/>
    <w:rsid w:val="004457E2"/>
    <w:rsid w:val="00452D78"/>
    <w:rsid w:val="00463CFE"/>
    <w:rsid w:val="004712DE"/>
    <w:rsid w:val="00471BCE"/>
    <w:rsid w:val="00485FEE"/>
    <w:rsid w:val="004D683B"/>
    <w:rsid w:val="005058C9"/>
    <w:rsid w:val="00507B01"/>
    <w:rsid w:val="00510831"/>
    <w:rsid w:val="00511712"/>
    <w:rsid w:val="00512DCC"/>
    <w:rsid w:val="00515E2D"/>
    <w:rsid w:val="00521353"/>
    <w:rsid w:val="00521D88"/>
    <w:rsid w:val="00523685"/>
    <w:rsid w:val="00532A40"/>
    <w:rsid w:val="00533651"/>
    <w:rsid w:val="00545B99"/>
    <w:rsid w:val="00546C8E"/>
    <w:rsid w:val="00547D0B"/>
    <w:rsid w:val="005501EC"/>
    <w:rsid w:val="00550CF8"/>
    <w:rsid w:val="005530AB"/>
    <w:rsid w:val="0056550E"/>
    <w:rsid w:val="0057095D"/>
    <w:rsid w:val="005718A0"/>
    <w:rsid w:val="0058758E"/>
    <w:rsid w:val="005A3535"/>
    <w:rsid w:val="005B086A"/>
    <w:rsid w:val="005B6F34"/>
    <w:rsid w:val="005D3291"/>
    <w:rsid w:val="005D3514"/>
    <w:rsid w:val="005E1F9E"/>
    <w:rsid w:val="005E2246"/>
    <w:rsid w:val="005E5DFA"/>
    <w:rsid w:val="005E6616"/>
    <w:rsid w:val="005F2158"/>
    <w:rsid w:val="00603873"/>
    <w:rsid w:val="00605AC5"/>
    <w:rsid w:val="00617099"/>
    <w:rsid w:val="00627414"/>
    <w:rsid w:val="006305C1"/>
    <w:rsid w:val="00634949"/>
    <w:rsid w:val="00634983"/>
    <w:rsid w:val="006434F2"/>
    <w:rsid w:val="00647FF9"/>
    <w:rsid w:val="0065547F"/>
    <w:rsid w:val="00656065"/>
    <w:rsid w:val="0065775C"/>
    <w:rsid w:val="006637D2"/>
    <w:rsid w:val="00670469"/>
    <w:rsid w:val="00681879"/>
    <w:rsid w:val="00682378"/>
    <w:rsid w:val="00684A69"/>
    <w:rsid w:val="00693416"/>
    <w:rsid w:val="006942B1"/>
    <w:rsid w:val="006A078B"/>
    <w:rsid w:val="006A2344"/>
    <w:rsid w:val="006A620E"/>
    <w:rsid w:val="006B2D7D"/>
    <w:rsid w:val="006C0FE2"/>
    <w:rsid w:val="006C27C5"/>
    <w:rsid w:val="006C734E"/>
    <w:rsid w:val="006D2251"/>
    <w:rsid w:val="006D5DC1"/>
    <w:rsid w:val="006D6EA6"/>
    <w:rsid w:val="006E080F"/>
    <w:rsid w:val="006F3B34"/>
    <w:rsid w:val="007042B5"/>
    <w:rsid w:val="00710A66"/>
    <w:rsid w:val="00721F9C"/>
    <w:rsid w:val="007239F7"/>
    <w:rsid w:val="0072729F"/>
    <w:rsid w:val="00730894"/>
    <w:rsid w:val="007327E8"/>
    <w:rsid w:val="00735DAA"/>
    <w:rsid w:val="00737792"/>
    <w:rsid w:val="00752A28"/>
    <w:rsid w:val="00752D46"/>
    <w:rsid w:val="00771450"/>
    <w:rsid w:val="00780FBA"/>
    <w:rsid w:val="0078234C"/>
    <w:rsid w:val="00782A0B"/>
    <w:rsid w:val="00797456"/>
    <w:rsid w:val="007B53D6"/>
    <w:rsid w:val="007C2897"/>
    <w:rsid w:val="007C2DCF"/>
    <w:rsid w:val="007C7BFD"/>
    <w:rsid w:val="007D11F8"/>
    <w:rsid w:val="007D1F3B"/>
    <w:rsid w:val="007F6F79"/>
    <w:rsid w:val="0080449E"/>
    <w:rsid w:val="00806521"/>
    <w:rsid w:val="0081629E"/>
    <w:rsid w:val="00830232"/>
    <w:rsid w:val="0083630D"/>
    <w:rsid w:val="00870823"/>
    <w:rsid w:val="008727F8"/>
    <w:rsid w:val="00880AB0"/>
    <w:rsid w:val="0088512E"/>
    <w:rsid w:val="00890658"/>
    <w:rsid w:val="00891841"/>
    <w:rsid w:val="0089740F"/>
    <w:rsid w:val="008A7AF4"/>
    <w:rsid w:val="008B0BF4"/>
    <w:rsid w:val="008B38BD"/>
    <w:rsid w:val="008B74CD"/>
    <w:rsid w:val="008C2C9A"/>
    <w:rsid w:val="008C33BB"/>
    <w:rsid w:val="008C69FE"/>
    <w:rsid w:val="008D1123"/>
    <w:rsid w:val="008D32B7"/>
    <w:rsid w:val="008D58A7"/>
    <w:rsid w:val="008E53A6"/>
    <w:rsid w:val="008E6883"/>
    <w:rsid w:val="008F435D"/>
    <w:rsid w:val="008F5722"/>
    <w:rsid w:val="0090232F"/>
    <w:rsid w:val="00902C1D"/>
    <w:rsid w:val="00906130"/>
    <w:rsid w:val="00911DF5"/>
    <w:rsid w:val="0094083F"/>
    <w:rsid w:val="009413FA"/>
    <w:rsid w:val="00944C38"/>
    <w:rsid w:val="00947CFA"/>
    <w:rsid w:val="00965D25"/>
    <w:rsid w:val="00972254"/>
    <w:rsid w:val="00987EA8"/>
    <w:rsid w:val="0099658B"/>
    <w:rsid w:val="009A1385"/>
    <w:rsid w:val="009A1520"/>
    <w:rsid w:val="009A2701"/>
    <w:rsid w:val="009A3CE0"/>
    <w:rsid w:val="009C7554"/>
    <w:rsid w:val="009C7C1F"/>
    <w:rsid w:val="009D56D4"/>
    <w:rsid w:val="009D6D04"/>
    <w:rsid w:val="009F45DD"/>
    <w:rsid w:val="009F624E"/>
    <w:rsid w:val="00A0075F"/>
    <w:rsid w:val="00A033B1"/>
    <w:rsid w:val="00A05142"/>
    <w:rsid w:val="00A072E7"/>
    <w:rsid w:val="00A242DB"/>
    <w:rsid w:val="00A254AB"/>
    <w:rsid w:val="00A33129"/>
    <w:rsid w:val="00A33228"/>
    <w:rsid w:val="00A35091"/>
    <w:rsid w:val="00A43B87"/>
    <w:rsid w:val="00A44C28"/>
    <w:rsid w:val="00A5749B"/>
    <w:rsid w:val="00A616C6"/>
    <w:rsid w:val="00A624B1"/>
    <w:rsid w:val="00A8431E"/>
    <w:rsid w:val="00A851C5"/>
    <w:rsid w:val="00A948B2"/>
    <w:rsid w:val="00A969CC"/>
    <w:rsid w:val="00AA4E12"/>
    <w:rsid w:val="00AC7D39"/>
    <w:rsid w:val="00AD09D3"/>
    <w:rsid w:val="00AF3892"/>
    <w:rsid w:val="00AF7A52"/>
    <w:rsid w:val="00B177A9"/>
    <w:rsid w:val="00B2113F"/>
    <w:rsid w:val="00B22727"/>
    <w:rsid w:val="00B262EF"/>
    <w:rsid w:val="00B373B6"/>
    <w:rsid w:val="00B401AD"/>
    <w:rsid w:val="00B41F0C"/>
    <w:rsid w:val="00B42D82"/>
    <w:rsid w:val="00B518CC"/>
    <w:rsid w:val="00B550D1"/>
    <w:rsid w:val="00B603AF"/>
    <w:rsid w:val="00B75769"/>
    <w:rsid w:val="00B81533"/>
    <w:rsid w:val="00B81DB0"/>
    <w:rsid w:val="00B83DC1"/>
    <w:rsid w:val="00B85A70"/>
    <w:rsid w:val="00B91DBD"/>
    <w:rsid w:val="00BC03DC"/>
    <w:rsid w:val="00BC0F81"/>
    <w:rsid w:val="00BC47BB"/>
    <w:rsid w:val="00BC6A0D"/>
    <w:rsid w:val="00BE6C22"/>
    <w:rsid w:val="00C03861"/>
    <w:rsid w:val="00C1181C"/>
    <w:rsid w:val="00C15705"/>
    <w:rsid w:val="00C24A09"/>
    <w:rsid w:val="00C35476"/>
    <w:rsid w:val="00C43930"/>
    <w:rsid w:val="00C52F50"/>
    <w:rsid w:val="00C577BC"/>
    <w:rsid w:val="00C62924"/>
    <w:rsid w:val="00C7093C"/>
    <w:rsid w:val="00C8297B"/>
    <w:rsid w:val="00C84C8C"/>
    <w:rsid w:val="00C84D9A"/>
    <w:rsid w:val="00C87BB6"/>
    <w:rsid w:val="00CA5F70"/>
    <w:rsid w:val="00CB31A6"/>
    <w:rsid w:val="00CB41DE"/>
    <w:rsid w:val="00CC4F36"/>
    <w:rsid w:val="00CD70F7"/>
    <w:rsid w:val="00CD7197"/>
    <w:rsid w:val="00CE06A8"/>
    <w:rsid w:val="00CE1147"/>
    <w:rsid w:val="00CE256A"/>
    <w:rsid w:val="00CF4BE4"/>
    <w:rsid w:val="00D013BC"/>
    <w:rsid w:val="00D16F7B"/>
    <w:rsid w:val="00D22721"/>
    <w:rsid w:val="00D25212"/>
    <w:rsid w:val="00D276C0"/>
    <w:rsid w:val="00D3016E"/>
    <w:rsid w:val="00D32B2B"/>
    <w:rsid w:val="00D33277"/>
    <w:rsid w:val="00D33BDE"/>
    <w:rsid w:val="00D44A2E"/>
    <w:rsid w:val="00D45FC0"/>
    <w:rsid w:val="00D52DC4"/>
    <w:rsid w:val="00D539F1"/>
    <w:rsid w:val="00D57D13"/>
    <w:rsid w:val="00D912E3"/>
    <w:rsid w:val="00DA7DC0"/>
    <w:rsid w:val="00DC3E2B"/>
    <w:rsid w:val="00DD66A3"/>
    <w:rsid w:val="00DD7D73"/>
    <w:rsid w:val="00DE1074"/>
    <w:rsid w:val="00DE4450"/>
    <w:rsid w:val="00DE6A63"/>
    <w:rsid w:val="00DE6EB1"/>
    <w:rsid w:val="00DF4CA3"/>
    <w:rsid w:val="00E05EA6"/>
    <w:rsid w:val="00E07CFF"/>
    <w:rsid w:val="00E13E3C"/>
    <w:rsid w:val="00E20946"/>
    <w:rsid w:val="00E21F8E"/>
    <w:rsid w:val="00E2255B"/>
    <w:rsid w:val="00E2267C"/>
    <w:rsid w:val="00E2349A"/>
    <w:rsid w:val="00E2644A"/>
    <w:rsid w:val="00E33FC9"/>
    <w:rsid w:val="00E5156E"/>
    <w:rsid w:val="00E51C71"/>
    <w:rsid w:val="00E55C5D"/>
    <w:rsid w:val="00E61E81"/>
    <w:rsid w:val="00E81693"/>
    <w:rsid w:val="00E825EF"/>
    <w:rsid w:val="00E9154D"/>
    <w:rsid w:val="00E968D0"/>
    <w:rsid w:val="00E96A00"/>
    <w:rsid w:val="00EA2F3D"/>
    <w:rsid w:val="00EA5119"/>
    <w:rsid w:val="00EA7826"/>
    <w:rsid w:val="00ED49D2"/>
    <w:rsid w:val="00ED6681"/>
    <w:rsid w:val="00ED6B0D"/>
    <w:rsid w:val="00EE5FEA"/>
    <w:rsid w:val="00EF4661"/>
    <w:rsid w:val="00EF7271"/>
    <w:rsid w:val="00F00856"/>
    <w:rsid w:val="00F04C35"/>
    <w:rsid w:val="00F10DD3"/>
    <w:rsid w:val="00F10FE4"/>
    <w:rsid w:val="00F13302"/>
    <w:rsid w:val="00F34107"/>
    <w:rsid w:val="00F40F59"/>
    <w:rsid w:val="00F42048"/>
    <w:rsid w:val="00F45B88"/>
    <w:rsid w:val="00F47D2D"/>
    <w:rsid w:val="00F52567"/>
    <w:rsid w:val="00F53FCD"/>
    <w:rsid w:val="00F61DA1"/>
    <w:rsid w:val="00F623B3"/>
    <w:rsid w:val="00F71AB8"/>
    <w:rsid w:val="00F73FBF"/>
    <w:rsid w:val="00F74E0F"/>
    <w:rsid w:val="00F83BEC"/>
    <w:rsid w:val="00F83EF6"/>
    <w:rsid w:val="00F87D8C"/>
    <w:rsid w:val="00F94039"/>
    <w:rsid w:val="00F97DE1"/>
    <w:rsid w:val="00FB1627"/>
    <w:rsid w:val="00FB3AB3"/>
    <w:rsid w:val="00FC128B"/>
    <w:rsid w:val="00FC7E96"/>
    <w:rsid w:val="00FD3C08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5:docId w15:val="{382EC3F0-41E2-4B5E-BFA9-4EDAB5EA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0F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D70F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CD70F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D70F7"/>
    <w:rPr>
      <w:rFonts w:ascii="Wingdings" w:hAnsi="Wingdings"/>
    </w:rPr>
  </w:style>
  <w:style w:type="character" w:customStyle="1" w:styleId="WW8Num1z1">
    <w:name w:val="WW8Num1z1"/>
    <w:rsid w:val="00CD70F7"/>
    <w:rPr>
      <w:rFonts w:ascii="Courier New" w:hAnsi="Courier New" w:cs="Courier New"/>
    </w:rPr>
  </w:style>
  <w:style w:type="character" w:customStyle="1" w:styleId="WW8Num1z3">
    <w:name w:val="WW8Num1z3"/>
    <w:rsid w:val="00CD70F7"/>
    <w:rPr>
      <w:rFonts w:ascii="Symbol" w:hAnsi="Symbol"/>
    </w:rPr>
  </w:style>
  <w:style w:type="character" w:customStyle="1" w:styleId="Fontepargpadro1">
    <w:name w:val="Fonte parág. padrão1"/>
    <w:rsid w:val="00CD70F7"/>
  </w:style>
  <w:style w:type="character" w:styleId="Nmerodepgina">
    <w:name w:val="page number"/>
    <w:basedOn w:val="Fontepargpadro1"/>
    <w:semiHidden/>
    <w:rsid w:val="00CD70F7"/>
  </w:style>
  <w:style w:type="paragraph" w:customStyle="1" w:styleId="Captulo">
    <w:name w:val="Capítulo"/>
    <w:basedOn w:val="Normal"/>
    <w:next w:val="Corpodetexto"/>
    <w:rsid w:val="00CD70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D70F7"/>
    <w:pPr>
      <w:spacing w:after="120"/>
    </w:pPr>
  </w:style>
  <w:style w:type="paragraph" w:styleId="Lista">
    <w:name w:val="List"/>
    <w:basedOn w:val="Corpodetexto"/>
    <w:semiHidden/>
    <w:rsid w:val="00CD70F7"/>
    <w:rPr>
      <w:rFonts w:cs="Tahoma"/>
    </w:rPr>
  </w:style>
  <w:style w:type="paragraph" w:customStyle="1" w:styleId="Legenda1">
    <w:name w:val="Legenda1"/>
    <w:basedOn w:val="Normal"/>
    <w:rsid w:val="00CD70F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D70F7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CD70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D70F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D70F7"/>
    <w:pPr>
      <w:suppressLineNumbers/>
    </w:pPr>
  </w:style>
  <w:style w:type="paragraph" w:customStyle="1" w:styleId="Ttulodatabela">
    <w:name w:val="Título da tabela"/>
    <w:basedOn w:val="Contedodatabela"/>
    <w:rsid w:val="00CD70F7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6E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ED3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C0FE2"/>
    <w:pPr>
      <w:ind w:left="720"/>
      <w:contextualSpacing/>
    </w:pPr>
  </w:style>
  <w:style w:type="table" w:styleId="Tabelacomgrade">
    <w:name w:val="Table Grid"/>
    <w:basedOn w:val="Tabelanormal"/>
    <w:uiPriority w:val="59"/>
    <w:rsid w:val="00A85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58758E"/>
    <w:rPr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FC128B"/>
    <w:rPr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5530A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WW8Num6z1">
    <w:name w:val="WW8Num6z1"/>
    <w:rsid w:val="00E07CFF"/>
    <w:rPr>
      <w:rFonts w:ascii="Symbol" w:hAnsi="Symbol"/>
    </w:rPr>
  </w:style>
  <w:style w:type="character" w:styleId="Hyperlink">
    <w:name w:val="Hyperlink"/>
    <w:rsid w:val="00204E55"/>
    <w:rPr>
      <w:color w:val="006600"/>
      <w:u w:val="single"/>
    </w:rPr>
  </w:style>
  <w:style w:type="paragraph" w:styleId="NormalWeb">
    <w:name w:val="Normal (Web)"/>
    <w:basedOn w:val="Normal"/>
    <w:uiPriority w:val="99"/>
    <w:semiHidden/>
    <w:unhideWhenUsed/>
    <w:rsid w:val="003876A1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z\Desktop\FUCAPI_PRATICAS_LAB_ELETROTECNICA_MOD1\Eletrotecnica\Eletrotecnica_%201\Praticas%20TEC.%20Manut_16h\0003-ALICATE%20AMPERIMET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954B6-DE26-416A-8E17-DE62E87A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0003-ALICATE AMPERIMETRO.dotx</Template>
  <TotalTime>3</TotalTime>
  <Pages>7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fucapi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Beatriz</dc:creator>
  <cp:lastModifiedBy>Mauro</cp:lastModifiedBy>
  <cp:revision>5</cp:revision>
  <cp:lastPrinted>2113-01-01T04:00:00Z</cp:lastPrinted>
  <dcterms:created xsi:type="dcterms:W3CDTF">2014-05-15T14:27:00Z</dcterms:created>
  <dcterms:modified xsi:type="dcterms:W3CDTF">2014-05-19T20:35:00Z</dcterms:modified>
</cp:coreProperties>
</file>