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4F" w:rsidRDefault="00C228B5" w:rsidP="0004734F">
      <w:pPr>
        <w:jc w:val="both"/>
        <w:rPr>
          <w:rFonts w:ascii="Arial" w:hAnsi="Arial" w:cs="Arial"/>
          <w:szCs w:val="22"/>
        </w:rPr>
      </w:pPr>
      <w:r>
        <w:rPr>
          <w:rFonts w:ascii="Tahoma" w:hAnsi="Tahoma" w:cs="Tahoma"/>
          <w:b/>
        </w:rPr>
        <w:t xml:space="preserve">1. 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 w:rsidR="0004734F">
        <w:rPr>
          <w:rFonts w:ascii="Tahoma" w:hAnsi="Tahoma" w:cs="Tahoma"/>
        </w:rPr>
        <w:t xml:space="preserve">Fornecer </w:t>
      </w:r>
      <w:r w:rsidR="0004734F">
        <w:rPr>
          <w:rFonts w:ascii="Arial" w:hAnsi="Arial" w:cs="Arial"/>
          <w:szCs w:val="22"/>
        </w:rPr>
        <w:t xml:space="preserve">conhecimentos práticos que permitam entender o </w:t>
      </w:r>
      <w:r w:rsidR="00901731">
        <w:rPr>
          <w:rFonts w:ascii="Arial" w:hAnsi="Arial" w:cs="Arial"/>
          <w:szCs w:val="22"/>
        </w:rPr>
        <w:t>funcionamento de circuitos contadores digitais.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2.</w:t>
      </w:r>
      <w:proofErr w:type="gramEnd"/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09"/>
        <w:gridCol w:w="6379"/>
        <w:gridCol w:w="1843"/>
        <w:gridCol w:w="709"/>
      </w:tblGrid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194A72" w:rsidTr="00452D78">
        <w:tc>
          <w:tcPr>
            <w:tcW w:w="709" w:type="dxa"/>
          </w:tcPr>
          <w:p w:rsidR="00194A72" w:rsidRPr="007D1F3B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 w:rsidRPr="007D1F3B"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Fonte DC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FONTEDC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Pr="007D1F3B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Multímetro Digital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MULTIMETROD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Gerador de sinais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GERADOR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05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proofErr w:type="spellStart"/>
            <w:r w:rsidRPr="008A4B99">
              <w:rPr>
                <w:rFonts w:ascii="Arial" w:hAnsi="Arial" w:cs="Arial"/>
              </w:rPr>
              <w:t>Protoboard</w:t>
            </w:r>
            <w:proofErr w:type="spellEnd"/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PROTOBOARD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06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 xml:space="preserve">Osciloscópio 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07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proofErr w:type="gramStart"/>
            <w:r w:rsidRPr="008A4B99">
              <w:rPr>
                <w:rFonts w:ascii="Arial" w:hAnsi="Arial" w:cs="Arial"/>
              </w:rPr>
              <w:t>CI 7490 contador</w:t>
            </w:r>
            <w:proofErr w:type="gramEnd"/>
            <w:r w:rsidRPr="008A4B99">
              <w:rPr>
                <w:rFonts w:ascii="Arial" w:hAnsi="Arial" w:cs="Arial"/>
              </w:rPr>
              <w:t xml:space="preserve"> de década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CI7490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08</w:t>
            </w:r>
          </w:p>
        </w:tc>
        <w:tc>
          <w:tcPr>
            <w:tcW w:w="6379" w:type="dxa"/>
          </w:tcPr>
          <w:p w:rsidR="00194A72" w:rsidRPr="008A4B99" w:rsidRDefault="00194A72" w:rsidP="00574E8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  <w:lang w:val="en-US"/>
              </w:rPr>
            </w:pPr>
            <w:r w:rsidRPr="008A4B99">
              <w:rPr>
                <w:rFonts w:ascii="Arial" w:hAnsi="Arial" w:cs="Arial"/>
                <w:lang w:val="en-US"/>
              </w:rPr>
              <w:t xml:space="preserve">CI </w:t>
            </w:r>
            <w:r w:rsidR="00574E8C">
              <w:rPr>
                <w:rFonts w:ascii="Arial" w:hAnsi="Arial" w:cs="Arial"/>
                <w:lang w:val="en-US"/>
              </w:rPr>
              <w:t>4511</w:t>
            </w:r>
            <w:r w:rsidRPr="008A4B99">
              <w:rPr>
                <w:rFonts w:ascii="Arial" w:hAnsi="Arial" w:cs="Arial"/>
                <w:lang w:val="en-US"/>
              </w:rPr>
              <w:t xml:space="preserve"> driver display </w:t>
            </w:r>
            <w:proofErr w:type="spellStart"/>
            <w:r w:rsidRPr="008A4B99">
              <w:rPr>
                <w:rFonts w:ascii="Arial" w:hAnsi="Arial" w:cs="Arial"/>
                <w:lang w:val="en-US"/>
              </w:rPr>
              <w:t>sete</w:t>
            </w:r>
            <w:proofErr w:type="spellEnd"/>
            <w:r w:rsidRPr="008A4B99">
              <w:rPr>
                <w:rFonts w:ascii="Arial" w:hAnsi="Arial" w:cs="Arial"/>
                <w:lang w:val="en-US"/>
              </w:rPr>
              <w:t xml:space="preserve"> segment </w:t>
            </w:r>
            <w:proofErr w:type="spellStart"/>
            <w:r w:rsidRPr="008A4B99">
              <w:rPr>
                <w:rFonts w:ascii="Arial" w:hAnsi="Arial" w:cs="Arial"/>
                <w:lang w:val="en-US"/>
              </w:rPr>
              <w:t>anodo</w:t>
            </w:r>
            <w:proofErr w:type="spellEnd"/>
            <w:r w:rsidRPr="008A4B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A4B99">
              <w:rPr>
                <w:rFonts w:ascii="Arial" w:hAnsi="Arial" w:cs="Arial"/>
                <w:lang w:val="en-US"/>
              </w:rPr>
              <w:t>comum</w:t>
            </w:r>
            <w:proofErr w:type="spellEnd"/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CI</w:t>
            </w:r>
            <w:r w:rsidR="00574E8C">
              <w:rPr>
                <w:rFonts w:ascii="Arial" w:hAnsi="Arial" w:cs="Arial"/>
              </w:rPr>
              <w:t>4511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09</w:t>
            </w:r>
          </w:p>
        </w:tc>
        <w:tc>
          <w:tcPr>
            <w:tcW w:w="6379" w:type="dxa"/>
          </w:tcPr>
          <w:p w:rsidR="00224C48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 555 </w:t>
            </w:r>
          </w:p>
        </w:tc>
        <w:tc>
          <w:tcPr>
            <w:tcW w:w="1843" w:type="dxa"/>
          </w:tcPr>
          <w:p w:rsidR="00224C48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</w:t>
            </w:r>
          </w:p>
        </w:tc>
        <w:tc>
          <w:tcPr>
            <w:tcW w:w="709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Resistor 470 Ω ¼ W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RES470</w:t>
            </w:r>
          </w:p>
        </w:tc>
        <w:tc>
          <w:tcPr>
            <w:tcW w:w="709" w:type="dxa"/>
          </w:tcPr>
          <w:p w:rsidR="00194A72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</w:p>
        </w:tc>
        <w:tc>
          <w:tcPr>
            <w:tcW w:w="6379" w:type="dxa"/>
          </w:tcPr>
          <w:p w:rsidR="00224C48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 330</w:t>
            </w:r>
            <w:r w:rsidRPr="008A4B99">
              <w:rPr>
                <w:rFonts w:ascii="Arial" w:hAnsi="Arial" w:cs="Arial"/>
              </w:rPr>
              <w:t xml:space="preserve"> Ω ¼ W</w:t>
            </w:r>
          </w:p>
        </w:tc>
        <w:tc>
          <w:tcPr>
            <w:tcW w:w="1843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RES330</w:t>
            </w:r>
          </w:p>
        </w:tc>
        <w:tc>
          <w:tcPr>
            <w:tcW w:w="709" w:type="dxa"/>
          </w:tcPr>
          <w:p w:rsidR="00224C48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</w:p>
        </w:tc>
        <w:tc>
          <w:tcPr>
            <w:tcW w:w="6379" w:type="dxa"/>
          </w:tcPr>
          <w:p w:rsidR="00224C48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 1K</w:t>
            </w:r>
            <w:r w:rsidRPr="008A4B99">
              <w:rPr>
                <w:rFonts w:ascii="Arial" w:hAnsi="Arial" w:cs="Arial"/>
              </w:rPr>
              <w:t>Ω ¼ W</w:t>
            </w:r>
          </w:p>
        </w:tc>
        <w:tc>
          <w:tcPr>
            <w:tcW w:w="1843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RES1K</w:t>
            </w:r>
          </w:p>
        </w:tc>
        <w:tc>
          <w:tcPr>
            <w:tcW w:w="709" w:type="dxa"/>
          </w:tcPr>
          <w:p w:rsidR="00224C48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</w:t>
            </w:r>
          </w:p>
        </w:tc>
        <w:tc>
          <w:tcPr>
            <w:tcW w:w="6379" w:type="dxa"/>
          </w:tcPr>
          <w:p w:rsidR="00224C48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 68K</w:t>
            </w:r>
            <w:r w:rsidRPr="008A4B99">
              <w:rPr>
                <w:rFonts w:ascii="Arial" w:hAnsi="Arial" w:cs="Arial"/>
              </w:rPr>
              <w:t>Ω ¼ W</w:t>
            </w:r>
          </w:p>
        </w:tc>
        <w:tc>
          <w:tcPr>
            <w:tcW w:w="1843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RES68K</w:t>
            </w:r>
          </w:p>
        </w:tc>
        <w:tc>
          <w:tcPr>
            <w:tcW w:w="709" w:type="dxa"/>
          </w:tcPr>
          <w:p w:rsidR="00224C48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14</w:t>
            </w:r>
          </w:p>
        </w:tc>
        <w:tc>
          <w:tcPr>
            <w:tcW w:w="6379" w:type="dxa"/>
          </w:tcPr>
          <w:p w:rsidR="00224C48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Capacitor </w:t>
            </w:r>
            <w:proofErr w:type="gramStart"/>
            <w:r>
              <w:rPr>
                <w:rFonts w:ascii="Arial" w:hAnsi="Arial" w:cs="Arial"/>
              </w:rPr>
              <w:t>10uF</w:t>
            </w:r>
            <w:proofErr w:type="gramEnd"/>
            <w:r>
              <w:rPr>
                <w:rFonts w:ascii="Arial" w:hAnsi="Arial" w:cs="Arial"/>
              </w:rPr>
              <w:t>/16V</w:t>
            </w:r>
          </w:p>
        </w:tc>
        <w:tc>
          <w:tcPr>
            <w:tcW w:w="1843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CAP10u</w:t>
            </w:r>
            <w:proofErr w:type="gramEnd"/>
          </w:p>
        </w:tc>
        <w:tc>
          <w:tcPr>
            <w:tcW w:w="709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24C48" w:rsidTr="00452D78">
        <w:tc>
          <w:tcPr>
            <w:tcW w:w="709" w:type="dxa"/>
          </w:tcPr>
          <w:p w:rsidR="00224C48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</w:t>
            </w:r>
          </w:p>
        </w:tc>
        <w:tc>
          <w:tcPr>
            <w:tcW w:w="6379" w:type="dxa"/>
          </w:tcPr>
          <w:p w:rsidR="00224C48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LED </w:t>
            </w:r>
            <w:proofErr w:type="spellStart"/>
            <w:r>
              <w:rPr>
                <w:rFonts w:ascii="Arial" w:hAnsi="Arial" w:cs="Arial"/>
              </w:rPr>
              <w:t>Vermelhor</w:t>
            </w:r>
            <w:proofErr w:type="spellEnd"/>
          </w:p>
        </w:tc>
        <w:tc>
          <w:tcPr>
            <w:tcW w:w="1843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</w:p>
        </w:tc>
        <w:tc>
          <w:tcPr>
            <w:tcW w:w="709" w:type="dxa"/>
          </w:tcPr>
          <w:p w:rsidR="00224C48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16</w:t>
            </w:r>
          </w:p>
        </w:tc>
        <w:tc>
          <w:tcPr>
            <w:tcW w:w="6379" w:type="dxa"/>
          </w:tcPr>
          <w:p w:rsidR="00194A72" w:rsidRPr="008A4B99" w:rsidRDefault="00224C48" w:rsidP="00224C4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  <w:r>
              <w:rPr>
                <w:rFonts w:ascii="Arial" w:hAnsi="Arial" w:cs="Arial"/>
              </w:rPr>
              <w:t xml:space="preserve"> segmentos Catodo C</w:t>
            </w:r>
            <w:r w:rsidR="00194A72" w:rsidRPr="008A4B99">
              <w:rPr>
                <w:rFonts w:ascii="Arial" w:hAnsi="Arial" w:cs="Arial"/>
              </w:rPr>
              <w:t>omum</w:t>
            </w:r>
          </w:p>
        </w:tc>
        <w:tc>
          <w:tcPr>
            <w:tcW w:w="1843" w:type="dxa"/>
          </w:tcPr>
          <w:p w:rsidR="00194A72" w:rsidRPr="008A4B99" w:rsidRDefault="00224C48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DISPLAYC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224C4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17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Jumper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JUMPER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-----</w:t>
            </w:r>
          </w:p>
        </w:tc>
      </w:tr>
    </w:tbl>
    <w:p w:rsidR="00523685" w:rsidRPr="00194A72" w:rsidRDefault="00523685" w:rsidP="00194A72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896165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  </w:t>
      </w:r>
      <w:r w:rsidRPr="00896165">
        <w:rPr>
          <w:rFonts w:ascii="Tahoma" w:hAnsi="Tahoma" w:cs="Tahoma"/>
        </w:rPr>
        <w:t>Os contadores são circuitos lógicos sequencia</w:t>
      </w:r>
      <w:r>
        <w:rPr>
          <w:rFonts w:ascii="Tahoma" w:hAnsi="Tahoma" w:cs="Tahoma"/>
        </w:rPr>
        <w:t>i</w:t>
      </w:r>
      <w:r w:rsidRPr="00896165">
        <w:rPr>
          <w:rFonts w:ascii="Tahoma" w:hAnsi="Tahoma" w:cs="Tahoma"/>
        </w:rPr>
        <w:t>s porque a temporização é obviamente importante e porque eles necessitam de uma característica de memória. Os contadores digitais têm as seguintes características importantes: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Número máximo de contagem (módulo contador);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Contagem crescente ou decrescente;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Operação assíncrona síncrona;</w:t>
      </w:r>
    </w:p>
    <w:p w:rsidR="00896165" w:rsidRDefault="00896165" w:rsidP="00896165">
      <w:pPr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ab/>
        <w:t>- Func</w:t>
      </w:r>
      <w:r>
        <w:rPr>
          <w:rFonts w:ascii="Tahoma" w:hAnsi="Tahoma" w:cs="Tahoma"/>
        </w:rPr>
        <w:t>ionamento livre ou auto parada.</w:t>
      </w:r>
    </w:p>
    <w:p w:rsidR="00896165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896165">
        <w:rPr>
          <w:rFonts w:ascii="Tahoma" w:hAnsi="Tahoma" w:cs="Tahoma"/>
        </w:rPr>
        <w:t xml:space="preserve">Os contadores digitais contarão apenas em binário. Um contador digital que contaria desde 0000 (0) até 1111 (15) é chamado de contador de </w:t>
      </w:r>
      <w:proofErr w:type="gramStart"/>
      <w:r w:rsidRPr="00896165">
        <w:rPr>
          <w:rFonts w:ascii="Tahoma" w:hAnsi="Tahoma" w:cs="Tahoma"/>
        </w:rPr>
        <w:t>módulo</w:t>
      </w:r>
      <w:r>
        <w:rPr>
          <w:rFonts w:ascii="Tahoma" w:hAnsi="Tahoma" w:cs="Tahoma"/>
        </w:rPr>
        <w:t xml:space="preserve"> </w:t>
      </w:r>
      <w:r w:rsidRPr="00896165">
        <w:rPr>
          <w:rFonts w:ascii="Tahoma" w:hAnsi="Tahoma" w:cs="Tahoma"/>
        </w:rPr>
        <w:t>16</w:t>
      </w:r>
      <w:proofErr w:type="gramEnd"/>
      <w:r w:rsidRPr="00896165">
        <w:rPr>
          <w:rFonts w:ascii="Tahoma" w:hAnsi="Tahoma" w:cs="Tahoma"/>
        </w:rPr>
        <w:t>.</w:t>
      </w:r>
    </w:p>
    <w:p w:rsidR="00684A69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896165">
        <w:rPr>
          <w:rFonts w:ascii="Tahoma" w:hAnsi="Tahoma" w:cs="Tahoma"/>
        </w:rPr>
        <w:t>Módulo de um contador é o número máximo de contagem que ele completa.</w:t>
      </w:r>
      <w:r>
        <w:rPr>
          <w:rFonts w:ascii="Tahoma" w:hAnsi="Tahoma" w:cs="Tahoma"/>
        </w:rPr>
        <w:t xml:space="preserve"> Um contador de </w:t>
      </w:r>
      <w:proofErr w:type="gramStart"/>
      <w:r>
        <w:rPr>
          <w:rFonts w:ascii="Tahoma" w:hAnsi="Tahoma" w:cs="Tahoma"/>
        </w:rPr>
        <w:t xml:space="preserve">módulo </w:t>
      </w:r>
      <w:r w:rsidRPr="00896165">
        <w:rPr>
          <w:rFonts w:ascii="Tahoma" w:hAnsi="Tahoma" w:cs="Tahoma"/>
        </w:rPr>
        <w:t>10</w:t>
      </w:r>
      <w:proofErr w:type="gramEnd"/>
      <w:r w:rsidRPr="00896165">
        <w:rPr>
          <w:rFonts w:ascii="Tahoma" w:hAnsi="Tahoma" w:cs="Tahoma"/>
        </w:rPr>
        <w:t xml:space="preserve"> é o CI 7490</w:t>
      </w:r>
      <w:r>
        <w:rPr>
          <w:rFonts w:ascii="Tahoma" w:hAnsi="Tahoma" w:cs="Tahoma"/>
        </w:rPr>
        <w:t>.</w:t>
      </w:r>
    </w:p>
    <w:p w:rsidR="00896165" w:rsidRDefault="00896165" w:rsidP="00896165">
      <w:pPr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 xml:space="preserve">      </w:t>
      </w:r>
      <w:r w:rsidRPr="00896165">
        <w:rPr>
          <w:rFonts w:ascii="Tahoma" w:hAnsi="Tahoma" w:cs="Tahoma"/>
        </w:rPr>
        <w:t xml:space="preserve">Grandes partes do mistério que envolve os computadores e outros circuitos digitais provêm da linguagem não familiar dos circuitos digitais. Os dispositivos digitais podem processar somente os bits </w:t>
      </w:r>
      <w:proofErr w:type="gramStart"/>
      <w:r w:rsidRPr="00896165">
        <w:rPr>
          <w:rFonts w:ascii="Tahoma" w:hAnsi="Tahoma" w:cs="Tahoma"/>
        </w:rPr>
        <w:t>0</w:t>
      </w:r>
      <w:proofErr w:type="gramEnd"/>
      <w:r w:rsidRPr="00896165">
        <w:rPr>
          <w:rFonts w:ascii="Tahoma" w:hAnsi="Tahoma" w:cs="Tahoma"/>
        </w:rPr>
        <w:t xml:space="preserve"> e 1. No entanto, é difícil o homem entender a longa série de </w:t>
      </w:r>
      <w:proofErr w:type="gramStart"/>
      <w:r w:rsidRPr="00896165">
        <w:rPr>
          <w:rFonts w:ascii="Tahoma" w:hAnsi="Tahoma" w:cs="Tahoma"/>
        </w:rPr>
        <w:t>0</w:t>
      </w:r>
      <w:proofErr w:type="gramEnd"/>
      <w:r w:rsidRPr="00896165">
        <w:rPr>
          <w:rFonts w:ascii="Tahoma" w:hAnsi="Tahoma" w:cs="Tahoma"/>
        </w:rPr>
        <w:t xml:space="preserve"> e 1 , por esta razão, os conversores  de códigos são necessários para converter  a linguagem do homem para a lin</w:t>
      </w:r>
      <w:r>
        <w:rPr>
          <w:rFonts w:ascii="Tahoma" w:hAnsi="Tahoma" w:cs="Tahoma"/>
        </w:rPr>
        <w:t xml:space="preserve">guagem de </w:t>
      </w:r>
      <w:r>
        <w:rPr>
          <w:rFonts w:ascii="Tahoma" w:hAnsi="Tahoma" w:cs="Tahoma"/>
        </w:rPr>
        <w:lastRenderedPageBreak/>
        <w:t xml:space="preserve">máquina e vice-versa. </w:t>
      </w:r>
      <w:r w:rsidRPr="00896165">
        <w:rPr>
          <w:rFonts w:ascii="Tahoma" w:hAnsi="Tahoma" w:cs="Tahoma"/>
        </w:rPr>
        <w:t>Consideramos um diagrama em bloco abaixo de uma calculadora manual:</w:t>
      </w:r>
    </w:p>
    <w:p w:rsidR="00896165" w:rsidRPr="00896165" w:rsidRDefault="00896165" w:rsidP="005360DD">
      <w:pPr>
        <w:jc w:val="center"/>
        <w:rPr>
          <w:rFonts w:ascii="Tahoma" w:hAnsi="Tahoma" w:cs="Tahoma"/>
        </w:rPr>
      </w:pPr>
      <w:r>
        <w:rPr>
          <w:noProof/>
          <w:lang w:eastAsia="pt-BR"/>
        </w:rPr>
        <w:drawing>
          <wp:inline distT="0" distB="0" distL="0" distR="0">
            <wp:extent cx="4415051" cy="948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1" cy="9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A8" w:rsidRDefault="004F3FA8" w:rsidP="004F3FA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F3FA8">
        <w:rPr>
          <w:rFonts w:ascii="Tahoma" w:hAnsi="Tahoma" w:cs="Tahoma"/>
        </w:rPr>
        <w:t>O dispositivo de entrada (ger</w:t>
      </w:r>
      <w:r>
        <w:rPr>
          <w:rFonts w:ascii="Tahoma" w:hAnsi="Tahoma" w:cs="Tahoma"/>
        </w:rPr>
        <w:t>ador de sinal) é o teclado</w:t>
      </w:r>
      <w:r w:rsidRPr="004F3FA8">
        <w:rPr>
          <w:rFonts w:ascii="Tahoma" w:hAnsi="Tahoma" w:cs="Tahoma"/>
        </w:rPr>
        <w:t>. Entre o teclado e a CPU (Unidade Lógica de Processamento) está o codificador para codificar (traduzir) o número dec</w:t>
      </w:r>
      <w:r>
        <w:rPr>
          <w:rFonts w:ascii="Tahoma" w:hAnsi="Tahoma" w:cs="Tahoma"/>
        </w:rPr>
        <w:t xml:space="preserve">imal impresso no teclado em um </w:t>
      </w:r>
      <w:r w:rsidRPr="004F3FA8">
        <w:rPr>
          <w:rFonts w:ascii="Tahoma" w:hAnsi="Tahoma" w:cs="Tahoma"/>
        </w:rPr>
        <w:t>código para que a CPU entenda. A CPU executa a operação em binário e expele um código binário. O decodificador decodifica (traduz) este código binário em um código especial que ilumina os segmentos corretos do Display indicando o valor em decimal para que o homem v</w:t>
      </w:r>
      <w:r>
        <w:rPr>
          <w:rFonts w:ascii="Tahoma" w:hAnsi="Tahoma" w:cs="Tahoma"/>
        </w:rPr>
        <w:t xml:space="preserve">isualize e entenda rapidamente. </w:t>
      </w:r>
      <w:r w:rsidRPr="004F3FA8">
        <w:rPr>
          <w:rFonts w:ascii="Tahoma" w:hAnsi="Tahoma" w:cs="Tahoma"/>
        </w:rPr>
        <w:t>Um de</w:t>
      </w:r>
      <w:r>
        <w:rPr>
          <w:rFonts w:ascii="Tahoma" w:hAnsi="Tahoma" w:cs="Tahoma"/>
        </w:rPr>
        <w:t xml:space="preserve">codificador de </w:t>
      </w:r>
      <w:proofErr w:type="gramStart"/>
      <w:r>
        <w:rPr>
          <w:rFonts w:ascii="Tahoma" w:hAnsi="Tahoma" w:cs="Tahoma"/>
        </w:rPr>
        <w:t>7</w:t>
      </w:r>
      <w:proofErr w:type="gramEnd"/>
      <w:r>
        <w:rPr>
          <w:rFonts w:ascii="Tahoma" w:hAnsi="Tahoma" w:cs="Tahoma"/>
        </w:rPr>
        <w:t xml:space="preserve"> segmentos é o CI 7447.</w:t>
      </w:r>
    </w:p>
    <w:p w:rsidR="004F3FA8" w:rsidRDefault="004F3FA8" w:rsidP="004F3FA8">
      <w:pPr>
        <w:jc w:val="both"/>
        <w:rPr>
          <w:rFonts w:ascii="Tahoma" w:hAnsi="Tahoma" w:cs="Tahoma"/>
        </w:rPr>
      </w:pPr>
    </w:p>
    <w:p w:rsidR="004F3FA8" w:rsidRPr="004F3FA8" w:rsidRDefault="00A4508C" w:rsidP="004F3FA8">
      <w:pPr>
        <w:jc w:val="both"/>
        <w:rPr>
          <w:rFonts w:ascii="Tahoma" w:hAnsi="Tahoma" w:cs="Tahoma"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style="position:absolute;left:0;text-align:left;margin-left:16.15pt;margin-top:60.6pt;width:168.55pt;height:19.45pt;z-index:25166438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eE2RMtAgAAVA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 w:rsidR="005360DD" w:rsidRPr="006A3B3B" w:rsidRDefault="005360DD" w:rsidP="005360DD">
                  <w:pPr>
                    <w:jc w:val="center"/>
                    <w:rPr>
                      <w:sz w:val="20"/>
                    </w:rPr>
                  </w:pPr>
                  <w:r w:rsidRPr="006A3B3B">
                    <w:rPr>
                      <w:sz w:val="20"/>
                    </w:rPr>
                    <w:t>DISPLAY DRIVER 4511</w:t>
                  </w:r>
                </w:p>
              </w:txbxContent>
            </v:textbox>
          </v:shape>
        </w:pict>
      </w:r>
      <w:r w:rsidR="004F3FA8" w:rsidRPr="008A4B99"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629702" cy="3964674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71" cy="397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30" w:rsidRPr="00A072E7" w:rsidRDefault="00E07CFF" w:rsidP="00896165">
      <w:pPr>
        <w:jc w:val="both"/>
        <w:rPr>
          <w:rFonts w:ascii="Tahoma" w:hAnsi="Tahoma" w:cs="Tahoma"/>
        </w:rPr>
      </w:pPr>
      <w:r w:rsidRPr="00F42DDA">
        <w:rPr>
          <w:rFonts w:ascii="Arial" w:hAnsi="Arial" w:cs="Arial"/>
          <w:color w:val="000000"/>
          <w:szCs w:val="22"/>
        </w:rPr>
        <w:t xml:space="preserve">   </w:t>
      </w:r>
      <w:r w:rsidR="00267486">
        <w:rPr>
          <w:rFonts w:ascii="Arial" w:hAnsi="Arial" w:cs="Arial"/>
          <w:color w:val="000000"/>
          <w:szCs w:val="22"/>
        </w:rPr>
        <w:t xml:space="preserve">                       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F05D04" w:rsidRDefault="00F05D04" w:rsidP="00224C4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F05D04">
        <w:rPr>
          <w:rFonts w:ascii="Tahoma" w:hAnsi="Tahoma" w:cs="Tahoma"/>
          <w:b/>
        </w:rPr>
        <w:t xml:space="preserve">PROCEDIMENTOS E </w:t>
      </w:r>
      <w:r>
        <w:rPr>
          <w:rFonts w:ascii="Tahoma" w:hAnsi="Tahoma" w:cs="Tahoma"/>
          <w:b/>
        </w:rPr>
        <w:t>MONTAGEM DE CIRCUITO</w:t>
      </w:r>
      <w:r w:rsidR="00670469" w:rsidRPr="00267486">
        <w:rPr>
          <w:rFonts w:ascii="Tahoma" w:hAnsi="Tahoma" w:cs="Tahoma"/>
          <w:b/>
        </w:rPr>
        <w:t>:</w:t>
      </w: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05D04" w:rsidRDefault="00F05D04" w:rsidP="00F05D04">
      <w:pPr>
        <w:pStyle w:val="PargrafodaLista"/>
        <w:tabs>
          <w:tab w:val="left" w:pos="0"/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 </w:t>
      </w:r>
      <w:r w:rsidRPr="008A4B99">
        <w:rPr>
          <w:rFonts w:ascii="Arial" w:hAnsi="Arial" w:cs="Arial"/>
        </w:rPr>
        <w:t xml:space="preserve">Montar o circuito digital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pr</w:t>
      </w:r>
      <w:r w:rsidRPr="008A4B99">
        <w:rPr>
          <w:rFonts w:ascii="Arial" w:hAnsi="Arial" w:cs="Arial"/>
        </w:rPr>
        <w:t>otoboard</w:t>
      </w:r>
      <w:proofErr w:type="spellEnd"/>
      <w:r w:rsidRPr="008A4B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 a imagem abaixo:</w:t>
      </w:r>
    </w:p>
    <w:p w:rsidR="00F05D04" w:rsidRPr="008A4B99" w:rsidRDefault="00F05D04" w:rsidP="00F05D04">
      <w:pPr>
        <w:pStyle w:val="PargrafodaLista"/>
        <w:tabs>
          <w:tab w:val="left" w:pos="0"/>
          <w:tab w:val="left" w:pos="284"/>
        </w:tabs>
        <w:ind w:left="284" w:right="-42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 D</w:t>
      </w:r>
      <w:r w:rsidRPr="008A4B99">
        <w:rPr>
          <w:rFonts w:ascii="Arial" w:hAnsi="Arial" w:cs="Arial"/>
        </w:rPr>
        <w:t>esenvolver a an</w:t>
      </w:r>
      <w:r>
        <w:rPr>
          <w:rFonts w:ascii="Arial" w:hAnsi="Arial" w:cs="Arial"/>
        </w:rPr>
        <w:t>á</w:t>
      </w:r>
      <w:r w:rsidRPr="008A4B99">
        <w:rPr>
          <w:rFonts w:ascii="Arial" w:hAnsi="Arial" w:cs="Arial"/>
        </w:rPr>
        <w:t>lise do funcionamento do circuito contador, utilizando o osciloscópio.</w:t>
      </w:r>
    </w:p>
    <w:p w:rsidR="00F05D04" w:rsidRPr="008A4B99" w:rsidRDefault="00F05D04" w:rsidP="00F05D04">
      <w:pPr>
        <w:tabs>
          <w:tab w:val="left" w:pos="0"/>
          <w:tab w:val="left" w:pos="284"/>
        </w:tabs>
        <w:ind w:right="-428"/>
        <w:jc w:val="both"/>
        <w:rPr>
          <w:rFonts w:ascii="Arial" w:hAnsi="Arial" w:cs="Arial"/>
          <w:b/>
        </w:rPr>
      </w:pPr>
      <w:r w:rsidRPr="008A4B9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3. </w:t>
      </w:r>
      <w:r w:rsidRPr="008A4B99">
        <w:rPr>
          <w:rFonts w:ascii="Arial" w:hAnsi="Arial" w:cs="Arial"/>
        </w:rPr>
        <w:t xml:space="preserve">Observar os terminais do circuito integrado (CI) e polarização do display (A e </w:t>
      </w:r>
      <w:r>
        <w:rPr>
          <w:rFonts w:ascii="Arial" w:hAnsi="Arial" w:cs="Arial"/>
        </w:rPr>
        <w:t xml:space="preserve">      </w:t>
      </w:r>
      <w:r w:rsidRPr="008A4B99">
        <w:rPr>
          <w:rFonts w:ascii="Arial" w:hAnsi="Arial" w:cs="Arial"/>
        </w:rPr>
        <w:t>K).</w:t>
      </w:r>
    </w:p>
    <w:p w:rsidR="00F05D04" w:rsidRPr="008A4B99" w:rsidRDefault="00F05D04" w:rsidP="00F05D04">
      <w:pPr>
        <w:tabs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8A4B99">
        <w:rPr>
          <w:rFonts w:ascii="Arial" w:hAnsi="Arial" w:cs="Arial"/>
        </w:rPr>
        <w:t xml:space="preserve">Ligar a fonte de alimentação e regular para </w:t>
      </w:r>
      <w:proofErr w:type="gramStart"/>
      <w:r w:rsidRPr="008A4B99">
        <w:rPr>
          <w:rFonts w:ascii="Arial" w:hAnsi="Arial" w:cs="Arial"/>
        </w:rPr>
        <w:t>5</w:t>
      </w:r>
      <w:proofErr w:type="gramEnd"/>
      <w:r w:rsidRPr="008A4B99">
        <w:rPr>
          <w:rFonts w:ascii="Arial" w:hAnsi="Arial" w:cs="Arial"/>
        </w:rPr>
        <w:t xml:space="preserve"> VCC e corrente de curto circuito para 0,3 A.</w:t>
      </w:r>
    </w:p>
    <w:p w:rsidR="00F05D04" w:rsidRPr="008A4B99" w:rsidRDefault="00F05D04" w:rsidP="00F05D04">
      <w:pPr>
        <w:tabs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8A4B99">
        <w:rPr>
          <w:rFonts w:ascii="Arial" w:hAnsi="Arial" w:cs="Arial"/>
        </w:rPr>
        <w:t xml:space="preserve">Aplicar o sinal da saída TTL </w:t>
      </w:r>
      <w:proofErr w:type="gramStart"/>
      <w:r w:rsidRPr="008A4B99">
        <w:rPr>
          <w:rFonts w:ascii="Arial" w:hAnsi="Arial" w:cs="Arial"/>
        </w:rPr>
        <w:t>5</w:t>
      </w:r>
      <w:proofErr w:type="gramEnd"/>
      <w:r w:rsidRPr="008A4B99">
        <w:rPr>
          <w:rFonts w:ascii="Arial" w:hAnsi="Arial" w:cs="Arial"/>
        </w:rPr>
        <w:t xml:space="preserve"> VCC do gerador de sinais, variar a frequência de 1 a 10 Hz.</w:t>
      </w:r>
    </w:p>
    <w:p w:rsidR="00F05D04" w:rsidRPr="008A4B99" w:rsidRDefault="00F05D04" w:rsidP="00F05D04">
      <w:pPr>
        <w:tabs>
          <w:tab w:val="left" w:pos="270"/>
        </w:tabs>
        <w:ind w:right="-428"/>
        <w:jc w:val="both"/>
        <w:rPr>
          <w:rFonts w:ascii="Arial" w:hAnsi="Arial" w:cs="Arial"/>
        </w:rPr>
      </w:pPr>
      <w:r w:rsidRPr="008A4B9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6. </w:t>
      </w:r>
      <w:r w:rsidRPr="008A4B99">
        <w:rPr>
          <w:rFonts w:ascii="Arial" w:hAnsi="Arial" w:cs="Arial"/>
        </w:rPr>
        <w:t>Considerar nível lógico 1 = +VCC e, nivelo lógico 0 = - VCC.</w:t>
      </w:r>
    </w:p>
    <w:p w:rsidR="00547D0B" w:rsidRPr="00267486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254005" w:rsidRDefault="00254005" w:rsidP="00471BCE">
      <w:pPr>
        <w:rPr>
          <w:rFonts w:ascii="Arial" w:hAnsi="Arial" w:cs="Arial"/>
          <w:noProof/>
          <w:szCs w:val="22"/>
          <w:lang w:eastAsia="pt-BR"/>
        </w:rPr>
      </w:pPr>
    </w:p>
    <w:p w:rsidR="00254005" w:rsidRDefault="00254005" w:rsidP="00471BCE">
      <w:pPr>
        <w:rPr>
          <w:rFonts w:ascii="Arial" w:hAnsi="Arial" w:cs="Arial"/>
          <w:noProof/>
          <w:szCs w:val="22"/>
          <w:lang w:eastAsia="pt-BR"/>
        </w:rPr>
      </w:pPr>
    </w:p>
    <w:p w:rsidR="00F05D04" w:rsidRDefault="00F36A0A" w:rsidP="00254005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pt-BR"/>
        </w:rPr>
        <w:drawing>
          <wp:inline distT="0" distB="0" distL="0" distR="0">
            <wp:extent cx="5665421" cy="3538331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" t="13984" r="9985" b="12665"/>
                    <a:stretch/>
                  </pic:blipFill>
                  <pic:spPr bwMode="auto">
                    <a:xfrm>
                      <a:off x="0" y="0"/>
                      <a:ext cx="5673732" cy="35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36A0A" w:rsidRDefault="00F36A0A" w:rsidP="00471BCE">
      <w:pPr>
        <w:rPr>
          <w:rFonts w:ascii="Arial" w:hAnsi="Arial" w:cs="Arial"/>
          <w:szCs w:val="22"/>
        </w:rPr>
      </w:pPr>
    </w:p>
    <w:p w:rsidR="00471BCE" w:rsidRDefault="00F05D04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  <w:r w:rsidRPr="0008777D">
        <w:rPr>
          <w:rFonts w:ascii="Arial" w:hAnsi="Arial" w:cs="Arial"/>
        </w:rPr>
        <w:t>Ao final desta atividade</w:t>
      </w:r>
      <w:r>
        <w:rPr>
          <w:rFonts w:ascii="Arial" w:hAnsi="Arial" w:cs="Arial"/>
        </w:rPr>
        <w:t>, o aluno será capaz de compreender a teoria com a prática realizada, verificando experimentalmente a aplicação de circuitos contadores desde sua estrutura básica até a montagem do mesmo.</w:t>
      </w: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C228B5" w:rsidRDefault="00F05D04" w:rsidP="00C228B5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A2E7C" w:rsidRPr="00C228B5" w:rsidRDefault="002A2E7C" w:rsidP="00C228B5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C228B5">
        <w:rPr>
          <w:rFonts w:ascii="Arial" w:hAnsi="Arial" w:cs="Arial"/>
          <w:bCs/>
          <w:sz w:val="20"/>
          <w:szCs w:val="20"/>
          <w:lang w:eastAsia="pt-BR"/>
        </w:rPr>
        <w:t>Apostila: CENTRO EDUCACIONAL FUCAPI – CEEF</w:t>
      </w:r>
    </w:p>
    <w:p w:rsidR="002A2E7C" w:rsidRDefault="002A2E7C" w:rsidP="002A2E7C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      CURSO TÉCNICO – ELETRÔNICO</w:t>
      </w:r>
    </w:p>
    <w:p w:rsidR="00C228B5" w:rsidRDefault="002A2E7C" w:rsidP="002A2E7C">
      <w:pPr>
        <w:ind w:left="36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APOSTILA – ELETRÔNICA DIGITAL I</w:t>
      </w:r>
    </w:p>
    <w:p w:rsidR="002A2E7C" w:rsidRPr="00C228B5" w:rsidRDefault="002A2E7C" w:rsidP="00C228B5">
      <w:pPr>
        <w:pStyle w:val="PargrafodaLista"/>
        <w:numPr>
          <w:ilvl w:val="0"/>
          <w:numId w:val="16"/>
        </w:numPr>
        <w:rPr>
          <w:rFonts w:ascii="Arial" w:hAnsi="Arial" w:cs="Arial"/>
          <w:lang w:eastAsia="pt-BR"/>
        </w:rPr>
      </w:pPr>
      <w:r w:rsidRPr="00C228B5">
        <w:rPr>
          <w:rFonts w:ascii="Arial" w:hAnsi="Arial" w:cs="Arial"/>
          <w:lang w:eastAsia="pt-BR"/>
        </w:rPr>
        <w:t>Livro: IDOETA, Ivan; CAPUANO, Francisco G.</w:t>
      </w:r>
    </w:p>
    <w:p w:rsidR="00C228B5" w:rsidRDefault="002A2E7C" w:rsidP="00C228B5">
      <w:pPr>
        <w:ind w:left="36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Elementos de Eletrônica Digital, 40. Ed. São Paulo: Érica, 2008.</w:t>
      </w:r>
    </w:p>
    <w:p w:rsidR="002A2E7C" w:rsidRPr="00C228B5" w:rsidRDefault="002A2E7C" w:rsidP="00C228B5">
      <w:pPr>
        <w:pStyle w:val="PargrafodaLista"/>
        <w:numPr>
          <w:ilvl w:val="0"/>
          <w:numId w:val="16"/>
        </w:numPr>
        <w:rPr>
          <w:rFonts w:ascii="Arial" w:hAnsi="Arial" w:cs="Arial"/>
          <w:szCs w:val="22"/>
        </w:rPr>
      </w:pPr>
      <w:r w:rsidRPr="00C228B5">
        <w:rPr>
          <w:rFonts w:ascii="Arial" w:hAnsi="Arial" w:cs="Arial"/>
          <w:lang w:eastAsia="pt-BR"/>
        </w:rPr>
        <w:t xml:space="preserve">Livro: </w:t>
      </w:r>
      <w:r w:rsidRPr="00C228B5">
        <w:rPr>
          <w:rFonts w:ascii="Arial" w:hAnsi="Arial" w:cs="Arial"/>
          <w:szCs w:val="22"/>
        </w:rPr>
        <w:t>Circuitos digitais / Antônio Carlos de Lourenço.</w:t>
      </w:r>
    </w:p>
    <w:p w:rsidR="002A2E7C" w:rsidRPr="00C54A17" w:rsidRDefault="002A2E7C" w:rsidP="002A2E7C">
      <w:pPr>
        <w:ind w:left="708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São Paulo: Érica 1996. – (Coleção Estude e Use. Série Eletrônica             Digital).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D234A" w:rsidRDefault="004D234A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5B58C0" w:rsidRDefault="005B58C0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5B58C0" w:rsidRDefault="005B58C0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D234A" w:rsidRDefault="004D234A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6825F8" w:rsidRDefault="006825F8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7</w:t>
      </w:r>
      <w:r w:rsidRPr="001537F0">
        <w:rPr>
          <w:rFonts w:ascii="Tahoma" w:hAnsi="Tahoma" w:cs="Tahoma"/>
          <w:b/>
        </w:rPr>
        <w:t>. ANEXOS:</w:t>
      </w:r>
    </w:p>
    <w:p w:rsidR="00F36A0A" w:rsidRDefault="00F36A0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36A0A" w:rsidRDefault="00F36A0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36A0A" w:rsidRDefault="00F36A0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A4508C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pict>
          <v:shape id="_x0000_s1035" type="#_x0000_t202" style="position:absolute;left:0;text-align:left;margin-left:186.3pt;margin-top:8.2pt;width:54.85pt;height:26.3pt;z-index:251663360" strokecolor="white [3212]">
            <v:textbox>
              <w:txbxContent>
                <w:p w:rsidR="006825F8" w:rsidRDefault="007A641B" w:rsidP="006825F8">
                  <w:r>
                    <w:t>7447</w:t>
                  </w:r>
                </w:p>
              </w:txbxContent>
            </v:textbox>
          </v:shape>
        </w:pict>
      </w:r>
    </w:p>
    <w:p w:rsidR="00F05D04" w:rsidRDefault="00A4508C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pict>
          <v:shape id="_x0000_s1034" type="#_x0000_t202" style="position:absolute;left:0;text-align:left;margin-left:43.3pt;margin-top:.7pt;width:54.85pt;height:26.3pt;z-index:251662336" strokecolor="white [3212]">
            <v:textbox>
              <w:txbxContent>
                <w:p w:rsidR="006825F8" w:rsidRDefault="004D234A" w:rsidP="006825F8">
                  <w:r>
                    <w:t>7490</w:t>
                  </w:r>
                </w:p>
              </w:txbxContent>
            </v:textbox>
          </v:shape>
        </w:pict>
      </w:r>
    </w:p>
    <w:p w:rsidR="005B58C0" w:rsidRDefault="005B58C0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A641B" w:rsidRDefault="004D234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1768807" cy="1528549"/>
            <wp:effectExtent l="19050" t="0" r="2843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9356" t="43146" r="51018" b="2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07" cy="152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41B">
        <w:rPr>
          <w:rFonts w:ascii="Tahoma" w:hAnsi="Tahoma" w:cs="Tahoma"/>
          <w:noProof/>
          <w:lang w:eastAsia="pt-BR"/>
        </w:rPr>
        <w:drawing>
          <wp:inline distT="0" distB="0" distL="0" distR="0">
            <wp:extent cx="1700568" cy="150125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983" t="62447" r="62482" b="10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68" cy="15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4A" w:rsidRPr="00547D0B" w:rsidRDefault="004D234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D234A" w:rsidRPr="00547D0B" w:rsidSect="00C24A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8C" w:rsidRDefault="00A4508C">
      <w:r>
        <w:separator/>
      </w:r>
    </w:p>
  </w:endnote>
  <w:endnote w:type="continuationSeparator" w:id="0">
    <w:p w:rsidR="00A4508C" w:rsidRDefault="00A4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ndelGothic BT">
    <w:altName w:val="Courier New"/>
    <w:charset w:val="00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B8E" w:rsidRDefault="00341B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096845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341B8E">
          <w:rPr>
            <w:noProof/>
          </w:rPr>
          <w:t>1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B8E" w:rsidRDefault="00341B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8C" w:rsidRDefault="00A4508C">
      <w:r>
        <w:separator/>
      </w:r>
    </w:p>
  </w:footnote>
  <w:footnote w:type="continuationSeparator" w:id="0">
    <w:p w:rsidR="00A4508C" w:rsidRDefault="00A45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B8E" w:rsidRDefault="00341B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 wp14:anchorId="56010664" wp14:editId="005F0B7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7C7B30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8E6883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</w:t>
          </w:r>
          <w:r w:rsidR="007C7B30">
            <w:rPr>
              <w:rFonts w:ascii="Arial" w:hAnsi="Arial" w:cs="Arial"/>
              <w:b/>
              <w:i/>
            </w:rPr>
            <w:t>ELETRONICA DIGITAL</w:t>
          </w:r>
          <w:r w:rsidR="003B3358" w:rsidRPr="00C24A09">
            <w:rPr>
              <w:rFonts w:ascii="Arial" w:hAnsi="Arial" w:cs="Arial"/>
              <w:b/>
              <w:i/>
            </w:rPr>
            <w:t xml:space="preserve"> – MÓDULO </w:t>
          </w:r>
          <w:r w:rsidR="00901731">
            <w:rPr>
              <w:rFonts w:ascii="Arial" w:hAnsi="Arial" w:cs="Arial"/>
              <w:b/>
              <w:i/>
            </w:rPr>
            <w:t>II</w:t>
          </w:r>
        </w:p>
        <w:p w:rsidR="003B3358" w:rsidRPr="00C24A09" w:rsidRDefault="00254005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CIRCUITOS DIGITAIS II</w:t>
          </w:r>
          <w:proofErr w:type="gramStart"/>
          <w:r>
            <w:rPr>
              <w:rFonts w:ascii="Arial" w:hAnsi="Arial" w:cs="Arial"/>
              <w:b/>
              <w:i/>
            </w:rPr>
            <w:t xml:space="preserve"> </w:t>
          </w:r>
          <w:r w:rsidR="003B3358" w:rsidRPr="00C24A09">
            <w:rPr>
              <w:rFonts w:ascii="Arial" w:hAnsi="Arial" w:cs="Arial"/>
              <w:b/>
              <w:i/>
            </w:rPr>
            <w:t xml:space="preserve"> </w:t>
          </w:r>
          <w:proofErr w:type="gramEnd"/>
          <w:r w:rsidR="003B3358" w:rsidRPr="00C24A09">
            <w:rPr>
              <w:rFonts w:ascii="Arial" w:hAnsi="Arial" w:cs="Arial"/>
              <w:b/>
              <w:i/>
            </w:rPr>
            <w:t xml:space="preserve">– </w:t>
          </w:r>
          <w:r w:rsidR="00901731">
            <w:rPr>
              <w:rFonts w:ascii="Arial" w:hAnsi="Arial" w:cs="Arial"/>
              <w:b/>
              <w:i/>
            </w:rPr>
            <w:t>CI</w:t>
          </w:r>
          <w:r>
            <w:rPr>
              <w:rFonts w:ascii="Arial" w:hAnsi="Arial" w:cs="Arial"/>
              <w:b/>
              <w:i/>
            </w:rPr>
            <w:t>RCUITOS SEQUÊNCIAIS – CONTADOR COM CIRCUITO DE CLOCK</w:t>
          </w:r>
        </w:p>
        <w:p w:rsidR="003B3358" w:rsidRDefault="003B3358" w:rsidP="00341B8E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341B8E">
            <w:rPr>
              <w:rFonts w:ascii="Arial" w:hAnsi="Arial" w:cs="Arial"/>
              <w:b/>
              <w:i/>
            </w:rPr>
            <w:t>6</w:t>
          </w:r>
          <w:bookmarkStart w:id="0" w:name="_GoBack"/>
          <w:bookmarkEnd w:id="0"/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3B3358" w:rsidRDefault="003B335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B8E" w:rsidRDefault="00341B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2C674A"/>
    <w:multiLevelType w:val="hybridMultilevel"/>
    <w:tmpl w:val="1EBEB23A"/>
    <w:lvl w:ilvl="0" w:tplc="F31AE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67F92"/>
    <w:rsid w:val="000869EB"/>
    <w:rsid w:val="00091A02"/>
    <w:rsid w:val="000940EC"/>
    <w:rsid w:val="00096845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11031D"/>
    <w:rsid w:val="00122043"/>
    <w:rsid w:val="00137ABD"/>
    <w:rsid w:val="0014746D"/>
    <w:rsid w:val="0016386C"/>
    <w:rsid w:val="00170032"/>
    <w:rsid w:val="00172BFB"/>
    <w:rsid w:val="0019047D"/>
    <w:rsid w:val="00191A22"/>
    <w:rsid w:val="00193D01"/>
    <w:rsid w:val="00194A72"/>
    <w:rsid w:val="00197FEE"/>
    <w:rsid w:val="001C3ECA"/>
    <w:rsid w:val="001C5F56"/>
    <w:rsid w:val="001C763E"/>
    <w:rsid w:val="001D5CC4"/>
    <w:rsid w:val="001F1CFF"/>
    <w:rsid w:val="002037C2"/>
    <w:rsid w:val="00204E55"/>
    <w:rsid w:val="002174B0"/>
    <w:rsid w:val="00224C48"/>
    <w:rsid w:val="002333B6"/>
    <w:rsid w:val="00242B42"/>
    <w:rsid w:val="00254005"/>
    <w:rsid w:val="00267486"/>
    <w:rsid w:val="002773B6"/>
    <w:rsid w:val="00283CDA"/>
    <w:rsid w:val="002942E7"/>
    <w:rsid w:val="002A2E7C"/>
    <w:rsid w:val="002B3DCB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7DFB"/>
    <w:rsid w:val="00341B8E"/>
    <w:rsid w:val="0034494E"/>
    <w:rsid w:val="00346073"/>
    <w:rsid w:val="00347350"/>
    <w:rsid w:val="00353D81"/>
    <w:rsid w:val="00363B06"/>
    <w:rsid w:val="00371CEE"/>
    <w:rsid w:val="00391EFE"/>
    <w:rsid w:val="003A4381"/>
    <w:rsid w:val="003B3358"/>
    <w:rsid w:val="003D0BAB"/>
    <w:rsid w:val="003D1530"/>
    <w:rsid w:val="003D518B"/>
    <w:rsid w:val="003E5842"/>
    <w:rsid w:val="003E72E9"/>
    <w:rsid w:val="003F2170"/>
    <w:rsid w:val="00405DEB"/>
    <w:rsid w:val="00421EAC"/>
    <w:rsid w:val="004457E2"/>
    <w:rsid w:val="004528C7"/>
    <w:rsid w:val="00452D78"/>
    <w:rsid w:val="00463CFE"/>
    <w:rsid w:val="004712DE"/>
    <w:rsid w:val="00471BCE"/>
    <w:rsid w:val="00485FEE"/>
    <w:rsid w:val="004C4C84"/>
    <w:rsid w:val="004D234A"/>
    <w:rsid w:val="004D683B"/>
    <w:rsid w:val="004F3FA8"/>
    <w:rsid w:val="00507B01"/>
    <w:rsid w:val="00510831"/>
    <w:rsid w:val="00511712"/>
    <w:rsid w:val="00512DCC"/>
    <w:rsid w:val="00521353"/>
    <w:rsid w:val="00523685"/>
    <w:rsid w:val="00532A40"/>
    <w:rsid w:val="00533651"/>
    <w:rsid w:val="005360DD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74E8C"/>
    <w:rsid w:val="0058758E"/>
    <w:rsid w:val="005A3535"/>
    <w:rsid w:val="005B086A"/>
    <w:rsid w:val="005B58C0"/>
    <w:rsid w:val="005B6F34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775C"/>
    <w:rsid w:val="006637D2"/>
    <w:rsid w:val="00670469"/>
    <w:rsid w:val="00682378"/>
    <w:rsid w:val="006825F8"/>
    <w:rsid w:val="00684A69"/>
    <w:rsid w:val="00693416"/>
    <w:rsid w:val="006942B1"/>
    <w:rsid w:val="006A078B"/>
    <w:rsid w:val="006A2344"/>
    <w:rsid w:val="006B2D7D"/>
    <w:rsid w:val="006C0FE2"/>
    <w:rsid w:val="006C27C5"/>
    <w:rsid w:val="006C734E"/>
    <w:rsid w:val="006D2251"/>
    <w:rsid w:val="006D5DC1"/>
    <w:rsid w:val="006D6EA6"/>
    <w:rsid w:val="006E080F"/>
    <w:rsid w:val="006F6314"/>
    <w:rsid w:val="007042B5"/>
    <w:rsid w:val="00710A66"/>
    <w:rsid w:val="00721F9C"/>
    <w:rsid w:val="007239F7"/>
    <w:rsid w:val="0072729F"/>
    <w:rsid w:val="00730894"/>
    <w:rsid w:val="007327E8"/>
    <w:rsid w:val="00735DAA"/>
    <w:rsid w:val="00737792"/>
    <w:rsid w:val="00752A28"/>
    <w:rsid w:val="00752D46"/>
    <w:rsid w:val="00771450"/>
    <w:rsid w:val="00780FBA"/>
    <w:rsid w:val="0078234C"/>
    <w:rsid w:val="00797456"/>
    <w:rsid w:val="007A641B"/>
    <w:rsid w:val="007B53D6"/>
    <w:rsid w:val="007C2897"/>
    <w:rsid w:val="007C7B30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2F00"/>
    <w:rsid w:val="00896165"/>
    <w:rsid w:val="0089740F"/>
    <w:rsid w:val="008A7AF4"/>
    <w:rsid w:val="008B0BF4"/>
    <w:rsid w:val="008B38BD"/>
    <w:rsid w:val="008B74CD"/>
    <w:rsid w:val="008B7955"/>
    <w:rsid w:val="008C2C9A"/>
    <w:rsid w:val="008C33BB"/>
    <w:rsid w:val="008C69FE"/>
    <w:rsid w:val="008D1123"/>
    <w:rsid w:val="008D32B7"/>
    <w:rsid w:val="008D58A7"/>
    <w:rsid w:val="008E53A6"/>
    <w:rsid w:val="008E67B1"/>
    <w:rsid w:val="008E6883"/>
    <w:rsid w:val="008F435D"/>
    <w:rsid w:val="008F5722"/>
    <w:rsid w:val="00901731"/>
    <w:rsid w:val="00902C1D"/>
    <w:rsid w:val="00906130"/>
    <w:rsid w:val="00911DF5"/>
    <w:rsid w:val="00936E05"/>
    <w:rsid w:val="0094083F"/>
    <w:rsid w:val="00944C38"/>
    <w:rsid w:val="00947CFA"/>
    <w:rsid w:val="00965D25"/>
    <w:rsid w:val="00987EA8"/>
    <w:rsid w:val="0099658B"/>
    <w:rsid w:val="009A1385"/>
    <w:rsid w:val="009A1520"/>
    <w:rsid w:val="009A2701"/>
    <w:rsid w:val="009A3CE0"/>
    <w:rsid w:val="009C7554"/>
    <w:rsid w:val="009C7C1F"/>
    <w:rsid w:val="009D56D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4508C"/>
    <w:rsid w:val="00A5749B"/>
    <w:rsid w:val="00A616C6"/>
    <w:rsid w:val="00A624B1"/>
    <w:rsid w:val="00A8431E"/>
    <w:rsid w:val="00A851C5"/>
    <w:rsid w:val="00A948B2"/>
    <w:rsid w:val="00A969CC"/>
    <w:rsid w:val="00AC7D39"/>
    <w:rsid w:val="00AD09D3"/>
    <w:rsid w:val="00AD405E"/>
    <w:rsid w:val="00AE3C90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518CC"/>
    <w:rsid w:val="00B550D1"/>
    <w:rsid w:val="00B603AF"/>
    <w:rsid w:val="00B75769"/>
    <w:rsid w:val="00B81533"/>
    <w:rsid w:val="00B81DB0"/>
    <w:rsid w:val="00B83DC1"/>
    <w:rsid w:val="00B91DBD"/>
    <w:rsid w:val="00BB5555"/>
    <w:rsid w:val="00BC03DC"/>
    <w:rsid w:val="00BC0F81"/>
    <w:rsid w:val="00BC47BB"/>
    <w:rsid w:val="00BC6A0D"/>
    <w:rsid w:val="00BE6C22"/>
    <w:rsid w:val="00C03861"/>
    <w:rsid w:val="00C1181C"/>
    <w:rsid w:val="00C15705"/>
    <w:rsid w:val="00C228B5"/>
    <w:rsid w:val="00C24A09"/>
    <w:rsid w:val="00C35476"/>
    <w:rsid w:val="00C43930"/>
    <w:rsid w:val="00C52F50"/>
    <w:rsid w:val="00C577BC"/>
    <w:rsid w:val="00C62924"/>
    <w:rsid w:val="00C7093C"/>
    <w:rsid w:val="00C8297B"/>
    <w:rsid w:val="00C84D9A"/>
    <w:rsid w:val="00C87BB6"/>
    <w:rsid w:val="00CA1BB2"/>
    <w:rsid w:val="00CA5F70"/>
    <w:rsid w:val="00CB31A6"/>
    <w:rsid w:val="00CC4F36"/>
    <w:rsid w:val="00CD70F7"/>
    <w:rsid w:val="00CD7197"/>
    <w:rsid w:val="00CE06A8"/>
    <w:rsid w:val="00CE1147"/>
    <w:rsid w:val="00CE256A"/>
    <w:rsid w:val="00CF4BE4"/>
    <w:rsid w:val="00D013BC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7BC0"/>
    <w:rsid w:val="00DA7DC0"/>
    <w:rsid w:val="00DC3E2B"/>
    <w:rsid w:val="00DD7D73"/>
    <w:rsid w:val="00DE4450"/>
    <w:rsid w:val="00DE6A63"/>
    <w:rsid w:val="00DE6EB1"/>
    <w:rsid w:val="00DF4CA3"/>
    <w:rsid w:val="00E05EA6"/>
    <w:rsid w:val="00E07CFF"/>
    <w:rsid w:val="00E13E3C"/>
    <w:rsid w:val="00E21F8E"/>
    <w:rsid w:val="00E2255B"/>
    <w:rsid w:val="00E2267C"/>
    <w:rsid w:val="00E2644A"/>
    <w:rsid w:val="00E33FC9"/>
    <w:rsid w:val="00E46377"/>
    <w:rsid w:val="00E5156E"/>
    <w:rsid w:val="00E51C71"/>
    <w:rsid w:val="00E55C5D"/>
    <w:rsid w:val="00E61E81"/>
    <w:rsid w:val="00E81693"/>
    <w:rsid w:val="00E825EF"/>
    <w:rsid w:val="00E87946"/>
    <w:rsid w:val="00E9154D"/>
    <w:rsid w:val="00E968D0"/>
    <w:rsid w:val="00E96A00"/>
    <w:rsid w:val="00EA2F3D"/>
    <w:rsid w:val="00EA5119"/>
    <w:rsid w:val="00EA7826"/>
    <w:rsid w:val="00ED49D2"/>
    <w:rsid w:val="00EE5FEA"/>
    <w:rsid w:val="00EF4661"/>
    <w:rsid w:val="00EF7271"/>
    <w:rsid w:val="00F00856"/>
    <w:rsid w:val="00F04C35"/>
    <w:rsid w:val="00F05D04"/>
    <w:rsid w:val="00F10FE4"/>
    <w:rsid w:val="00F13302"/>
    <w:rsid w:val="00F34107"/>
    <w:rsid w:val="00F36A0A"/>
    <w:rsid w:val="00F40F59"/>
    <w:rsid w:val="00F42048"/>
    <w:rsid w:val="00F45B88"/>
    <w:rsid w:val="00F47D2D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778F6-F0AD-4142-BC3D-3518E17C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</Template>
  <TotalTime>21</TotalTime>
  <Pages>6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Robotica</cp:lastModifiedBy>
  <cp:revision>5</cp:revision>
  <cp:lastPrinted>2113-01-01T04:00:00Z</cp:lastPrinted>
  <dcterms:created xsi:type="dcterms:W3CDTF">2014-05-14T21:36:00Z</dcterms:created>
  <dcterms:modified xsi:type="dcterms:W3CDTF">2014-07-16T18:52:00Z</dcterms:modified>
</cp:coreProperties>
</file>