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69" w:rsidRDefault="0004734F" w:rsidP="000A044A">
      <w:pPr>
        <w:jc w:val="both"/>
        <w:rPr>
          <w:rFonts w:ascii="Tahoma" w:hAnsi="Tahoma" w:cs="Tahoma"/>
        </w:rPr>
      </w:pPr>
      <w:bookmarkStart w:id="0" w:name="_GoBack"/>
      <w:bookmarkEnd w:id="0"/>
      <w:proofErr w:type="gramStart"/>
      <w:r>
        <w:rPr>
          <w:rFonts w:ascii="Tahoma" w:hAnsi="Tahoma" w:cs="Tahoma"/>
          <w:b/>
        </w:rPr>
        <w:t>1.</w:t>
      </w:r>
      <w:proofErr w:type="gramEnd"/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Fornecer </w:t>
      </w:r>
      <w:r>
        <w:rPr>
          <w:rFonts w:ascii="Arial" w:hAnsi="Arial" w:cs="Arial"/>
          <w:szCs w:val="22"/>
        </w:rPr>
        <w:t xml:space="preserve">conhecimentos práticos que permitam entender o </w:t>
      </w:r>
      <w:r w:rsidR="000A044A">
        <w:rPr>
          <w:rFonts w:ascii="Arial" w:hAnsi="Arial" w:cs="Arial"/>
          <w:szCs w:val="22"/>
        </w:rPr>
        <w:t>funcionamento de circuitos sequenciais com base nos blocos lógicos biestáveis, FLIP-FLOP, SET (S) e RESET.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04734F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2.</w:t>
      </w:r>
      <w:proofErr w:type="gramEnd"/>
      <w:r w:rsidR="00670469" w:rsidRPr="0004734F">
        <w:rPr>
          <w:rFonts w:ascii="Tahoma" w:hAnsi="Tahoma" w:cs="Tahoma"/>
          <w:b/>
        </w:rPr>
        <w:t>RECURSOS:</w:t>
      </w:r>
      <w:r w:rsidR="00670469" w:rsidRPr="0004734F">
        <w:rPr>
          <w:rFonts w:ascii="Tahoma" w:hAnsi="Tahoma" w:cs="Tahoma"/>
        </w:rPr>
        <w:t xml:space="preserve"> </w:t>
      </w:r>
    </w:p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709"/>
        <w:gridCol w:w="6379"/>
        <w:gridCol w:w="1843"/>
        <w:gridCol w:w="709"/>
      </w:tblGrid>
      <w:tr w:rsidR="007D1F3B" w:rsidTr="00452D78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7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43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0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0D3BA8" w:rsidTr="00452D78">
        <w:tc>
          <w:tcPr>
            <w:tcW w:w="709" w:type="dxa"/>
          </w:tcPr>
          <w:p w:rsidR="000D3BA8" w:rsidRPr="007D1F3B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 w:rsidRPr="007D1F3B"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  <w:tc>
          <w:tcPr>
            <w:tcW w:w="6379" w:type="dxa"/>
          </w:tcPr>
          <w:p w:rsidR="000D3BA8" w:rsidRPr="007D1F3B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Fonte DC</w:t>
            </w:r>
          </w:p>
        </w:tc>
        <w:tc>
          <w:tcPr>
            <w:tcW w:w="1843" w:type="dxa"/>
          </w:tcPr>
          <w:p w:rsidR="000D3BA8" w:rsidRPr="007D1F3B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FONTEDC</w:t>
            </w:r>
          </w:p>
        </w:tc>
        <w:tc>
          <w:tcPr>
            <w:tcW w:w="709" w:type="dxa"/>
          </w:tcPr>
          <w:p w:rsidR="000D3BA8" w:rsidRPr="007D1F3B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Pr="007D1F3B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  <w:tc>
          <w:tcPr>
            <w:tcW w:w="6379" w:type="dxa"/>
          </w:tcPr>
          <w:p w:rsidR="000D3BA8" w:rsidRPr="007D1F3B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Multímetro Digital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MULTÍMETROD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Osciloscópio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OSCILOSCÓPIO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Gerador de sinais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GERADOR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05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Protoboard</w:t>
            </w:r>
            <w:proofErr w:type="spellEnd"/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PROTOBOARD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06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CI 7400 (</w:t>
            </w:r>
            <w:proofErr w:type="gramStart"/>
            <w:r>
              <w:rPr>
                <w:rFonts w:ascii="Tahoma" w:hAnsi="Tahoma" w:cs="Tahoma"/>
                <w:sz w:val="22"/>
                <w:szCs w:val="22"/>
              </w:rPr>
              <w:t>4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 xml:space="preserve"> “NE”NAND)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CI74LS08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07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Resistor 470 Ω ¼ W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RES470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08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Diodo LED VM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LEDVM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09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Diodo LED AM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LEDAM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0D3BA8" w:rsidTr="00452D78">
        <w:tc>
          <w:tcPr>
            <w:tcW w:w="709" w:type="dxa"/>
          </w:tcPr>
          <w:p w:rsidR="000D3BA8" w:rsidRDefault="000D3BA8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  <w:tc>
          <w:tcPr>
            <w:tcW w:w="637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Jumper</w:t>
            </w:r>
          </w:p>
        </w:tc>
        <w:tc>
          <w:tcPr>
            <w:tcW w:w="1843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JUMPER</w:t>
            </w:r>
          </w:p>
        </w:tc>
        <w:tc>
          <w:tcPr>
            <w:tcW w:w="709" w:type="dxa"/>
          </w:tcPr>
          <w:p w:rsidR="000D3BA8" w:rsidRDefault="000D3BA8" w:rsidP="0032244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-----</w:t>
            </w:r>
          </w:p>
        </w:tc>
      </w:tr>
    </w:tbl>
    <w:p w:rsidR="00523685" w:rsidRPr="00905A49" w:rsidRDefault="00523685" w:rsidP="00905A49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684A69" w:rsidRPr="00905A49" w:rsidRDefault="00905A49" w:rsidP="00905A49">
      <w:pPr>
        <w:jc w:val="both"/>
        <w:rPr>
          <w:rFonts w:ascii="Tahoma" w:hAnsi="Tahoma" w:cs="Tahoma"/>
          <w:b/>
          <w:color w:val="000000"/>
          <w:szCs w:val="22"/>
        </w:rPr>
      </w:pPr>
      <w:r>
        <w:rPr>
          <w:rFonts w:ascii="Tahoma" w:hAnsi="Tahoma" w:cs="Tahoma"/>
          <w:b/>
        </w:rPr>
        <w:t xml:space="preserve">    </w:t>
      </w:r>
      <w:r w:rsidRPr="00905A49">
        <w:rPr>
          <w:rFonts w:ascii="Tahoma" w:hAnsi="Tahoma" w:cs="Tahoma"/>
          <w:color w:val="000000"/>
          <w:szCs w:val="22"/>
        </w:rPr>
        <w:t xml:space="preserve">O circuito </w:t>
      </w:r>
      <w:proofErr w:type="spellStart"/>
      <w:r w:rsidRPr="00905A49">
        <w:rPr>
          <w:rFonts w:ascii="Tahoma" w:hAnsi="Tahoma" w:cs="Tahoma"/>
          <w:color w:val="000000"/>
          <w:szCs w:val="22"/>
        </w:rPr>
        <w:t>seqüencial</w:t>
      </w:r>
      <w:proofErr w:type="spellEnd"/>
      <w:r w:rsidRPr="00905A49">
        <w:rPr>
          <w:rFonts w:ascii="Tahoma" w:hAnsi="Tahoma" w:cs="Tahoma"/>
          <w:color w:val="000000"/>
          <w:szCs w:val="22"/>
        </w:rPr>
        <w:t xml:space="preserve"> básico é o </w:t>
      </w:r>
      <w:r w:rsidRPr="00905A49">
        <w:rPr>
          <w:rFonts w:ascii="Tahoma" w:hAnsi="Tahoma" w:cs="Tahoma"/>
          <w:b/>
          <w:color w:val="000000"/>
          <w:szCs w:val="22"/>
        </w:rPr>
        <w:t>flip-flop</w:t>
      </w:r>
      <w:r w:rsidRPr="00905A49">
        <w:rPr>
          <w:rFonts w:ascii="Tahoma" w:hAnsi="Tahoma" w:cs="Tahoma"/>
          <w:color w:val="000000"/>
          <w:szCs w:val="22"/>
        </w:rPr>
        <w:t xml:space="preserve">, que é um circuito que possui dois estados lógicos estáveis 0 e 1. O flip-flop tem como função principal armazenar níveis lógicos temporariamente, ou seja, funciona como um </w:t>
      </w:r>
      <w:r w:rsidRPr="00905A49">
        <w:rPr>
          <w:rFonts w:ascii="Tahoma" w:hAnsi="Tahoma" w:cs="Tahoma"/>
          <w:b/>
          <w:color w:val="000000"/>
          <w:szCs w:val="22"/>
        </w:rPr>
        <w:t>elemento de memória.</w:t>
      </w:r>
      <w:r>
        <w:rPr>
          <w:rFonts w:ascii="Tahoma" w:hAnsi="Tahoma" w:cs="Tahoma"/>
          <w:b/>
          <w:color w:val="000000"/>
          <w:szCs w:val="22"/>
        </w:rPr>
        <w:t xml:space="preserve"> </w:t>
      </w:r>
      <w:r w:rsidRPr="00905A49">
        <w:rPr>
          <w:rFonts w:ascii="Tahoma" w:hAnsi="Tahoma" w:cs="Tahoma"/>
          <w:color w:val="000000"/>
          <w:szCs w:val="22"/>
        </w:rPr>
        <w:t xml:space="preserve">Os </w:t>
      </w:r>
      <w:proofErr w:type="spellStart"/>
      <w:r w:rsidRPr="00905A49">
        <w:rPr>
          <w:rFonts w:ascii="Tahoma" w:hAnsi="Tahoma" w:cs="Tahoma"/>
          <w:color w:val="000000"/>
          <w:szCs w:val="22"/>
        </w:rPr>
        <w:t>flip-flops</w:t>
      </w:r>
      <w:proofErr w:type="spellEnd"/>
      <w:r w:rsidRPr="00905A49">
        <w:rPr>
          <w:rFonts w:ascii="Tahoma" w:hAnsi="Tahoma" w:cs="Tahoma"/>
          <w:color w:val="000000"/>
          <w:szCs w:val="22"/>
        </w:rPr>
        <w:t xml:space="preserve"> podem ter vários tipos de configurações, porém, todos eles apresentam duas saídas complementares chamadas Q e Q’.</w:t>
      </w:r>
    </w:p>
    <w:p w:rsidR="00267486" w:rsidRPr="000D3BA8" w:rsidRDefault="00E07CFF" w:rsidP="000D3BA8">
      <w:pPr>
        <w:ind w:left="3402"/>
        <w:jc w:val="both"/>
        <w:rPr>
          <w:rFonts w:ascii="Tahoma" w:hAnsi="Tahoma" w:cs="Tahoma"/>
        </w:rPr>
      </w:pPr>
      <w:r w:rsidRPr="00F42DDA">
        <w:rPr>
          <w:rFonts w:ascii="Arial" w:hAnsi="Arial" w:cs="Arial"/>
          <w:color w:val="000000"/>
          <w:szCs w:val="22"/>
        </w:rPr>
        <w:t xml:space="preserve">   </w:t>
      </w:r>
      <w:r w:rsidR="00267486">
        <w:rPr>
          <w:rFonts w:ascii="Arial" w:hAnsi="Arial" w:cs="Arial"/>
          <w:color w:val="000000"/>
          <w:szCs w:val="22"/>
        </w:rPr>
        <w:t xml:space="preserve">                       </w:t>
      </w:r>
    </w:p>
    <w:p w:rsidR="00547D0B" w:rsidRDefault="00547D0B" w:rsidP="00E12CFF">
      <w:pPr>
        <w:tabs>
          <w:tab w:val="left" w:pos="284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="003166AA">
        <w:rPr>
          <w:rFonts w:ascii="Tahoma" w:hAnsi="Tahoma" w:cs="Tahoma"/>
          <w:b/>
        </w:rPr>
        <w:t xml:space="preserve">PROCEDIMENTOS E </w:t>
      </w:r>
      <w:r>
        <w:rPr>
          <w:rFonts w:ascii="Tahoma" w:hAnsi="Tahoma" w:cs="Tahoma"/>
          <w:b/>
        </w:rPr>
        <w:t>MONTAGEM DE CIRCUITO</w:t>
      </w:r>
      <w:r w:rsidR="00670469" w:rsidRPr="00267486">
        <w:rPr>
          <w:rFonts w:ascii="Tahoma" w:hAnsi="Tahoma" w:cs="Tahoma"/>
          <w:b/>
        </w:rPr>
        <w:t>:</w:t>
      </w:r>
    </w:p>
    <w:p w:rsidR="003166AA" w:rsidRDefault="003166AA" w:rsidP="00E12CFF">
      <w:pPr>
        <w:tabs>
          <w:tab w:val="left" w:pos="284"/>
        </w:tabs>
        <w:jc w:val="both"/>
        <w:rPr>
          <w:rFonts w:ascii="Tahoma" w:hAnsi="Tahoma" w:cs="Tahoma"/>
          <w:b/>
        </w:rPr>
      </w:pPr>
    </w:p>
    <w:p w:rsidR="003166AA" w:rsidRDefault="003166AA" w:rsidP="00E12CFF">
      <w:pPr>
        <w:tabs>
          <w:tab w:val="left" w:pos="0"/>
          <w:tab w:val="left" w:pos="284"/>
        </w:tabs>
        <w:ind w:left="284"/>
        <w:jc w:val="both"/>
        <w:rPr>
          <w:rFonts w:ascii="Tahoma" w:hAnsi="Tahoma" w:cs="Tahoma"/>
        </w:rPr>
      </w:pPr>
      <w:r>
        <w:rPr>
          <w:rFonts w:ascii="Arial" w:hAnsi="Arial" w:cs="Arial"/>
          <w:szCs w:val="22"/>
        </w:rPr>
        <w:t xml:space="preserve">1. </w:t>
      </w:r>
      <w:r>
        <w:rPr>
          <w:rFonts w:ascii="Tahoma" w:hAnsi="Tahoma" w:cs="Tahoma"/>
        </w:rPr>
        <w:t xml:space="preserve">Montar no </w:t>
      </w:r>
      <w:proofErr w:type="spellStart"/>
      <w:r>
        <w:rPr>
          <w:rFonts w:ascii="Tahoma" w:hAnsi="Tahoma" w:cs="Tahoma"/>
        </w:rPr>
        <w:t>p</w:t>
      </w:r>
      <w:r w:rsidR="00C54784">
        <w:rPr>
          <w:rFonts w:ascii="Tahoma" w:hAnsi="Tahoma" w:cs="Tahoma"/>
        </w:rPr>
        <w:t>r</w:t>
      </w:r>
      <w:r w:rsidRPr="00B36B6A">
        <w:rPr>
          <w:rFonts w:ascii="Tahoma" w:hAnsi="Tahoma" w:cs="Tahoma"/>
        </w:rPr>
        <w:t>oto</w:t>
      </w:r>
      <w:r>
        <w:rPr>
          <w:rFonts w:ascii="Tahoma" w:hAnsi="Tahoma" w:cs="Tahoma"/>
        </w:rPr>
        <w:t>board</w:t>
      </w:r>
      <w:proofErr w:type="spellEnd"/>
      <w:r>
        <w:rPr>
          <w:rFonts w:ascii="Tahoma" w:hAnsi="Tahoma" w:cs="Tahoma"/>
        </w:rPr>
        <w:t xml:space="preserve"> o circuito a</w:t>
      </w:r>
      <w:r w:rsidR="00C54784">
        <w:rPr>
          <w:rFonts w:ascii="Tahoma" w:hAnsi="Tahoma" w:cs="Tahoma"/>
        </w:rPr>
        <w:t>baixo</w:t>
      </w:r>
      <w:r w:rsidRPr="00B36B6A">
        <w:rPr>
          <w:rFonts w:ascii="Tahoma" w:hAnsi="Tahoma" w:cs="Tahoma"/>
        </w:rPr>
        <w:t>, observando a numeração dos terminais do circuito integrado (CI) e polarização do LED (A e K).</w:t>
      </w:r>
    </w:p>
    <w:p w:rsidR="003166AA" w:rsidRPr="00B36B6A" w:rsidRDefault="003166AA" w:rsidP="00E12CFF">
      <w:pPr>
        <w:tabs>
          <w:tab w:val="left" w:pos="0"/>
          <w:tab w:val="left" w:pos="284"/>
        </w:tabs>
        <w:ind w:left="284"/>
        <w:jc w:val="both"/>
        <w:rPr>
          <w:rFonts w:ascii="Tahoma" w:hAnsi="Tahoma" w:cs="Tahoma"/>
          <w:b/>
        </w:rPr>
      </w:pPr>
    </w:p>
    <w:p w:rsidR="003166AA" w:rsidRDefault="003166AA" w:rsidP="00E12CFF">
      <w:pPr>
        <w:tabs>
          <w:tab w:val="left" w:pos="284"/>
        </w:tabs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2. </w:t>
      </w:r>
      <w:r w:rsidRPr="00B36B6A">
        <w:rPr>
          <w:rFonts w:ascii="Tahoma" w:hAnsi="Tahoma" w:cs="Tahoma"/>
        </w:rPr>
        <w:t xml:space="preserve">Ligar a fonte de alimentação e regular para </w:t>
      </w:r>
      <w:proofErr w:type="gramStart"/>
      <w:r w:rsidRPr="00B36B6A">
        <w:rPr>
          <w:rFonts w:ascii="Tahoma" w:hAnsi="Tahoma" w:cs="Tahoma"/>
        </w:rPr>
        <w:t>5</w:t>
      </w:r>
      <w:proofErr w:type="gramEnd"/>
      <w:r w:rsidRPr="00B36B6A">
        <w:rPr>
          <w:rFonts w:ascii="Tahoma" w:hAnsi="Tahoma" w:cs="Tahoma"/>
        </w:rPr>
        <w:t xml:space="preserve"> VCC e corrente de curto</w:t>
      </w:r>
      <w:r>
        <w:rPr>
          <w:rFonts w:ascii="Tahoma" w:hAnsi="Tahoma" w:cs="Tahoma"/>
        </w:rPr>
        <w:t>-</w:t>
      </w:r>
      <w:r w:rsidRPr="00B36B6A">
        <w:rPr>
          <w:rFonts w:ascii="Tahoma" w:hAnsi="Tahoma" w:cs="Tahoma"/>
        </w:rPr>
        <w:t xml:space="preserve">circuito </w:t>
      </w:r>
      <w:r>
        <w:rPr>
          <w:rFonts w:ascii="Tahoma" w:hAnsi="Tahoma" w:cs="Tahoma"/>
        </w:rPr>
        <w:t xml:space="preserve"> </w:t>
      </w:r>
      <w:r w:rsidRPr="00B36B6A">
        <w:rPr>
          <w:rFonts w:ascii="Tahoma" w:hAnsi="Tahoma" w:cs="Tahoma"/>
        </w:rPr>
        <w:t>para 0,3 A.</w:t>
      </w:r>
    </w:p>
    <w:p w:rsidR="003166AA" w:rsidRPr="00B36B6A" w:rsidRDefault="003166AA" w:rsidP="00E12CFF">
      <w:pPr>
        <w:tabs>
          <w:tab w:val="left" w:pos="284"/>
        </w:tabs>
        <w:ind w:left="284"/>
        <w:jc w:val="both"/>
        <w:rPr>
          <w:rFonts w:ascii="Tahoma" w:hAnsi="Tahoma" w:cs="Tahoma"/>
        </w:rPr>
      </w:pPr>
    </w:p>
    <w:p w:rsidR="003166AA" w:rsidRDefault="003166AA" w:rsidP="00E12CFF">
      <w:pPr>
        <w:tabs>
          <w:tab w:val="left" w:pos="284"/>
        </w:tabs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3. </w:t>
      </w:r>
      <w:r w:rsidRPr="00B36B6A">
        <w:rPr>
          <w:rFonts w:ascii="Tahoma" w:hAnsi="Tahoma" w:cs="Tahoma"/>
        </w:rPr>
        <w:t>Fazer as combinações nas entradas e observar a saída,</w:t>
      </w:r>
      <w:r>
        <w:rPr>
          <w:rFonts w:ascii="Tahoma" w:hAnsi="Tahoma" w:cs="Tahoma"/>
        </w:rPr>
        <w:t xml:space="preserve"> </w:t>
      </w:r>
      <w:r w:rsidRPr="00B36B6A">
        <w:rPr>
          <w:rFonts w:ascii="Tahoma" w:hAnsi="Tahoma" w:cs="Tahoma"/>
        </w:rPr>
        <w:t>LED ON=1,</w:t>
      </w:r>
      <w:proofErr w:type="gramStart"/>
      <w:r w:rsidRPr="00B36B6A">
        <w:rPr>
          <w:rFonts w:ascii="Tahoma" w:hAnsi="Tahoma" w:cs="Tahoma"/>
        </w:rPr>
        <w:t xml:space="preserve">  </w:t>
      </w:r>
      <w:proofErr w:type="gramEnd"/>
      <w:r w:rsidRPr="00B36B6A">
        <w:rPr>
          <w:rFonts w:ascii="Tahoma" w:hAnsi="Tahoma" w:cs="Tahoma"/>
        </w:rPr>
        <w:t>LED OFF = 0. Considerar nível lógico 1 = +VCC e, nivelo lógico 0 =</w:t>
      </w:r>
      <w:proofErr w:type="gramStart"/>
      <w:r w:rsidRPr="00B36B6A">
        <w:rPr>
          <w:rFonts w:ascii="Tahoma" w:hAnsi="Tahoma" w:cs="Tahoma"/>
        </w:rPr>
        <w:t xml:space="preserve">  </w:t>
      </w:r>
      <w:proofErr w:type="gramEnd"/>
      <w:r>
        <w:rPr>
          <w:rFonts w:ascii="Tahoma" w:hAnsi="Tahoma" w:cs="Tahoma"/>
        </w:rPr>
        <w:t>GND</w:t>
      </w:r>
      <w:r w:rsidRPr="00B36B6A">
        <w:rPr>
          <w:rFonts w:ascii="Tahoma" w:hAnsi="Tahoma" w:cs="Tahoma"/>
        </w:rPr>
        <w:t>.</w:t>
      </w:r>
    </w:p>
    <w:p w:rsidR="003166AA" w:rsidRPr="00B36B6A" w:rsidRDefault="003166AA" w:rsidP="00E12CFF">
      <w:pPr>
        <w:tabs>
          <w:tab w:val="left" w:pos="284"/>
        </w:tabs>
        <w:ind w:left="284"/>
        <w:jc w:val="both"/>
        <w:rPr>
          <w:rFonts w:ascii="Tahoma" w:hAnsi="Tahoma" w:cs="Tahoma"/>
        </w:rPr>
      </w:pPr>
    </w:p>
    <w:p w:rsidR="003166AA" w:rsidRDefault="00307BF1" w:rsidP="00E12CFF">
      <w:pPr>
        <w:tabs>
          <w:tab w:val="left" w:pos="284"/>
        </w:tabs>
        <w:ind w:firstLine="284"/>
        <w:jc w:val="both"/>
        <w:rPr>
          <w:rFonts w:ascii="Tahoma" w:hAnsi="Tahoma" w:cs="Tahom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128" type="#_x0000_t32" style="position:absolute;left:0;text-align:left;margin-left:265.2pt;margin-top:9.25pt;width:50.6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" strokeweight="1.5pt">
            <v:stroke dashstyle="dash" endarrow="block"/>
          </v:shape>
        </w:pict>
      </w:r>
      <w:r w:rsidR="003166AA">
        <w:rPr>
          <w:rFonts w:ascii="Tahoma" w:hAnsi="Tahoma" w:cs="Tahoma"/>
        </w:rPr>
        <w:t xml:space="preserve">4. </w:t>
      </w:r>
      <w:r w:rsidR="003166AA" w:rsidRPr="00B36B6A">
        <w:rPr>
          <w:rFonts w:ascii="Tahoma" w:hAnsi="Tahoma" w:cs="Tahoma"/>
        </w:rPr>
        <w:t xml:space="preserve">Aplicar </w:t>
      </w:r>
      <w:proofErr w:type="gramStart"/>
      <w:r w:rsidR="003166AA" w:rsidRPr="00B36B6A">
        <w:rPr>
          <w:rFonts w:ascii="Tahoma" w:hAnsi="Tahoma" w:cs="Tahoma"/>
        </w:rPr>
        <w:t>1</w:t>
      </w:r>
      <w:proofErr w:type="gramEnd"/>
      <w:r w:rsidR="003166AA" w:rsidRPr="00B36B6A">
        <w:rPr>
          <w:rFonts w:ascii="Tahoma" w:hAnsi="Tahoma" w:cs="Tahoma"/>
        </w:rPr>
        <w:t xml:space="preserve"> ou 0 nas entradas com o fio jumper </w:t>
      </w:r>
    </w:p>
    <w:p w:rsidR="003166AA" w:rsidRDefault="003166AA" w:rsidP="00E12CFF">
      <w:pPr>
        <w:tabs>
          <w:tab w:val="left" w:pos="284"/>
        </w:tabs>
        <w:ind w:firstLine="284"/>
        <w:jc w:val="both"/>
        <w:rPr>
          <w:rFonts w:ascii="Tahoma" w:hAnsi="Tahoma" w:cs="Tahoma"/>
        </w:rPr>
      </w:pPr>
    </w:p>
    <w:p w:rsidR="003166AA" w:rsidRDefault="003166AA" w:rsidP="00E12CFF">
      <w:pPr>
        <w:tabs>
          <w:tab w:val="left" w:pos="284"/>
        </w:tabs>
        <w:ind w:firstLine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5. Aplicar sinal TTL 5VCC da saída do gerador de sinais no ponto indicado CK.</w:t>
      </w:r>
    </w:p>
    <w:p w:rsidR="003166AA" w:rsidRDefault="003166AA" w:rsidP="00E12CFF">
      <w:pPr>
        <w:tabs>
          <w:tab w:val="left" w:pos="284"/>
        </w:tabs>
        <w:ind w:firstLine="284"/>
        <w:jc w:val="both"/>
        <w:rPr>
          <w:rFonts w:ascii="Tahoma" w:hAnsi="Tahoma" w:cs="Tahoma"/>
        </w:rPr>
      </w:pPr>
    </w:p>
    <w:p w:rsidR="003166AA" w:rsidRDefault="003166AA" w:rsidP="00E12CFF">
      <w:pPr>
        <w:tabs>
          <w:tab w:val="left" w:pos="284"/>
        </w:tabs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6. </w:t>
      </w:r>
      <w:r w:rsidRPr="00B36B6A">
        <w:rPr>
          <w:rFonts w:ascii="Tahoma" w:hAnsi="Tahoma" w:cs="Tahoma"/>
        </w:rPr>
        <w:t xml:space="preserve">Montar a tabela da verdade e comprovar </w:t>
      </w:r>
      <w:r>
        <w:rPr>
          <w:rFonts w:ascii="Tahoma" w:hAnsi="Tahoma" w:cs="Tahoma"/>
        </w:rPr>
        <w:t>a mudança de estado conforme tabela da verdade e a característica de memória do FF</w:t>
      </w:r>
      <w:r w:rsidRPr="00B36B6A">
        <w:rPr>
          <w:rFonts w:ascii="Tahoma" w:hAnsi="Tahoma" w:cs="Tahoma"/>
        </w:rPr>
        <w:t>.</w:t>
      </w:r>
    </w:p>
    <w:p w:rsidR="003166AA" w:rsidRDefault="003166AA" w:rsidP="00E12CFF">
      <w:pPr>
        <w:tabs>
          <w:tab w:val="left" w:pos="284"/>
        </w:tabs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7. Analisar os sinais de entradas e saídas com o osciloscópio, canal A sinal de entrada e canal B sinal de saída.</w:t>
      </w:r>
    </w:p>
    <w:p w:rsidR="003166AA" w:rsidRPr="00B36B6A" w:rsidRDefault="003166AA" w:rsidP="00E12CFF">
      <w:pPr>
        <w:tabs>
          <w:tab w:val="left" w:pos="284"/>
        </w:tabs>
        <w:ind w:left="284"/>
        <w:jc w:val="both"/>
        <w:rPr>
          <w:rFonts w:ascii="Tahoma" w:hAnsi="Tahoma" w:cs="Tahoma"/>
        </w:rPr>
      </w:pPr>
    </w:p>
    <w:p w:rsidR="003166AA" w:rsidRDefault="003166AA" w:rsidP="00E12CFF">
      <w:pPr>
        <w:tabs>
          <w:tab w:val="left" w:pos="28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8. Fazer o diagrama da forma de onda de saída e de entrada</w:t>
      </w:r>
    </w:p>
    <w:p w:rsidR="003166AA" w:rsidRPr="00267486" w:rsidRDefault="003166AA" w:rsidP="000D3BA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  <w:r w:rsidR="0073176F">
        <w:rPr>
          <w:rFonts w:ascii="Tahoma" w:hAnsi="Tahoma" w:cs="Tahoma"/>
          <w:u w:val="single"/>
        </w:rPr>
        <w:t xml:space="preserve"> – RS Biestável sincronizado</w:t>
      </w:r>
    </w:p>
    <w:p w:rsidR="003166AA" w:rsidRDefault="003166AA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84A69" w:rsidRDefault="003166AA" w:rsidP="00E12CFF">
      <w:pPr>
        <w:pStyle w:val="PargrafodaLista"/>
        <w:tabs>
          <w:tab w:val="left" w:pos="284"/>
        </w:tabs>
        <w:ind w:left="284" w:right="-428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3420186" cy="1808985"/>
            <wp:effectExtent l="19050" t="0" r="881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0900" t="22022" r="18565" b="3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11" cy="181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AA" w:rsidRDefault="003166AA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3166AA" w:rsidRDefault="003166AA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tbl>
      <w:tblPr>
        <w:tblStyle w:val="Tabelacomgrade"/>
        <w:tblW w:w="0" w:type="auto"/>
        <w:jc w:val="center"/>
        <w:tblInd w:w="-90" w:type="dxa"/>
        <w:tblLook w:val="04A0" w:firstRow="1" w:lastRow="0" w:firstColumn="1" w:lastColumn="0" w:noHBand="0" w:noVBand="1"/>
      </w:tblPr>
      <w:tblGrid>
        <w:gridCol w:w="1743"/>
        <w:gridCol w:w="1744"/>
        <w:gridCol w:w="1744"/>
      </w:tblGrid>
      <w:tr w:rsidR="004367CF" w:rsidTr="00E12CFF">
        <w:trPr>
          <w:jc w:val="center"/>
        </w:trPr>
        <w:tc>
          <w:tcPr>
            <w:tcW w:w="1743" w:type="dxa"/>
          </w:tcPr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42" o:spid="_x0000_s1064" type="#_x0000_t32" style="position:absolute;margin-left:53.5pt;margin-top:.45pt;width:0;height:104.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"/>
              </w:pict>
            </w:r>
            <w:r>
              <w:rPr>
                <w:noProof/>
              </w:rPr>
              <w:pict>
                <v:shape id="AutoShape 37" o:spid="_x0000_s1063" type="#_x0000_t32" style="position:absolute;margin-left:80.95pt;margin-top:24.15pt;width:87.6pt;height:.6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"/>
              </w:pict>
            </w:r>
            <w:r w:rsidR="004367CF">
              <w:rPr>
                <w:rFonts w:ascii="Tahoma" w:hAnsi="Tahoma" w:cs="Tahoma"/>
              </w:rPr>
              <w:t>Modo de</w:t>
            </w:r>
            <w:proofErr w:type="gramStart"/>
            <w:r w:rsidR="004367CF">
              <w:rPr>
                <w:rFonts w:ascii="Tahoma" w:hAnsi="Tahoma" w:cs="Tahoma"/>
              </w:rPr>
              <w:t xml:space="preserve">   </w:t>
            </w:r>
            <w:proofErr w:type="gramEnd"/>
            <w:r w:rsidR="004367CF">
              <w:rPr>
                <w:rFonts w:ascii="Tahoma" w:hAnsi="Tahoma" w:cs="Tahoma"/>
              </w:rPr>
              <w:t>CK Operação</w:t>
            </w:r>
          </w:p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rPr>
                <w:rFonts w:ascii="Tahoma" w:hAnsi="Tahoma" w:cs="Tahoma"/>
              </w:rPr>
            </w:pPr>
          </w:p>
        </w:tc>
        <w:tc>
          <w:tcPr>
            <w:tcW w:w="1744" w:type="dxa"/>
          </w:tcPr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38" o:spid="_x0000_s1062" type="#_x0000_t32" style="position:absolute;left:0;text-align:left;margin-left:81.4pt;margin-top:24.8pt;width:87.55pt;height:0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4lHwIAAD4EAAAOAAAAZHJzL2Uyb0RvYy54bWysU82O2jAQvlfqO1i+QxI20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"/>
              </w:pict>
            </w:r>
            <w:r w:rsidR="004367CF">
              <w:rPr>
                <w:rFonts w:ascii="Tahoma" w:hAnsi="Tahoma" w:cs="Tahoma"/>
              </w:rPr>
              <w:t>Entradas</w:t>
            </w:r>
          </w:p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39" o:spid="_x0000_s1061" type="#_x0000_t32" style="position:absolute;left:0;text-align:left;margin-left:36.6pt;margin-top:10.3pt;width:.65pt;height:79.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0kIwIAAEE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"/>
              </w:pict>
            </w:r>
          </w:p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S         R</w:t>
            </w:r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Saídas </w:t>
            </w:r>
          </w:p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40" o:spid="_x0000_s1060" type="#_x0000_t32" style="position:absolute;left:0;text-align:left;margin-left:38.95pt;margin-top:10.3pt;width:0;height:19.1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"/>
              </w:pict>
            </w:r>
          </w:p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Q         /Q</w:t>
            </w:r>
          </w:p>
        </w:tc>
      </w:tr>
      <w:tr w:rsidR="004367CF" w:rsidTr="00E12CFF">
        <w:trPr>
          <w:jc w:val="center"/>
        </w:trPr>
        <w:tc>
          <w:tcPr>
            <w:tcW w:w="1743" w:type="dxa"/>
          </w:tcPr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51" o:spid="_x0000_s1059" type="#_x0000_t32" style="position:absolute;left:0;text-align:left;margin-left:71.75pt;margin-top:3.85pt;width:0;height:5.85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YxHwIAADw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50" o:spid="_x0000_s1058" type="#_x0000_t32" style="position:absolute;left:0;text-align:left;margin-left:62.65pt;margin-top:3.85pt;width:9.1pt;height:0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"/>
              </w:pict>
            </w:r>
            <w:r>
              <w:rPr>
                <w:noProof/>
              </w:rPr>
              <w:pict>
                <v:shape id="AutoShape 49" o:spid="_x0000_s1057" type="#_x0000_t32" style="position:absolute;left:0;text-align:left;margin-left:62.65pt;margin-top:3.85pt;width:0;height:5.85pt;flip:y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"/>
              </w:pict>
            </w:r>
            <w:r>
              <w:rPr>
                <w:noProof/>
              </w:rPr>
              <w:pict>
                <v:shape id="AutoShape 48" o:spid="_x0000_s1056" type="#_x0000_t32" style="position:absolute;left:0;text-align:left;margin-left:54.85pt;margin-top:9.7pt;width:7.8pt;height:0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"/>
              </w:pict>
            </w:r>
            <w:r>
              <w:rPr>
                <w:noProof/>
              </w:rPr>
              <w:pict>
                <v:shape id="AutoShape 52" o:spid="_x0000_s1055" type="#_x0000_t32" style="position:absolute;left:0;text-align:left;margin-left:71.75pt;margin-top:9.7pt;width:6.05pt;height:0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VT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"/>
              </w:pict>
            </w:r>
            <w:proofErr w:type="spellStart"/>
            <w:r w:rsidR="004367CF">
              <w:rPr>
                <w:rFonts w:ascii="Tahoma" w:hAnsi="Tahoma" w:cs="Tahoma"/>
              </w:rPr>
              <w:t>Hold</w:t>
            </w:r>
            <w:proofErr w:type="spellEnd"/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0         0</w:t>
            </w:r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proofErr w:type="gramStart"/>
            <w:r>
              <w:rPr>
                <w:rFonts w:ascii="Tahoma" w:hAnsi="Tahoma" w:cs="Tahoma"/>
              </w:rPr>
              <w:t>não</w:t>
            </w:r>
            <w:proofErr w:type="gramEnd"/>
            <w:r>
              <w:rPr>
                <w:rFonts w:ascii="Tahoma" w:hAnsi="Tahoma" w:cs="Tahoma"/>
              </w:rPr>
              <w:t xml:space="preserve"> muda</w:t>
            </w:r>
          </w:p>
        </w:tc>
      </w:tr>
      <w:tr w:rsidR="004367CF" w:rsidTr="00E12CFF">
        <w:trPr>
          <w:jc w:val="center"/>
        </w:trPr>
        <w:tc>
          <w:tcPr>
            <w:tcW w:w="1743" w:type="dxa"/>
          </w:tcPr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44" o:spid="_x0000_s1054" type="#_x0000_t32" style="position:absolute;left:0;text-align:left;margin-left:63.05pt;margin-top:4.45pt;width:0;height:5.85pt;flip:y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TvIwIAAEYEAAAOAAAAZHJzL2Uyb0RvYy54bWysU8GO2yAQvVfqPyDfE9upk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"/>
              </w:pict>
            </w:r>
            <w:r>
              <w:rPr>
                <w:noProof/>
              </w:rPr>
              <w:pict>
                <v:shape id="AutoShape 43" o:spid="_x0000_s1053" type="#_x0000_t32" style="position:absolute;left:0;text-align:left;margin-left:55.25pt;margin-top:10.3pt;width:7.8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rCHgIAADw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55" o:spid="_x0000_s1052" type="#_x0000_t32" style="position:absolute;left:0;text-align:left;margin-left:63.05pt;margin-top:16.45pt;width:9.1pt;height:0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54" o:spid="_x0000_s1051" type="#_x0000_t32" style="position:absolute;left:0;text-align:left;margin-left:63.05pt;margin-top:16.45pt;width:0;height:5.85pt;flip:y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OHIwIAAEYEAAAOAAAAZHJzL2Uyb0RvYy54bWysU8GO2yAQvVfqPyDfE9upk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"/>
              </w:pict>
            </w:r>
            <w:r>
              <w:rPr>
                <w:noProof/>
              </w:rPr>
              <w:pict>
                <v:shape id="AutoShape 53" o:spid="_x0000_s1050" type="#_x0000_t32" style="position:absolute;left:0;text-align:left;margin-left:55.25pt;margin-top:22.3pt;width:7.8pt;height:0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Zw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57" o:spid="_x0000_s1049" type="#_x0000_t32" style="position:absolute;left:0;text-align:left;margin-left:72.15pt;margin-top:22.3pt;width:6.05pt;height:0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GA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65" o:spid="_x0000_s1048" type="#_x0000_t32" style="position:absolute;left:0;text-align:left;margin-left:64.05pt;margin-top:33.65pt;width:9.1pt;height:0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64" o:spid="_x0000_s1047" type="#_x0000_t32" style="position:absolute;left:0;text-align:left;margin-left:64.05pt;margin-top:33.65pt;width:0;height:5.85pt;flip:y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P0xIwIAAEYEAAAOAAAAZHJzL2Uyb0RvYy54bWysU8GO2yAQvVfqPyDfE9upk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"/>
              </w:pict>
            </w:r>
            <w:r>
              <w:rPr>
                <w:noProof/>
              </w:rPr>
              <w:pict>
                <v:shape id="AutoShape 63" o:spid="_x0000_s1046" type="#_x0000_t32" style="position:absolute;left:0;text-align:left;margin-left:56.25pt;margin-top:39.5pt;width:7.8pt;height:0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KS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67" o:spid="_x0000_s1045" type="#_x0000_t32" style="position:absolute;left:0;text-align:left;margin-left:73.15pt;margin-top:39.5pt;width:6.05pt;height:0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tFHwIAADw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47" o:spid="_x0000_s1044" type="#_x0000_t32" style="position:absolute;left:0;text-align:left;margin-left:72.15pt;margin-top:10.3pt;width:6.05pt;height:0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Yc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46" o:spid="_x0000_s1043" type="#_x0000_t32" style="position:absolute;left:0;text-align:left;margin-left:72.15pt;margin-top:4.45pt;width:0;height:5.85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lpHQ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"/>
              </w:pict>
            </w:r>
            <w:r>
              <w:rPr>
                <w:noProof/>
              </w:rPr>
              <w:pict>
                <v:shape id="AutoShape 45" o:spid="_x0000_s1042" type="#_x0000_t32" style="position:absolute;left:0;text-align:left;margin-left:63.05pt;margin-top:4.45pt;width:9.1pt;height:0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"/>
              </w:pict>
            </w:r>
            <w:r w:rsidR="004367CF">
              <w:rPr>
                <w:rFonts w:ascii="Tahoma" w:hAnsi="Tahoma" w:cs="Tahoma"/>
              </w:rPr>
              <w:t>Reset</w:t>
            </w:r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0         1</w:t>
            </w:r>
          </w:p>
        </w:tc>
        <w:tc>
          <w:tcPr>
            <w:tcW w:w="1744" w:type="dxa"/>
          </w:tcPr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41" o:spid="_x0000_s1041" type="#_x0000_t32" style="position:absolute;left:0;text-align:left;margin-left:38.95pt;margin-top:-.1pt;width:0;height:45.7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"/>
              </w:pict>
            </w:r>
            <w:r w:rsidR="004367CF">
              <w:rPr>
                <w:rFonts w:ascii="Tahoma" w:hAnsi="Tahoma" w:cs="Tahoma"/>
              </w:rPr>
              <w:t xml:space="preserve">   0          1</w:t>
            </w:r>
          </w:p>
        </w:tc>
      </w:tr>
      <w:tr w:rsidR="004367CF" w:rsidTr="00E12CFF">
        <w:trPr>
          <w:jc w:val="center"/>
        </w:trPr>
        <w:tc>
          <w:tcPr>
            <w:tcW w:w="1743" w:type="dxa"/>
          </w:tcPr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56" o:spid="_x0000_s1040" type="#_x0000_t32" style="position:absolute;left:0;text-align:left;margin-left:72.15pt;margin-top:1.45pt;width:0;height:5.8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XbHQIAADw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"/>
              </w:pict>
            </w:r>
            <w:r w:rsidR="004367CF">
              <w:rPr>
                <w:rFonts w:ascii="Tahoma" w:hAnsi="Tahoma" w:cs="Tahoma"/>
              </w:rPr>
              <w:t>Set</w:t>
            </w:r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1         0</w:t>
            </w:r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1          0</w:t>
            </w:r>
          </w:p>
        </w:tc>
      </w:tr>
      <w:tr w:rsidR="004367CF" w:rsidTr="00E12CFF">
        <w:trPr>
          <w:jc w:val="center"/>
        </w:trPr>
        <w:tc>
          <w:tcPr>
            <w:tcW w:w="1743" w:type="dxa"/>
          </w:tcPr>
          <w:p w:rsidR="004367CF" w:rsidRDefault="00307BF1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AutoShape 66" o:spid="_x0000_s1039" type="#_x0000_t32" style="position:absolute;left:0;text-align:left;margin-left:73.15pt;margin-top:3.65pt;width:0;height:5.8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PQHgIAADw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"/>
              </w:pict>
            </w:r>
            <w:r w:rsidR="004367CF">
              <w:rPr>
                <w:rFonts w:ascii="Tahoma" w:hAnsi="Tahoma" w:cs="Tahoma"/>
              </w:rPr>
              <w:t>Proibido</w:t>
            </w:r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1         1</w:t>
            </w:r>
          </w:p>
        </w:tc>
        <w:tc>
          <w:tcPr>
            <w:tcW w:w="1744" w:type="dxa"/>
          </w:tcPr>
          <w:p w:rsidR="004367CF" w:rsidRDefault="004367CF" w:rsidP="0032244B">
            <w:pPr>
              <w:tabs>
                <w:tab w:val="left" w:pos="-90"/>
                <w:tab w:val="left" w:pos="284"/>
              </w:tabs>
              <w:ind w:right="-42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1          1</w:t>
            </w:r>
          </w:p>
        </w:tc>
      </w:tr>
    </w:tbl>
    <w:p w:rsidR="003166AA" w:rsidRPr="003166AA" w:rsidRDefault="00307BF1" w:rsidP="003166AA">
      <w:pPr>
        <w:tabs>
          <w:tab w:val="left" w:pos="2530"/>
        </w:tabs>
      </w:pPr>
      <w:r>
        <w:rPr>
          <w:noProof/>
        </w:rPr>
        <w:pict>
          <v:shape id="AutoShape 153" o:spid="_x0000_s1126" type="#_x0000_t32" style="position:absolute;margin-left:366.1pt;margin-top:11.8pt;width:21.4pt;height:0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5B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"/>
        </w:pict>
      </w:r>
      <w:r>
        <w:rPr>
          <w:noProof/>
        </w:rPr>
        <w:pict>
          <v:shape id="AutoShape 152" o:spid="_x0000_s1125" type="#_x0000_t32" style="position:absolute;margin-left:366.1pt;margin-top:11.8pt;width:0;height:19.45pt;flip:y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"/>
        </w:pict>
      </w:r>
      <w:r>
        <w:rPr>
          <w:noProof/>
        </w:rPr>
        <w:pict>
          <v:shape id="AutoShape 151" o:spid="_x0000_s1124" type="#_x0000_t32" style="position:absolute;margin-left:342.1pt;margin-top:31.25pt;width:24pt;height:0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3uDIQ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"/>
        </w:pict>
      </w:r>
      <w:r>
        <w:rPr>
          <w:noProof/>
        </w:rPr>
        <w:pict>
          <v:shape id="AutoShape 155" o:spid="_x0000_s1123" type="#_x0000_t32" style="position:absolute;margin-left:387.5pt;margin-top:31.25pt;width:24pt;height:0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oW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"/>
        </w:pict>
      </w:r>
      <w:r>
        <w:rPr>
          <w:noProof/>
        </w:rPr>
        <w:pict>
          <v:shape id="AutoShape 154" o:spid="_x0000_s1122" type="#_x0000_t32" style="position:absolute;margin-left:387.5pt;margin-top:11.8pt;width:0;height:19.45pt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D5Hg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"/>
        </w:pict>
      </w:r>
      <w:r>
        <w:rPr>
          <w:noProof/>
        </w:rPr>
        <w:pict>
          <v:shape id="AutoShape 149" o:spid="_x0000_s1121" type="#_x0000_t32" style="position:absolute;margin-left:322.95pt;margin-top:11.8pt;width:0;height:19.4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/BMHg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"/>
        </w:pict>
      </w:r>
      <w:r>
        <w:rPr>
          <w:noProof/>
        </w:rPr>
        <w:pict>
          <v:shape id="AutoShape 148" o:spid="_x0000_s1120" type="#_x0000_t32" style="position:absolute;margin-left:301.55pt;margin-top:11.8pt;width:21.4pt;height:0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CW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"/>
        </w:pict>
      </w:r>
      <w:r>
        <w:rPr>
          <w:noProof/>
        </w:rPr>
        <w:pict>
          <v:shape id="AutoShape 147" o:spid="_x0000_s1119" type="#_x0000_t32" style="position:absolute;margin-left:301.55pt;margin-top:11.8pt;width:0;height:19.45pt;flip:y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"/>
        </w:pict>
      </w:r>
      <w:r>
        <w:rPr>
          <w:noProof/>
        </w:rPr>
        <w:pict>
          <v:shape id="AutoShape 146" o:spid="_x0000_s1118" type="#_x0000_t32" style="position:absolute;margin-left:277.55pt;margin-top:31.25pt;width:24pt;height:0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iv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"/>
        </w:pict>
      </w:r>
      <w:r>
        <w:rPr>
          <w:noProof/>
        </w:rPr>
        <w:pict>
          <v:shape id="AutoShape 150" o:spid="_x0000_s1117" type="#_x0000_t32" style="position:absolute;margin-left:322.95pt;margin-top:31.25pt;width:24pt;height:0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+cIAIAAD0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"/>
        </w:pict>
      </w:r>
      <w:r>
        <w:rPr>
          <w:noProof/>
        </w:rPr>
        <w:pict>
          <v:shape id="AutoShape 136" o:spid="_x0000_s1116" type="#_x0000_t32" style="position:absolute;margin-left:239.25pt;margin-top:11.8pt;width:21.4pt;height:0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bT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"/>
        </w:pict>
      </w:r>
      <w:r>
        <w:rPr>
          <w:noProof/>
        </w:rPr>
        <w:pict>
          <v:shape id="AutoShape 135" o:spid="_x0000_s1115" type="#_x0000_t32" style="position:absolute;margin-left:239.25pt;margin-top:11.8pt;width:0;height:19.45pt;flip: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"/>
        </w:pict>
      </w:r>
      <w:r>
        <w:rPr>
          <w:noProof/>
        </w:rPr>
        <w:pict>
          <v:shape id="AutoShape 134" o:spid="_x0000_s1114" type="#_x0000_t32" style="position:absolute;margin-left:215.25pt;margin-top:31.25pt;width:24pt;height:0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MR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"/>
        </w:pict>
      </w:r>
      <w:r>
        <w:rPr>
          <w:noProof/>
        </w:rPr>
        <w:pict>
          <v:shape id="AutoShape 138" o:spid="_x0000_s1113" type="#_x0000_t32" style="position:absolute;margin-left:260.65pt;margin-top:31.25pt;width:24pt;height:0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I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"/>
        </w:pict>
      </w:r>
      <w:r>
        <w:rPr>
          <w:noProof/>
        </w:rPr>
        <w:pict>
          <v:shape id="AutoShape 137" o:spid="_x0000_s1112" type="#_x0000_t32" style="position:absolute;margin-left:260.65pt;margin-top:11.8pt;width:0;height:19.45pt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xpHg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"/>
        </w:pict>
      </w:r>
      <w:r>
        <w:rPr>
          <w:noProof/>
        </w:rPr>
        <w:pict>
          <v:shape id="AutoShape 121" o:spid="_x0000_s1111" type="#_x0000_t32" style="position:absolute;margin-left:174.4pt;margin-top:11.8pt;width:21.4pt;height:0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a7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"/>
        </w:pict>
      </w:r>
      <w:r>
        <w:rPr>
          <w:noProof/>
        </w:rPr>
        <w:pict>
          <v:shape id="AutoShape 120" o:spid="_x0000_s1110" type="#_x0000_t32" style="position:absolute;margin-left:174.4pt;margin-top:11.8pt;width:0;height:19.45pt;flip:y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"/>
        </w:pict>
      </w:r>
      <w:r>
        <w:rPr>
          <w:noProof/>
        </w:rPr>
        <w:pict>
          <v:shape id="AutoShape 119" o:spid="_x0000_s1109" type="#_x0000_t32" style="position:absolute;margin-left:150.4pt;margin-top:31.25pt;width:24pt;height:0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Wz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"/>
        </w:pict>
      </w:r>
      <w:r>
        <w:rPr>
          <w:noProof/>
        </w:rPr>
        <w:pict>
          <v:shape id="AutoShape 123" o:spid="_x0000_s1108" type="#_x0000_t32" style="position:absolute;margin-left:195.8pt;margin-top:31.25pt;width:24pt;height:0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6Z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"/>
        </w:pict>
      </w:r>
      <w:r>
        <w:rPr>
          <w:noProof/>
        </w:rPr>
        <w:pict>
          <v:shape id="AutoShape 122" o:spid="_x0000_s1107" type="#_x0000_t32" style="position:absolute;margin-left:195.8pt;margin-top:11.8pt;width:0;height:19.45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"/>
        </w:pict>
      </w:r>
      <w:r>
        <w:rPr>
          <w:noProof/>
        </w:rPr>
        <w:pict>
          <v:shape id="AutoShape 116" o:spid="_x0000_s1106" type="#_x0000_t32" style="position:absolute;margin-left:107.25pt;margin-top:11.8pt;width:21.4pt;height:0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xO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"/>
        </w:pict>
      </w:r>
      <w:r>
        <w:rPr>
          <w:noProof/>
        </w:rPr>
        <w:pict>
          <v:shape id="AutoShape 115" o:spid="_x0000_s1105" type="#_x0000_t32" style="position:absolute;margin-left:107.25pt;margin-top:11.8pt;width:0;height:19.45pt;flip: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"/>
        </w:pict>
      </w:r>
      <w:r>
        <w:rPr>
          <w:noProof/>
        </w:rPr>
        <w:pict>
          <v:shape id="AutoShape 114" o:spid="_x0000_s1104" type="#_x0000_t32" style="position:absolute;margin-left:83.25pt;margin-top:31.25pt;width:24pt;height:0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mM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"/>
        </w:pict>
      </w:r>
      <w:r>
        <w:rPr>
          <w:noProof/>
        </w:rPr>
        <w:pict>
          <v:shape id="AutoShape 118" o:spid="_x0000_s1103" type="#_x0000_t32" style="position:absolute;margin-left:128.65pt;margin-top:31.25pt;width:24pt;height:0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6io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"/>
        </w:pict>
      </w:r>
      <w:r>
        <w:rPr>
          <w:noProof/>
        </w:rPr>
        <w:pict>
          <v:shape id="AutoShape 117" o:spid="_x0000_s1102" type="#_x0000_t32" style="position:absolute;margin-left:128.65pt;margin-top:11.8pt;width:0;height:19.45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b0Hg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"/>
        </w:pict>
      </w:r>
      <w:r>
        <w:rPr>
          <w:noProof/>
        </w:rPr>
        <w:pict>
          <v:shape id="AutoShape 112" o:spid="_x0000_s1101" type="#_x0000_t32" style="position:absolute;margin-left:61.55pt;margin-top:11.8pt;width:0;height:19.45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FzHg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"/>
        </w:pict>
      </w:r>
      <w:r>
        <w:rPr>
          <w:noProof/>
        </w:rPr>
        <w:pict>
          <v:shape id="AutoShape 111" o:spid="_x0000_s1100" type="#_x0000_t32" style="position:absolute;margin-left:40.15pt;margin-top:11.8pt;width:21.4pt;height:0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0eIQIAAD0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"/>
        </w:pict>
      </w:r>
      <w:r>
        <w:rPr>
          <w:noProof/>
        </w:rPr>
        <w:pict>
          <v:shape id="AutoShape 110" o:spid="_x0000_s1099" type="#_x0000_t32" style="position:absolute;margin-left:40.15pt;margin-top:11.8pt;width:0;height:19.45pt;flip:y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"/>
        </w:pict>
      </w:r>
    </w:p>
    <w:p w:rsidR="004367CF" w:rsidRPr="00C114E3" w:rsidRDefault="004367CF" w:rsidP="004367CF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0       1                2               3                4                5              6         CK</w:t>
      </w:r>
    </w:p>
    <w:p w:rsidR="004367CF" w:rsidRPr="00C114E3" w:rsidRDefault="00307BF1" w:rsidP="004367CF">
      <w:pPr>
        <w:pStyle w:val="PargrafodaLista"/>
        <w:tabs>
          <w:tab w:val="left" w:pos="284"/>
        </w:tabs>
        <w:ind w:left="1004" w:right="-428"/>
        <w:jc w:val="both"/>
        <w:rPr>
          <w:rFonts w:ascii="Tahoma" w:hAnsi="Tahoma" w:cs="Tahoma"/>
        </w:rPr>
      </w:pPr>
      <w:r>
        <w:rPr>
          <w:noProof/>
        </w:rPr>
        <w:pict>
          <v:shape id="AutoShape 113" o:spid="_x0000_s1094" type="#_x0000_t32" style="position:absolute;left:0;text-align:left;margin-left:61.55pt;margin-top:3.35pt;width:24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9c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"/>
        </w:pict>
      </w:r>
      <w:r>
        <w:rPr>
          <w:noProof/>
        </w:rPr>
        <w:pict>
          <v:shape id="AutoShape 140" o:spid="_x0000_s1098" type="#_x0000_t32" style="position:absolute;left:0;text-align:left;margin-left:239.25pt;margin-top:2.25pt;width:0;height:151.8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">
            <v:stroke dashstyle="dash"/>
          </v:shape>
        </w:pict>
      </w:r>
      <w:r>
        <w:rPr>
          <w:noProof/>
        </w:rPr>
        <w:pict>
          <v:shape id="AutoShape 160" o:spid="_x0000_s1097" type="#_x0000_t32" style="position:absolute;left:0;text-align:left;margin-left:301.55pt;margin-top:2.25pt;width:0;height:151.8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">
            <v:stroke dashstyle="dash"/>
          </v:shape>
        </w:pict>
      </w:r>
      <w:r>
        <w:rPr>
          <w:noProof/>
        </w:rPr>
        <w:pict>
          <v:shape id="AutoShape 161" o:spid="_x0000_s1096" type="#_x0000_t32" style="position:absolute;left:0;text-align:left;margin-left:366.1pt;margin-top:2.25pt;width:0;height:151.8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">
            <v:stroke dashstyle="dash"/>
          </v:shape>
        </w:pict>
      </w:r>
      <w:r>
        <w:rPr>
          <w:noProof/>
        </w:rPr>
        <w:pict>
          <v:shape id="AutoShape 139" o:spid="_x0000_s1095" type="#_x0000_t32" style="position:absolute;left:0;text-align:left;margin-left:107.25pt;margin-top:2.25pt;width:0;height:151.8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">
            <v:stroke dashstyle="dash"/>
          </v:shape>
        </w:pict>
      </w:r>
      <w:r>
        <w:rPr>
          <w:noProof/>
        </w:rPr>
        <w:pict>
          <v:shape id="AutoShape 109" o:spid="_x0000_s1093" type="#_x0000_t32" style="position:absolute;left:0;text-align:left;margin-left:16.15pt;margin-top:2.25pt;width:24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Br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"/>
        </w:pict>
      </w:r>
    </w:p>
    <w:p w:rsidR="004367CF" w:rsidRDefault="00307BF1" w:rsidP="004367CF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noProof/>
        </w:rPr>
        <w:pict>
          <v:shape id="AutoShape 159" o:spid="_x0000_s1092" type="#_x0000_t32" style="position:absolute;left:0;text-align:left;margin-left:346.95pt;margin-top:26.1pt;width:64.55pt;height:0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QO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"/>
        </w:pict>
      </w:r>
      <w:r>
        <w:rPr>
          <w:noProof/>
        </w:rPr>
        <w:pict>
          <v:shape id="AutoShape 158" o:spid="_x0000_s1091" type="#_x0000_t32" style="position:absolute;left:0;text-align:left;margin-left:346.95pt;margin-top:5.35pt;width:0;height:20.7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"/>
        </w:pict>
      </w:r>
      <w:r>
        <w:rPr>
          <w:noProof/>
        </w:rPr>
        <w:pict>
          <v:shape id="AutoShape 157" o:spid="_x0000_s1090" type="#_x0000_t32" style="position:absolute;left:0;text-align:left;margin-left:278.85pt;margin-top:5.35pt;width:68.1pt;height:0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sl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"/>
        </w:pict>
      </w:r>
      <w:r>
        <w:rPr>
          <w:noProof/>
        </w:rPr>
        <w:pict>
          <v:shape id="AutoShape 156" o:spid="_x0000_s1089" type="#_x0000_t32" style="position:absolute;left:0;text-align:left;margin-left:278.85pt;margin-top:5.35pt;width:0;height:20.75pt;flip:y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"/>
        </w:pict>
      </w:r>
      <w:r>
        <w:rPr>
          <w:noProof/>
        </w:rPr>
        <w:pict>
          <v:shape id="AutoShape 143" o:spid="_x0000_s1088" type="#_x0000_t32" style="position:absolute;left:0;text-align:left;margin-left:73.85pt;margin-top:5.35pt;width:73.95pt;height:0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vV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"/>
        </w:pict>
      </w:r>
      <w:r>
        <w:rPr>
          <w:noProof/>
        </w:rPr>
        <w:pict>
          <v:shape id="AutoShape 145" o:spid="_x0000_s1087" type="#_x0000_t32" style="position:absolute;left:0;text-align:left;margin-left:147.8pt;margin-top:26.1pt;width:131.05pt;height:0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Eb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"/>
        </w:pict>
      </w:r>
      <w:r>
        <w:rPr>
          <w:noProof/>
        </w:rPr>
        <w:pict>
          <v:shape id="AutoShape 144" o:spid="_x0000_s1086" type="#_x0000_t32" style="position:absolute;left:0;text-align:left;margin-left:147.8pt;margin-top:5.35pt;width:0;height:20.7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lMHQIAAD0EAAAOAAAAZHJzL2Uyb0RvYy54bWysU02P2yAQvVfqf0DcE3+skyZWnNXKTnrZ&#10;diPt9gcQwDaqDQhInKjqf++Ak2jT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"/>
        </w:pict>
      </w:r>
      <w:r>
        <w:rPr>
          <w:noProof/>
        </w:rPr>
        <w:pict>
          <v:shape id="AutoShape 142" o:spid="_x0000_s1085" type="#_x0000_t32" style="position:absolute;left:0;text-align:left;margin-left:73.85pt;margin-top:5.35pt;width:0;height:20.75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"/>
        </w:pict>
      </w:r>
      <w:r>
        <w:rPr>
          <w:noProof/>
        </w:rPr>
        <w:pict>
          <v:shape id="AutoShape 141" o:spid="_x0000_s1084" type="#_x0000_t32" style="position:absolute;left:0;text-align:left;margin-left:16.15pt;margin-top:26.1pt;width:57.7pt;height:0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2dbIQIAAD0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"/>
        </w:pict>
      </w:r>
      <w:r w:rsidR="004367CF">
        <w:rPr>
          <w:rFonts w:ascii="Tahoma" w:hAnsi="Tahoma" w:cs="Tahoma"/>
        </w:rPr>
        <w:t xml:space="preserve">                                                              </w:t>
      </w:r>
    </w:p>
    <w:p w:rsidR="004367CF" w:rsidRDefault="00307BF1" w:rsidP="004367CF">
      <w:pPr>
        <w:jc w:val="center"/>
        <w:rPr>
          <w:rFonts w:ascii="Tahoma" w:hAnsi="Tahoma" w:cs="Tahoma"/>
        </w:rPr>
      </w:pPr>
      <w:r>
        <w:rPr>
          <w:noProof/>
        </w:rPr>
        <w:pict>
          <v:shape id="AutoShape 169" o:spid="_x0000_s1083" type="#_x0000_t32" style="position:absolute;left:0;text-align:left;margin-left:396.9pt;margin-top:36.25pt;width:0;height:22.7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/fHgIAAD0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"/>
        </w:pict>
      </w:r>
      <w:r>
        <w:rPr>
          <w:noProof/>
        </w:rPr>
        <w:pict>
          <v:shape id="AutoShape 168" o:spid="_x0000_s1082" type="#_x0000_t32" style="position:absolute;left:0;text-align:left;margin-left:346.95pt;margin-top:36.25pt;width:49.95pt;height:0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QgIAIAAD0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"/>
        </w:pict>
      </w:r>
      <w:r>
        <w:rPr>
          <w:noProof/>
        </w:rPr>
        <w:pict>
          <v:shape id="AutoShape 166" o:spid="_x0000_s1081" type="#_x0000_t32" style="position:absolute;left:0;text-align:left;margin-left:282.75pt;margin-top:58.95pt;width:64.2pt;height:.0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7HbIgIAAD8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"/>
        </w:pict>
      </w:r>
      <w:r>
        <w:rPr>
          <w:noProof/>
        </w:rPr>
        <w:pict>
          <v:shape id="AutoShape 167" o:spid="_x0000_s1080" type="#_x0000_t32" style="position:absolute;left:0;text-align:left;margin-left:346.95pt;margin-top:36.25pt;width:0;height:22.7pt;flip:y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"/>
        </w:pict>
      </w:r>
      <w:r>
        <w:rPr>
          <w:noProof/>
        </w:rPr>
        <w:pict>
          <v:shape id="AutoShape 165" o:spid="_x0000_s1079" type="#_x0000_t32" style="position:absolute;left:0;text-align:left;margin-left:282.75pt;margin-top:36.25pt;width:0;height:22.7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"/>
        </w:pict>
      </w:r>
      <w:r>
        <w:rPr>
          <w:noProof/>
        </w:rPr>
        <w:pict>
          <v:shape id="AutoShape 164" o:spid="_x0000_s1078" type="#_x0000_t32" style="position:absolute;left:0;text-align:left;margin-left:219.8pt;margin-top:36.25pt;width:62.3pt;height:0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7zH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"/>
        </w:pict>
      </w:r>
      <w:r>
        <w:rPr>
          <w:noProof/>
        </w:rPr>
        <w:pict>
          <v:shape id="AutoShape 163" o:spid="_x0000_s1077" type="#_x0000_t32" style="position:absolute;left:0;text-align:left;margin-left:219.8pt;margin-top:36.25pt;width:0;height:22.7pt;flip:y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"/>
        </w:pict>
      </w:r>
      <w:r>
        <w:rPr>
          <w:noProof/>
        </w:rPr>
        <w:pict>
          <v:shape id="AutoShape 162" o:spid="_x0000_s1076" type="#_x0000_t32" style="position:absolute;left:0;text-align:left;margin-left:16.15pt;margin-top:58.95pt;width:203.65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Gc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"/>
        </w:pict>
      </w:r>
      <w:r w:rsidR="004367CF">
        <w:rPr>
          <w:rFonts w:ascii="Tahoma" w:hAnsi="Tahoma" w:cs="Tahoma"/>
        </w:rPr>
        <w:t xml:space="preserve">                                                                                                           S</w:t>
      </w:r>
    </w:p>
    <w:p w:rsidR="004367CF" w:rsidRPr="00DC6916" w:rsidRDefault="004367CF" w:rsidP="004367CF">
      <w:pPr>
        <w:rPr>
          <w:rFonts w:ascii="Tahoma" w:hAnsi="Tahoma" w:cs="Tahoma"/>
        </w:rPr>
      </w:pPr>
    </w:p>
    <w:p w:rsidR="004367CF" w:rsidRDefault="004367CF" w:rsidP="004367CF">
      <w:pPr>
        <w:rPr>
          <w:rFonts w:ascii="Tahoma" w:hAnsi="Tahoma" w:cs="Tahoma"/>
        </w:rPr>
      </w:pPr>
    </w:p>
    <w:p w:rsidR="00E12CFF" w:rsidRDefault="00307BF1" w:rsidP="00E12CFF">
      <w:pPr>
        <w:jc w:val="right"/>
        <w:rPr>
          <w:rFonts w:ascii="Tahoma" w:hAnsi="Tahoma" w:cs="Tahoma"/>
        </w:rPr>
      </w:pPr>
      <w:r>
        <w:rPr>
          <w:noProof/>
        </w:rPr>
        <w:pict>
          <v:shape id="AutoShape 179" o:spid="_x0000_s1075" type="#_x0000_t32" style="position:absolute;left:0;text-align:left;margin-left:366.1pt;margin-top:71.9pt;width:45.4pt;height:0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"/>
        </w:pict>
      </w:r>
      <w:r>
        <w:rPr>
          <w:noProof/>
        </w:rPr>
        <w:pict>
          <v:shape id="AutoShape 178" o:spid="_x0000_s1074" type="#_x0000_t32" style="position:absolute;left:0;text-align:left;margin-left:366.1pt;margin-top:51.8pt;width:0;height:20.1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7JIAIAAD0EAAAOAAAAZHJzL2Uyb0RvYy54bWysU8uO2jAU3VfqP1jeQx4ND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"/>
        </w:pict>
      </w:r>
      <w:r>
        <w:rPr>
          <w:noProof/>
        </w:rPr>
        <w:pict>
          <v:shape id="AutoShape 177" o:spid="_x0000_s1073" type="#_x0000_t32" style="position:absolute;left:0;text-align:left;margin-left:301.55pt;margin-top:51.8pt;width:64.55pt;height:0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MkIAIAAD0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"/>
        </w:pict>
      </w:r>
      <w:r>
        <w:rPr>
          <w:noProof/>
        </w:rPr>
        <w:pict>
          <v:shape id="AutoShape 176" o:spid="_x0000_s1072" type="#_x0000_t32" style="position:absolute;left:0;text-align:left;margin-left:301.55pt;margin-top:51.8pt;width:0;height:20.1pt;flip:y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"/>
        </w:pict>
      </w:r>
      <w:r>
        <w:rPr>
          <w:noProof/>
        </w:rPr>
        <w:pict>
          <v:shape id="AutoShape 175" o:spid="_x0000_s1071" type="#_x0000_t32" style="position:absolute;left:0;text-align:left;margin-left:240.55pt;margin-top:70.6pt;width:61pt;height:0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qAHg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"/>
        </w:pict>
      </w:r>
      <w:r>
        <w:rPr>
          <w:noProof/>
        </w:rPr>
        <w:pict>
          <v:shape id="AutoShape 174" o:spid="_x0000_s1070" type="#_x0000_t32" style="position:absolute;left:0;text-align:left;margin-left:239.25pt;margin-top:51.8pt;width:0;height:18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J6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"/>
        </w:pict>
      </w:r>
      <w:r>
        <w:rPr>
          <w:noProof/>
        </w:rPr>
        <w:pict>
          <v:shape id="AutoShape 173" o:spid="_x0000_s1069" type="#_x0000_t32" style="position:absolute;left:0;text-align:left;margin-left:107.25pt;margin-top:51.8pt;width:132pt;height:0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2SIAIAAD0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"/>
        </w:pict>
      </w:r>
      <w:r>
        <w:rPr>
          <w:noProof/>
        </w:rPr>
        <w:pict>
          <v:shape id="AutoShape 172" o:spid="_x0000_s1068" type="#_x0000_t32" style="position:absolute;left:0;text-align:left;margin-left:107.25pt;margin-top:51.8pt;width:0;height:18.8pt;flip:y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"/>
        </w:pict>
      </w:r>
      <w:r>
        <w:rPr>
          <w:noProof/>
        </w:rPr>
        <w:pict>
          <v:shape id="AutoShape 171" o:spid="_x0000_s1067" type="#_x0000_t32" style="position:absolute;left:0;text-align:left;margin-left:20.05pt;margin-top:70.6pt;width:87.2pt;height:1.3pt;flip:y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ZELQIAAEsEAAAOAAAAZHJzL2Uyb0RvYy54bWysVMGO2jAQvVfqP1i+QxIaW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"/>
        </w:pict>
      </w:r>
      <w:r>
        <w:rPr>
          <w:noProof/>
        </w:rPr>
        <w:pict>
          <v:shape id="AutoShape 170" o:spid="_x0000_s1066" type="#_x0000_t32" style="position:absolute;left:0;text-align:left;margin-left:396.9pt;margin-top:15.55pt;width:14.6pt;height:0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49Hw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"/>
        </w:pict>
      </w:r>
      <w:r w:rsidR="004367CF">
        <w:rPr>
          <w:rFonts w:ascii="Tahoma" w:hAnsi="Tahoma" w:cs="Tahoma"/>
        </w:rPr>
        <w:t>R</w:t>
      </w:r>
    </w:p>
    <w:p w:rsidR="00E12CFF" w:rsidRDefault="00E12CFF" w:rsidP="00E12CFF">
      <w:pPr>
        <w:jc w:val="right"/>
        <w:rPr>
          <w:rFonts w:ascii="Tahoma" w:hAnsi="Tahoma" w:cs="Tahoma"/>
        </w:rPr>
      </w:pPr>
    </w:p>
    <w:p w:rsidR="00E12CFF" w:rsidRDefault="00E12CFF" w:rsidP="00E12CFF">
      <w:pPr>
        <w:jc w:val="right"/>
        <w:rPr>
          <w:rFonts w:ascii="Tahoma" w:hAnsi="Tahoma" w:cs="Tahoma"/>
        </w:rPr>
      </w:pPr>
    </w:p>
    <w:p w:rsidR="00E12CFF" w:rsidRPr="00E12CFF" w:rsidRDefault="00E12CFF" w:rsidP="00E12CFF">
      <w:pPr>
        <w:jc w:val="right"/>
        <w:rPr>
          <w:rFonts w:ascii="Tahoma" w:hAnsi="Tahoma" w:cs="Tahoma"/>
        </w:rPr>
      </w:pPr>
    </w:p>
    <w:p w:rsidR="00E12CFF" w:rsidRDefault="00E12CFF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12CFF" w:rsidRDefault="00E12CFF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12CFF" w:rsidRDefault="00E12CFF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12CFF" w:rsidRDefault="00E12CFF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Default="00DE6EB1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5. </w:t>
      </w:r>
      <w:r w:rsidR="00471BCE">
        <w:rPr>
          <w:rFonts w:ascii="Tahoma" w:hAnsi="Tahoma" w:cs="Tahoma"/>
          <w:b/>
        </w:rPr>
        <w:t>CONCLUSÕES</w:t>
      </w:r>
      <w:r w:rsidR="00471BCE" w:rsidRPr="00267486">
        <w:rPr>
          <w:rFonts w:ascii="Tahoma" w:hAnsi="Tahoma" w:cs="Tahoma"/>
          <w:b/>
        </w:rPr>
        <w:t>:</w:t>
      </w:r>
    </w:p>
    <w:p w:rsidR="00471BCE" w:rsidRPr="00DE6EB1" w:rsidRDefault="00204E55" w:rsidP="00DE6EB1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Arial" w:hAnsi="Arial" w:cs="Arial"/>
          <w:szCs w:val="22"/>
        </w:rPr>
        <w:t>(Resumo do aluno)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12CFF" w:rsidRDefault="00E12CFF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Default="00E12CFF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2C6D8D" w:rsidRDefault="002C6D8D" w:rsidP="00E12CFF">
      <w:pPr>
        <w:jc w:val="both"/>
        <w:rPr>
          <w:rFonts w:ascii="Tahoma" w:hAnsi="Tahoma" w:cs="Tahoma"/>
          <w:b/>
        </w:rPr>
      </w:pPr>
    </w:p>
    <w:p w:rsidR="00905A49" w:rsidRPr="002C6D8D" w:rsidRDefault="00905A49" w:rsidP="002C6D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2C6D8D">
        <w:rPr>
          <w:rFonts w:ascii="Arial" w:hAnsi="Arial" w:cs="Arial"/>
          <w:bCs/>
          <w:sz w:val="20"/>
          <w:szCs w:val="20"/>
          <w:lang w:eastAsia="pt-BR"/>
        </w:rPr>
        <w:t>Apostila: CENTRO EDUCACIONAL FUCAPI – CEEF</w:t>
      </w:r>
    </w:p>
    <w:p w:rsidR="00905A49" w:rsidRDefault="00905A49" w:rsidP="00E12CFF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           CURSO TÉCNICO – ELETRÔNICO</w:t>
      </w:r>
    </w:p>
    <w:p w:rsidR="00905A49" w:rsidRDefault="00905A49" w:rsidP="00E12CFF">
      <w:pPr>
        <w:ind w:left="360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     APOSTILA – ELETRÔNICA DIGITAL I</w:t>
      </w:r>
    </w:p>
    <w:p w:rsidR="00905A49" w:rsidRPr="002C6D8D" w:rsidRDefault="00905A49" w:rsidP="002C6D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eastAsia="pt-BR"/>
        </w:rPr>
      </w:pPr>
      <w:r w:rsidRPr="002C6D8D">
        <w:rPr>
          <w:rFonts w:ascii="Arial" w:hAnsi="Arial" w:cs="Arial"/>
          <w:lang w:eastAsia="pt-BR"/>
        </w:rPr>
        <w:t>Livro: IDOETA, Ivan; CAPUANO, Francisco G.</w:t>
      </w:r>
    </w:p>
    <w:p w:rsidR="00905A49" w:rsidRDefault="00905A49" w:rsidP="00E12CFF">
      <w:pPr>
        <w:ind w:left="36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Elementos de Eletrônica Digital, 40. Ed. São Paulo: Érica, 2008.</w:t>
      </w:r>
    </w:p>
    <w:p w:rsidR="00905A49" w:rsidRPr="002C6D8D" w:rsidRDefault="00905A49" w:rsidP="002C6D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Cs w:val="22"/>
        </w:rPr>
      </w:pPr>
      <w:r w:rsidRPr="002C6D8D">
        <w:rPr>
          <w:rFonts w:ascii="Arial" w:hAnsi="Arial" w:cs="Arial"/>
          <w:lang w:eastAsia="pt-BR"/>
        </w:rPr>
        <w:t xml:space="preserve">Livro: </w:t>
      </w:r>
      <w:r w:rsidRPr="002C6D8D">
        <w:rPr>
          <w:rFonts w:ascii="Arial" w:hAnsi="Arial" w:cs="Arial"/>
          <w:szCs w:val="22"/>
        </w:rPr>
        <w:t>Circuitos digitais / Antônio Carlos de Lourenço.</w:t>
      </w:r>
    </w:p>
    <w:p w:rsidR="00C54784" w:rsidRDefault="00905A49" w:rsidP="00C54784">
      <w:pPr>
        <w:ind w:left="708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São Paulo: Érica 1996. – (Coleção Estude e Use. Série Eletrônica             Digital).</w:t>
      </w: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2C6D8D" w:rsidRDefault="002C6D8D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C54784" w:rsidRDefault="00C54784" w:rsidP="00C54784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7. ANEXOS</w:t>
      </w:r>
    </w:p>
    <w:p w:rsidR="00C54784" w:rsidRDefault="00C54784" w:rsidP="00C54784">
      <w:pPr>
        <w:ind w:left="708"/>
        <w:jc w:val="both"/>
        <w:rPr>
          <w:rFonts w:ascii="Arial" w:hAnsi="Arial" w:cs="Arial"/>
          <w:szCs w:val="22"/>
        </w:rPr>
      </w:pPr>
    </w:p>
    <w:p w:rsidR="002C6D8D" w:rsidRDefault="002C6D8D" w:rsidP="00C54784">
      <w:pPr>
        <w:ind w:left="708"/>
        <w:jc w:val="both"/>
        <w:rPr>
          <w:rFonts w:ascii="Arial" w:hAnsi="Arial" w:cs="Arial"/>
          <w:szCs w:val="22"/>
        </w:rPr>
      </w:pPr>
    </w:p>
    <w:p w:rsidR="002C6D8D" w:rsidRDefault="00307BF1" w:rsidP="00C54784">
      <w:pPr>
        <w:ind w:left="708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120.15pt;margin-top:12.85pt;width:54.85pt;height:26.3pt;z-index:251766784" strokecolor="white [3212]">
            <v:textbox>
              <w:txbxContent>
                <w:p w:rsidR="002C6D8D" w:rsidRDefault="002C6D8D" w:rsidP="002C6D8D">
                  <w:r>
                    <w:t>7400</w:t>
                  </w:r>
                </w:p>
              </w:txbxContent>
            </v:textbox>
          </v:shape>
        </w:pict>
      </w:r>
    </w:p>
    <w:p w:rsidR="002C6D8D" w:rsidRDefault="002C6D8D" w:rsidP="00C54784">
      <w:pPr>
        <w:ind w:left="708"/>
        <w:jc w:val="both"/>
        <w:rPr>
          <w:rFonts w:ascii="Arial" w:hAnsi="Arial" w:cs="Arial"/>
          <w:szCs w:val="22"/>
        </w:rPr>
      </w:pPr>
    </w:p>
    <w:p w:rsidR="002C6D8D" w:rsidRDefault="002C6D8D" w:rsidP="00C54784">
      <w:pPr>
        <w:ind w:left="708"/>
        <w:jc w:val="both"/>
        <w:rPr>
          <w:rFonts w:ascii="Arial" w:hAnsi="Arial" w:cs="Arial"/>
          <w:szCs w:val="22"/>
        </w:rPr>
      </w:pPr>
    </w:p>
    <w:p w:rsidR="002C6D8D" w:rsidRDefault="002C6D8D" w:rsidP="00C54784">
      <w:pPr>
        <w:ind w:left="708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pt-BR"/>
        </w:rPr>
        <w:drawing>
          <wp:inline distT="0" distB="0" distL="0" distR="0">
            <wp:extent cx="2546568" cy="1733266"/>
            <wp:effectExtent l="0" t="400050" r="0" b="381284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930" t="20674" r="45431" b="4089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46568" cy="173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D8D" w:rsidRDefault="002C6D8D" w:rsidP="00C54784">
      <w:pPr>
        <w:ind w:left="708"/>
        <w:jc w:val="both"/>
        <w:rPr>
          <w:rFonts w:ascii="Arial" w:hAnsi="Arial" w:cs="Arial"/>
          <w:szCs w:val="22"/>
        </w:rPr>
      </w:pPr>
    </w:p>
    <w:p w:rsidR="002C6D8D" w:rsidRPr="00C54784" w:rsidRDefault="002C6D8D" w:rsidP="00C54784">
      <w:pPr>
        <w:ind w:left="708"/>
        <w:jc w:val="both"/>
        <w:rPr>
          <w:rFonts w:ascii="Arial" w:hAnsi="Arial" w:cs="Arial"/>
          <w:szCs w:val="22"/>
        </w:rPr>
      </w:pPr>
    </w:p>
    <w:sectPr w:rsidR="002C6D8D" w:rsidRPr="00C54784" w:rsidSect="00C24A09">
      <w:headerReference w:type="default" r:id="rId11"/>
      <w:footerReference w:type="default" r:id="rId12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F1" w:rsidRDefault="00307BF1">
      <w:r>
        <w:separator/>
      </w:r>
    </w:p>
  </w:endnote>
  <w:endnote w:type="continuationSeparator" w:id="0">
    <w:p w:rsidR="00307BF1" w:rsidRDefault="0030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ndelGothic BT">
    <w:altName w:val="Courier New"/>
    <w:charset w:val="00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0405"/>
      <w:docPartObj>
        <w:docPartGallery w:val="Page Numbers (Bottom of Page)"/>
        <w:docPartUnique/>
      </w:docPartObj>
    </w:sdtPr>
    <w:sdtEndPr/>
    <w:sdtContent>
      <w:p w:rsidR="00C24A09" w:rsidRPr="000F5917" w:rsidRDefault="00C24A09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C24A09" w:rsidRDefault="00C24A09">
        <w:pPr>
          <w:pStyle w:val="Rodap"/>
          <w:jc w:val="center"/>
        </w:pPr>
      </w:p>
      <w:p w:rsidR="00C24A09" w:rsidRDefault="00FE2FAE">
        <w:pPr>
          <w:pStyle w:val="Rodap"/>
          <w:jc w:val="center"/>
        </w:pPr>
        <w:r>
          <w:fldChar w:fldCharType="begin"/>
        </w:r>
        <w:r w:rsidR="00737792">
          <w:instrText xml:space="preserve"> PAGE   \* MERGEFORMAT </w:instrText>
        </w:r>
        <w:r>
          <w:fldChar w:fldCharType="separate"/>
        </w:r>
        <w:r w:rsidR="00DA4F57">
          <w:rPr>
            <w:noProof/>
          </w:rPr>
          <w:t>1</w:t>
        </w:r>
        <w:r>
          <w:rPr>
            <w:noProof/>
          </w:rPr>
          <w:fldChar w:fldCharType="end"/>
        </w:r>
        <w:r w:rsidR="00C24A09">
          <w:t>/3</w:t>
        </w:r>
      </w:p>
    </w:sdtContent>
  </w:sdt>
  <w:p w:rsidR="003B3358" w:rsidRDefault="003B33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F1" w:rsidRDefault="00307BF1">
      <w:r>
        <w:separator/>
      </w:r>
    </w:p>
  </w:footnote>
  <w:footnote w:type="continuationSeparator" w:id="0">
    <w:p w:rsidR="00307BF1" w:rsidRDefault="00307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358" w:rsidRDefault="003B335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6"/>
      <w:gridCol w:w="8118"/>
    </w:tblGrid>
    <w:tr w:rsidR="003B335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Default="003B335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 wp14:anchorId="45A05C40" wp14:editId="33FFCC15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Pr="00C24A09" w:rsidRDefault="003B335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44618F" w:rsidRDefault="003B335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 w:rsidR="008E6883">
            <w:rPr>
              <w:rFonts w:ascii="Arial" w:hAnsi="Arial" w:cs="Arial"/>
              <w:b/>
              <w:i/>
            </w:rPr>
            <w:t xml:space="preserve">S DE LABORATÓRIO – </w:t>
          </w:r>
        </w:p>
        <w:p w:rsidR="003B3358" w:rsidRPr="00C24A09" w:rsidRDefault="0044618F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ELETRONICA DIGITAL</w:t>
          </w:r>
          <w:r w:rsidR="003B3358" w:rsidRPr="00C24A09">
            <w:rPr>
              <w:rFonts w:ascii="Arial" w:hAnsi="Arial" w:cs="Arial"/>
              <w:b/>
              <w:i/>
            </w:rPr>
            <w:t xml:space="preserve"> – MÓDULO </w:t>
          </w:r>
          <w:r w:rsidR="000A044A">
            <w:rPr>
              <w:rFonts w:ascii="Arial" w:hAnsi="Arial" w:cs="Arial"/>
              <w:b/>
              <w:i/>
            </w:rPr>
            <w:t>II</w:t>
          </w:r>
        </w:p>
        <w:p w:rsidR="003B3358" w:rsidRPr="00C24A09" w:rsidRDefault="00DA4F57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CIRCUITOS DIGITAIS</w:t>
          </w:r>
          <w:r w:rsidR="0044618F">
            <w:rPr>
              <w:rFonts w:ascii="Arial" w:hAnsi="Arial" w:cs="Arial"/>
              <w:b/>
              <w:i/>
            </w:rPr>
            <w:t xml:space="preserve"> II</w:t>
          </w:r>
          <w:r w:rsidR="003B3358" w:rsidRPr="00C24A09">
            <w:rPr>
              <w:rFonts w:ascii="Arial" w:hAnsi="Arial" w:cs="Arial"/>
              <w:b/>
              <w:i/>
            </w:rPr>
            <w:t xml:space="preserve"> – </w:t>
          </w:r>
          <w:r w:rsidR="000A044A">
            <w:rPr>
              <w:rFonts w:ascii="Arial" w:hAnsi="Arial" w:cs="Arial"/>
              <w:b/>
              <w:i/>
            </w:rPr>
            <w:t>CIRCUITOS SEQUÊNCIAIS FLIP-FLOP</w:t>
          </w:r>
        </w:p>
        <w:p w:rsidR="003B3358" w:rsidRDefault="003B3358" w:rsidP="00DA4F57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proofErr w:type="gramStart"/>
          <w:r w:rsidR="00DA4F57">
            <w:rPr>
              <w:rFonts w:ascii="Arial" w:hAnsi="Arial" w:cs="Arial"/>
              <w:b/>
              <w:i/>
            </w:rPr>
            <w:t>4</w:t>
          </w:r>
          <w:proofErr w:type="gramEnd"/>
          <w:r w:rsidR="0004734F"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3B3358" w:rsidRDefault="003B33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94071"/>
    <w:multiLevelType w:val="hybridMultilevel"/>
    <w:tmpl w:val="C7A80E72"/>
    <w:lvl w:ilvl="0" w:tplc="702A71A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9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1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5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2"/>
  </w:num>
  <w:num w:numId="12">
    <w:abstractNumId w:val="14"/>
  </w:num>
  <w:num w:numId="13">
    <w:abstractNumId w:val="7"/>
  </w:num>
  <w:num w:numId="14">
    <w:abstractNumId w:val="13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21EAC"/>
    <w:rsid w:val="00005B48"/>
    <w:rsid w:val="00014061"/>
    <w:rsid w:val="000148D5"/>
    <w:rsid w:val="00017567"/>
    <w:rsid w:val="00017C45"/>
    <w:rsid w:val="00046BA8"/>
    <w:rsid w:val="0004734F"/>
    <w:rsid w:val="00053035"/>
    <w:rsid w:val="00054C67"/>
    <w:rsid w:val="00067F92"/>
    <w:rsid w:val="000869EB"/>
    <w:rsid w:val="00091A02"/>
    <w:rsid w:val="000940EC"/>
    <w:rsid w:val="000A044A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D3BA8"/>
    <w:rsid w:val="000F682E"/>
    <w:rsid w:val="0011031D"/>
    <w:rsid w:val="00122043"/>
    <w:rsid w:val="00137ABD"/>
    <w:rsid w:val="0014746D"/>
    <w:rsid w:val="0016386C"/>
    <w:rsid w:val="00170032"/>
    <w:rsid w:val="0019047D"/>
    <w:rsid w:val="00191A22"/>
    <w:rsid w:val="00193D01"/>
    <w:rsid w:val="00197FEE"/>
    <w:rsid w:val="001C3ECA"/>
    <w:rsid w:val="001C5F56"/>
    <w:rsid w:val="001C763E"/>
    <w:rsid w:val="001D5CC4"/>
    <w:rsid w:val="001F1CFF"/>
    <w:rsid w:val="002037C2"/>
    <w:rsid w:val="00204E55"/>
    <w:rsid w:val="002174B0"/>
    <w:rsid w:val="002333B6"/>
    <w:rsid w:val="00242B42"/>
    <w:rsid w:val="00267486"/>
    <w:rsid w:val="002773B6"/>
    <w:rsid w:val="00283CDA"/>
    <w:rsid w:val="002942E7"/>
    <w:rsid w:val="002B3DCB"/>
    <w:rsid w:val="002C6D8D"/>
    <w:rsid w:val="002D710E"/>
    <w:rsid w:val="002E3E85"/>
    <w:rsid w:val="002E79DB"/>
    <w:rsid w:val="002F4EF4"/>
    <w:rsid w:val="00300299"/>
    <w:rsid w:val="00304708"/>
    <w:rsid w:val="00305135"/>
    <w:rsid w:val="00307BF1"/>
    <w:rsid w:val="003166AA"/>
    <w:rsid w:val="003167A8"/>
    <w:rsid w:val="00321E00"/>
    <w:rsid w:val="0032278B"/>
    <w:rsid w:val="00326200"/>
    <w:rsid w:val="00331C8D"/>
    <w:rsid w:val="00334864"/>
    <w:rsid w:val="00337DFB"/>
    <w:rsid w:val="0034494E"/>
    <w:rsid w:val="00346073"/>
    <w:rsid w:val="00347350"/>
    <w:rsid w:val="00353D81"/>
    <w:rsid w:val="00363B06"/>
    <w:rsid w:val="00371CEE"/>
    <w:rsid w:val="00391EFE"/>
    <w:rsid w:val="003A21FA"/>
    <w:rsid w:val="003A4381"/>
    <w:rsid w:val="003B3358"/>
    <w:rsid w:val="003D0BAB"/>
    <w:rsid w:val="003D1530"/>
    <w:rsid w:val="003D518B"/>
    <w:rsid w:val="003E5842"/>
    <w:rsid w:val="003E72E9"/>
    <w:rsid w:val="003F2170"/>
    <w:rsid w:val="00405DEB"/>
    <w:rsid w:val="00421EAC"/>
    <w:rsid w:val="00424D93"/>
    <w:rsid w:val="004367CF"/>
    <w:rsid w:val="004457E2"/>
    <w:rsid w:val="0044618F"/>
    <w:rsid w:val="00452D78"/>
    <w:rsid w:val="00463CFE"/>
    <w:rsid w:val="004712DE"/>
    <w:rsid w:val="00471BCE"/>
    <w:rsid w:val="00485FEE"/>
    <w:rsid w:val="004D683B"/>
    <w:rsid w:val="00507B01"/>
    <w:rsid w:val="00510831"/>
    <w:rsid w:val="00511712"/>
    <w:rsid w:val="00512DCC"/>
    <w:rsid w:val="00521353"/>
    <w:rsid w:val="00523685"/>
    <w:rsid w:val="00532A40"/>
    <w:rsid w:val="00533651"/>
    <w:rsid w:val="00545B99"/>
    <w:rsid w:val="00546C8E"/>
    <w:rsid w:val="00547D0B"/>
    <w:rsid w:val="005501EC"/>
    <w:rsid w:val="00550CF8"/>
    <w:rsid w:val="005530AB"/>
    <w:rsid w:val="0056550E"/>
    <w:rsid w:val="0057095D"/>
    <w:rsid w:val="005718A0"/>
    <w:rsid w:val="0058758E"/>
    <w:rsid w:val="005A3535"/>
    <w:rsid w:val="005B086A"/>
    <w:rsid w:val="005B6F34"/>
    <w:rsid w:val="005D3514"/>
    <w:rsid w:val="005E1F9E"/>
    <w:rsid w:val="005E2246"/>
    <w:rsid w:val="005E5DFA"/>
    <w:rsid w:val="005E6616"/>
    <w:rsid w:val="005F2158"/>
    <w:rsid w:val="00603873"/>
    <w:rsid w:val="00605AC5"/>
    <w:rsid w:val="00617099"/>
    <w:rsid w:val="006223AD"/>
    <w:rsid w:val="00627414"/>
    <w:rsid w:val="006305C1"/>
    <w:rsid w:val="00634949"/>
    <w:rsid w:val="006434F2"/>
    <w:rsid w:val="00647FF9"/>
    <w:rsid w:val="0065547F"/>
    <w:rsid w:val="0065775C"/>
    <w:rsid w:val="006637D2"/>
    <w:rsid w:val="00670469"/>
    <w:rsid w:val="00682378"/>
    <w:rsid w:val="0068392B"/>
    <w:rsid w:val="00684A69"/>
    <w:rsid w:val="00693416"/>
    <w:rsid w:val="006942B1"/>
    <w:rsid w:val="006A078B"/>
    <w:rsid w:val="006A2344"/>
    <w:rsid w:val="006B078D"/>
    <w:rsid w:val="006B2D7D"/>
    <w:rsid w:val="006C0FE2"/>
    <w:rsid w:val="006C27C5"/>
    <w:rsid w:val="006C734E"/>
    <w:rsid w:val="006D2251"/>
    <w:rsid w:val="006D5DC1"/>
    <w:rsid w:val="006D6EA6"/>
    <w:rsid w:val="006E080F"/>
    <w:rsid w:val="007042B5"/>
    <w:rsid w:val="00710A66"/>
    <w:rsid w:val="00721F9C"/>
    <w:rsid w:val="007239F7"/>
    <w:rsid w:val="0072729F"/>
    <w:rsid w:val="00730894"/>
    <w:rsid w:val="0073176F"/>
    <w:rsid w:val="007327E8"/>
    <w:rsid w:val="00735DAA"/>
    <w:rsid w:val="00737792"/>
    <w:rsid w:val="00750C90"/>
    <w:rsid w:val="00752A28"/>
    <w:rsid w:val="00752D46"/>
    <w:rsid w:val="00771450"/>
    <w:rsid w:val="00780FBA"/>
    <w:rsid w:val="0078234C"/>
    <w:rsid w:val="00797456"/>
    <w:rsid w:val="007B53D6"/>
    <w:rsid w:val="007C2897"/>
    <w:rsid w:val="007C7BFD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740F"/>
    <w:rsid w:val="008A7AF4"/>
    <w:rsid w:val="008B0BF4"/>
    <w:rsid w:val="008B38BD"/>
    <w:rsid w:val="008B74CD"/>
    <w:rsid w:val="008C2C9A"/>
    <w:rsid w:val="008C33BB"/>
    <w:rsid w:val="008C69FE"/>
    <w:rsid w:val="008D1123"/>
    <w:rsid w:val="008D32B7"/>
    <w:rsid w:val="008D58A7"/>
    <w:rsid w:val="008E53A6"/>
    <w:rsid w:val="008E6883"/>
    <w:rsid w:val="008F435D"/>
    <w:rsid w:val="008F5722"/>
    <w:rsid w:val="00902C1D"/>
    <w:rsid w:val="00905A49"/>
    <w:rsid w:val="00906130"/>
    <w:rsid w:val="00911DF5"/>
    <w:rsid w:val="0094083F"/>
    <w:rsid w:val="00944C38"/>
    <w:rsid w:val="00947CFA"/>
    <w:rsid w:val="00965D25"/>
    <w:rsid w:val="00987EA8"/>
    <w:rsid w:val="009953EB"/>
    <w:rsid w:val="0099658B"/>
    <w:rsid w:val="009A1385"/>
    <w:rsid w:val="009A1520"/>
    <w:rsid w:val="009A2701"/>
    <w:rsid w:val="009A3CE0"/>
    <w:rsid w:val="009C7554"/>
    <w:rsid w:val="009C7C1F"/>
    <w:rsid w:val="009D56D4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161"/>
    <w:rsid w:val="00A43B87"/>
    <w:rsid w:val="00A44C28"/>
    <w:rsid w:val="00A5749B"/>
    <w:rsid w:val="00A616C6"/>
    <w:rsid w:val="00A624B1"/>
    <w:rsid w:val="00A8431E"/>
    <w:rsid w:val="00A851C5"/>
    <w:rsid w:val="00A948B2"/>
    <w:rsid w:val="00A969CC"/>
    <w:rsid w:val="00AC7D39"/>
    <w:rsid w:val="00AD09D3"/>
    <w:rsid w:val="00AF3892"/>
    <w:rsid w:val="00AF7A52"/>
    <w:rsid w:val="00B177A9"/>
    <w:rsid w:val="00B2113F"/>
    <w:rsid w:val="00B22727"/>
    <w:rsid w:val="00B262EF"/>
    <w:rsid w:val="00B373B6"/>
    <w:rsid w:val="00B401AD"/>
    <w:rsid w:val="00B41F0C"/>
    <w:rsid w:val="00B518CC"/>
    <w:rsid w:val="00B550D1"/>
    <w:rsid w:val="00B603AF"/>
    <w:rsid w:val="00B75769"/>
    <w:rsid w:val="00B81533"/>
    <w:rsid w:val="00B81DB0"/>
    <w:rsid w:val="00B83DC1"/>
    <w:rsid w:val="00B91DBD"/>
    <w:rsid w:val="00BC03DC"/>
    <w:rsid w:val="00BC0F81"/>
    <w:rsid w:val="00BC47BB"/>
    <w:rsid w:val="00BC6A0D"/>
    <w:rsid w:val="00BE6C22"/>
    <w:rsid w:val="00C03861"/>
    <w:rsid w:val="00C1181C"/>
    <w:rsid w:val="00C15705"/>
    <w:rsid w:val="00C24A09"/>
    <w:rsid w:val="00C35476"/>
    <w:rsid w:val="00C43930"/>
    <w:rsid w:val="00C52F50"/>
    <w:rsid w:val="00C54784"/>
    <w:rsid w:val="00C577BC"/>
    <w:rsid w:val="00C62924"/>
    <w:rsid w:val="00C7093C"/>
    <w:rsid w:val="00C8297B"/>
    <w:rsid w:val="00C84D9A"/>
    <w:rsid w:val="00C87BB6"/>
    <w:rsid w:val="00CA5F70"/>
    <w:rsid w:val="00CB31A6"/>
    <w:rsid w:val="00CC4F36"/>
    <w:rsid w:val="00CD14D3"/>
    <w:rsid w:val="00CD70F7"/>
    <w:rsid w:val="00CD7197"/>
    <w:rsid w:val="00CE06A8"/>
    <w:rsid w:val="00CE1147"/>
    <w:rsid w:val="00CE256A"/>
    <w:rsid w:val="00CF4BE4"/>
    <w:rsid w:val="00D013BC"/>
    <w:rsid w:val="00D22721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912E3"/>
    <w:rsid w:val="00DA4F57"/>
    <w:rsid w:val="00DA7DC0"/>
    <w:rsid w:val="00DC3E2B"/>
    <w:rsid w:val="00DD7D73"/>
    <w:rsid w:val="00DE4450"/>
    <w:rsid w:val="00DE6A63"/>
    <w:rsid w:val="00DE6EB1"/>
    <w:rsid w:val="00DF4CA3"/>
    <w:rsid w:val="00E05EA6"/>
    <w:rsid w:val="00E07CFF"/>
    <w:rsid w:val="00E12CFF"/>
    <w:rsid w:val="00E13E3C"/>
    <w:rsid w:val="00E21F8E"/>
    <w:rsid w:val="00E2255B"/>
    <w:rsid w:val="00E2267C"/>
    <w:rsid w:val="00E2644A"/>
    <w:rsid w:val="00E33FC9"/>
    <w:rsid w:val="00E5156E"/>
    <w:rsid w:val="00E51C71"/>
    <w:rsid w:val="00E55C5D"/>
    <w:rsid w:val="00E61E81"/>
    <w:rsid w:val="00E81693"/>
    <w:rsid w:val="00E825EF"/>
    <w:rsid w:val="00E9154D"/>
    <w:rsid w:val="00E968D0"/>
    <w:rsid w:val="00E96A00"/>
    <w:rsid w:val="00EA2F3D"/>
    <w:rsid w:val="00EA5119"/>
    <w:rsid w:val="00EA7826"/>
    <w:rsid w:val="00ED49D2"/>
    <w:rsid w:val="00EE5FEA"/>
    <w:rsid w:val="00EF4661"/>
    <w:rsid w:val="00EF7271"/>
    <w:rsid w:val="00F00856"/>
    <w:rsid w:val="00F04C35"/>
    <w:rsid w:val="00F10FE4"/>
    <w:rsid w:val="00F13302"/>
    <w:rsid w:val="00F34107"/>
    <w:rsid w:val="00F40F59"/>
    <w:rsid w:val="00F42048"/>
    <w:rsid w:val="00F45B88"/>
    <w:rsid w:val="00F47D2D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171"/>
        <o:r id="V:Rule2" type="connector" idref="#AutoShape 145"/>
        <o:r id="V:Rule3" type="connector" idref="#AutoShape 178"/>
        <o:r id="V:Rule4" type="connector" idref="#AutoShape 153"/>
        <o:r id="V:Rule5" type="connector" idref="#AutoShape 67"/>
        <o:r id="V:Rule6" type="connector" idref="#AutoShape 113"/>
        <o:r id="V:Rule7" type="connector" idref="#AutoShape 138"/>
        <o:r id="V:Rule8" type="connector" idref="#AutoShape 111"/>
        <o:r id="V:Rule9" type="connector" idref="#AutoShape 66"/>
        <o:r id="V:Rule10" type="connector" idref="#AutoShape 155"/>
        <o:r id="V:Rule11" type="connector" idref="#AutoShape 170"/>
        <o:r id="V:Rule12" type="connector" idref="#AutoShape 136"/>
        <o:r id="V:Rule13" type="connector" idref="#AutoShape 162"/>
        <o:r id="V:Rule14" type="connector" idref="#AutoShape 112"/>
        <o:r id="V:Rule15" type="connector" idref="#AutoShape 139"/>
        <o:r id="V:Rule16" type="connector" idref="#AutoShape 110"/>
        <o:r id="V:Rule17" type="connector" idref="#AutoShape 137"/>
        <o:r id="V:Rule18" type="connector" idref="#AutoShape 41"/>
        <o:r id="V:Rule19" type="connector" idref="#AutoShape 173"/>
        <o:r id="V:Rule20" type="connector" idref="#AutoShape 168"/>
        <o:r id="V:Rule21" type="connector" idref="#AutoShape 118"/>
        <o:r id="V:Rule22" type="connector" idref="#AutoShape 174"/>
        <o:r id="V:Rule23" type="connector" idref="#AutoShape 161"/>
        <o:r id="V:Rule24" type="connector" idref="#AutoShape 46"/>
        <o:r id="V:Rule25" type="connector" idref="#AutoShape 134"/>
        <o:r id="V:Rule26" type="connector" idref="#AutoShape 141"/>
        <o:r id="V:Rule27" type="connector" idref="#AutoShape 179"/>
        <o:r id="V:Rule28" type="connector" idref="#AutoShape 143"/>
        <o:r id="V:Rule29" type="connector" idref="#AutoShape 42"/>
        <o:r id="V:Rule30" type="connector" idref="#AutoShape 157"/>
        <o:r id="V:Rule31" type="connector" idref="#AutoShape 146"/>
        <o:r id="V:Rule32" type="connector" idref="#AutoShape 51"/>
        <o:r id="V:Rule33" type="connector" idref="#AutoShape 156"/>
        <o:r id="V:Rule34" type="connector" idref="#AutoShape 49"/>
        <o:r id="V:Rule35" type="connector" idref="#AutoShape 115"/>
        <o:r id="V:Rule36" type="connector" idref="#AutoShape 64"/>
        <o:r id="V:Rule37" type="connector" idref="#AutoShape 164"/>
        <o:r id="V:Rule38" type="connector" idref="#AutoShape 50"/>
        <o:r id="V:Rule39" type="connector" idref="#AutoShape 152"/>
        <o:r id="V:Rule40" type="connector" idref="#AutoShape 176"/>
        <o:r id="V:Rule41" type="connector" idref="#AutoShape 2"/>
        <o:r id="V:Rule42" type="connector" idref="#AutoShape 119"/>
        <o:r id="V:Rule43" type="connector" idref="#AutoShape 123"/>
        <o:r id="V:Rule44" type="connector" idref="#AutoShape 38"/>
        <o:r id="V:Rule45" type="connector" idref="#AutoShape 54"/>
        <o:r id="V:Rule46" type="connector" idref="#AutoShape 44"/>
        <o:r id="V:Rule47" type="connector" idref="#AutoShape 121"/>
        <o:r id="V:Rule48" type="connector" idref="#AutoShape 165"/>
        <o:r id="V:Rule49" type="connector" idref="#AutoShape 159"/>
        <o:r id="V:Rule50" type="connector" idref="#AutoShape 140"/>
        <o:r id="V:Rule51" type="connector" idref="#AutoShape 167"/>
        <o:r id="V:Rule52" type="connector" idref="#AutoShape 55"/>
        <o:r id="V:Rule53" type="connector" idref="#AutoShape 135"/>
        <o:r id="V:Rule54" type="connector" idref="#AutoShape 163"/>
        <o:r id="V:Rule55" type="connector" idref="#AutoShape 169"/>
        <o:r id="V:Rule56" type="connector" idref="#AutoShape 37"/>
        <o:r id="V:Rule57" type="connector" idref="#AutoShape 175"/>
        <o:r id="V:Rule58" type="connector" idref="#AutoShape 144"/>
        <o:r id="V:Rule59" type="connector" idref="#AutoShape 43"/>
        <o:r id="V:Rule60" type="connector" idref="#AutoShape 57"/>
        <o:r id="V:Rule61" type="connector" idref="#AutoShape 147"/>
        <o:r id="V:Rule62" type="connector" idref="#AutoShape 39"/>
        <o:r id="V:Rule63" type="connector" idref="#AutoShape 53"/>
        <o:r id="V:Rule64" type="connector" idref="#AutoShape 151"/>
        <o:r id="V:Rule65" type="connector" idref="#AutoShape 109"/>
        <o:r id="V:Rule66" type="connector" idref="#AutoShape 48"/>
        <o:r id="V:Rule67" type="connector" idref="#AutoShape 149"/>
        <o:r id="V:Rule68" type="connector" idref="#AutoShape 158"/>
        <o:r id="V:Rule69" type="connector" idref="#AutoShape 52"/>
        <o:r id="V:Rule70" type="connector" idref="#AutoShape 148"/>
        <o:r id="V:Rule71" type="connector" idref="#AutoShape 65"/>
        <o:r id="V:Rule72" type="connector" idref="#AutoShape 117"/>
        <o:r id="V:Rule73" type="connector" idref="#AutoShape 150"/>
        <o:r id="V:Rule74" type="connector" idref="#AutoShape 40"/>
        <o:r id="V:Rule75" type="connector" idref="#AutoShape 154"/>
        <o:r id="V:Rule76" type="connector" idref="#AutoShape 56"/>
        <o:r id="V:Rule77" type="connector" idref="#AutoShape 177"/>
        <o:r id="V:Rule78" type="connector" idref="#AutoShape 45"/>
        <o:r id="V:Rule79" type="connector" idref="#AutoShape 160"/>
        <o:r id="V:Rule80" type="connector" idref="#AutoShape 172"/>
        <o:r id="V:Rule81" type="connector" idref="#AutoShape 63"/>
        <o:r id="V:Rule82" type="connector" idref="#AutoShape 116"/>
        <o:r id="V:Rule83" type="connector" idref="#AutoShape 122"/>
        <o:r id="V:Rule84" type="connector" idref="#AutoShape 142"/>
        <o:r id="V:Rule85" type="connector" idref="#AutoShape 120"/>
        <o:r id="V:Rule86" type="connector" idref="#AutoShape 47"/>
        <o:r id="V:Rule87" type="connector" idref="#AutoShape 166"/>
        <o:r id="V:Rule88" type="connector" idref="#AutoShape 11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  <w:style w:type="character" w:customStyle="1" w:styleId="WW8Num4z1">
    <w:name w:val="WW8Num4z1"/>
    <w:rsid w:val="00905A4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4A074-3EF5-40FC-A0E0-470D8E37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</Template>
  <TotalTime>8</TotalTime>
  <Pages>5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Robotica</cp:lastModifiedBy>
  <cp:revision>3</cp:revision>
  <cp:lastPrinted>2113-01-01T04:00:00Z</cp:lastPrinted>
  <dcterms:created xsi:type="dcterms:W3CDTF">2014-05-14T21:52:00Z</dcterms:created>
  <dcterms:modified xsi:type="dcterms:W3CDTF">2014-07-09T15:37:00Z</dcterms:modified>
</cp:coreProperties>
</file>